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B210D9" w14:textId="77777777" w:rsidR="00756955" w:rsidRDefault="00756955"/>
    <w:tbl>
      <w:tblPr>
        <w:tblpPr w:leftFromText="180" w:rightFromText="180" w:vertAnchor="text" w:horzAnchor="page" w:tblpX="1281" w:tblpY="4946"/>
        <w:tblW w:w="10393" w:type="dxa"/>
        <w:tblLook w:val="01E0" w:firstRow="1" w:lastRow="1" w:firstColumn="1" w:lastColumn="1" w:noHBand="0" w:noVBand="0"/>
      </w:tblPr>
      <w:tblGrid>
        <w:gridCol w:w="10393"/>
      </w:tblGrid>
      <w:tr w:rsidR="00756955" w14:paraId="1C14DB77" w14:textId="77777777" w:rsidTr="00756955">
        <w:trPr>
          <w:trHeight w:val="1104"/>
        </w:trPr>
        <w:tc>
          <w:tcPr>
            <w:tcW w:w="10393" w:type="dxa"/>
            <w:vAlign w:val="center"/>
          </w:tcPr>
          <w:p w14:paraId="153D2250" w14:textId="77777777" w:rsidR="00756955" w:rsidRDefault="00756955" w:rsidP="00756955">
            <w:pPr>
              <w:pStyle w:val="TitlePage-DocTitle"/>
            </w:pPr>
          </w:p>
          <w:p w14:paraId="64747672" w14:textId="77777777" w:rsidR="00F5427F" w:rsidRDefault="00F27F65" w:rsidP="00756955">
            <w:pPr>
              <w:pStyle w:val="TitlePage-DocTitle"/>
            </w:pPr>
            <w:r>
              <w:fldChar w:fldCharType="begin"/>
            </w:r>
            <w:r w:rsidR="0091788D">
              <w:instrText xml:space="preserve"> DOCPROPERTY  Title  \* MERGEFORMAT </w:instrText>
            </w:r>
            <w:r>
              <w:fldChar w:fldCharType="separate"/>
            </w:r>
            <w:r w:rsidR="00F5427F">
              <w:t xml:space="preserve">ADI Study Watch </w:t>
            </w:r>
          </w:p>
          <w:p w14:paraId="4944EDF6" w14:textId="6D014301" w:rsidR="00756955" w:rsidRDefault="00F5427F" w:rsidP="00756955">
            <w:pPr>
              <w:pStyle w:val="TitlePage-DocTitle"/>
            </w:pPr>
            <w:r>
              <w:t>USB BLE Communication</w:t>
            </w:r>
            <w:r w:rsidR="00F27F65">
              <w:fldChar w:fldCharType="end"/>
            </w:r>
          </w:p>
          <w:p w14:paraId="7469D380" w14:textId="77777777" w:rsidR="00756955" w:rsidRDefault="00756955" w:rsidP="00756955">
            <w:pPr>
              <w:jc w:val="center"/>
            </w:pPr>
          </w:p>
          <w:p w14:paraId="1AE3CD3D" w14:textId="77777777" w:rsidR="00756955" w:rsidRPr="00335CBA" w:rsidRDefault="00756955" w:rsidP="00756955"/>
          <w:p w14:paraId="30455AD4" w14:textId="77777777" w:rsidR="00756955" w:rsidRPr="00335CBA" w:rsidRDefault="00756955" w:rsidP="00756955"/>
          <w:p w14:paraId="6FBA3D4C" w14:textId="77777777" w:rsidR="00756955" w:rsidRPr="00335CBA" w:rsidRDefault="00756955" w:rsidP="00756955"/>
          <w:p w14:paraId="56CE74FC" w14:textId="77777777" w:rsidR="00756955" w:rsidRPr="00335CBA" w:rsidRDefault="00756955" w:rsidP="00756955"/>
          <w:p w14:paraId="496AC26F" w14:textId="77777777" w:rsidR="00756955" w:rsidRPr="00335CBA" w:rsidRDefault="00756955" w:rsidP="00756955"/>
          <w:p w14:paraId="1FB202D4" w14:textId="77777777" w:rsidR="00756955" w:rsidRPr="00335CBA" w:rsidRDefault="00756955" w:rsidP="00756955"/>
          <w:p w14:paraId="0B234514" w14:textId="77777777" w:rsidR="00756955" w:rsidRPr="00335CBA" w:rsidRDefault="00756955" w:rsidP="00756955"/>
          <w:p w14:paraId="631DBD5F" w14:textId="77777777" w:rsidR="00756955" w:rsidRPr="00335CBA" w:rsidRDefault="00756955" w:rsidP="00756955"/>
          <w:p w14:paraId="06F6CCB1" w14:textId="77777777" w:rsidR="00756955" w:rsidRPr="00335CBA" w:rsidRDefault="00756955" w:rsidP="00756955"/>
          <w:p w14:paraId="45175A59" w14:textId="77777777" w:rsidR="00756955" w:rsidRPr="00335CBA" w:rsidRDefault="00756955" w:rsidP="00756955"/>
          <w:p w14:paraId="2BF1DD14" w14:textId="77777777" w:rsidR="00756955" w:rsidRPr="00335CBA" w:rsidRDefault="00756955" w:rsidP="00756955"/>
          <w:p w14:paraId="78BB0C72" w14:textId="77777777" w:rsidR="00756955" w:rsidRPr="00335CBA" w:rsidRDefault="00756955" w:rsidP="00756955"/>
          <w:p w14:paraId="3AD97CDB" w14:textId="77777777" w:rsidR="00756955" w:rsidRPr="00335CBA" w:rsidRDefault="00756955" w:rsidP="00756955"/>
          <w:p w14:paraId="4497B8BF" w14:textId="77777777" w:rsidR="00756955" w:rsidRPr="00335CBA" w:rsidRDefault="00756955" w:rsidP="00756955"/>
          <w:p w14:paraId="0B975367" w14:textId="77777777" w:rsidR="00756955" w:rsidRDefault="00756955" w:rsidP="00756955"/>
          <w:p w14:paraId="47674BFE" w14:textId="77777777" w:rsidR="00756955" w:rsidRDefault="00756955" w:rsidP="00756955"/>
          <w:p w14:paraId="60DB243E" w14:textId="77777777" w:rsidR="00756955" w:rsidRPr="00335CBA" w:rsidRDefault="00756955" w:rsidP="00756955"/>
          <w:p w14:paraId="520A379D" w14:textId="77777777" w:rsidR="00756955" w:rsidRPr="00335CBA" w:rsidRDefault="00756955" w:rsidP="00756955"/>
          <w:p w14:paraId="6D045ABF" w14:textId="77777777" w:rsidR="00756955" w:rsidRDefault="00756955" w:rsidP="00756955"/>
          <w:p w14:paraId="5B1A53FC" w14:textId="77777777" w:rsidR="00756955" w:rsidRPr="00335CBA" w:rsidRDefault="00756955" w:rsidP="00756955"/>
        </w:tc>
      </w:tr>
      <w:tr w:rsidR="00756955" w14:paraId="156BE7FD" w14:textId="77777777" w:rsidTr="00756955">
        <w:trPr>
          <w:trHeight w:val="210"/>
        </w:trPr>
        <w:tc>
          <w:tcPr>
            <w:tcW w:w="10393" w:type="dxa"/>
            <w:vAlign w:val="bottom"/>
          </w:tcPr>
          <w:p w14:paraId="673433CD" w14:textId="4B4CEB72" w:rsidR="00756955" w:rsidRDefault="00D67806" w:rsidP="00756955">
            <w:pPr>
              <w:pStyle w:val="TitlePage-PartNumber"/>
            </w:pPr>
            <w:r>
              <w:fldChar w:fldCharType="begin"/>
            </w:r>
            <w:r>
              <w:instrText xml:space="preserve"> DOCPROPERTY  "Revision number"  \* MERGEFORMAT </w:instrText>
            </w:r>
            <w:r>
              <w:fldChar w:fldCharType="separate"/>
            </w:r>
            <w:r w:rsidR="00F55C4F">
              <w:t>REV 1.0.0</w:t>
            </w:r>
            <w:r>
              <w:fldChar w:fldCharType="end"/>
            </w:r>
            <w:r w:rsidR="00756955">
              <w:t>,</w:t>
            </w:r>
            <w:r>
              <w:fldChar w:fldCharType="begin"/>
            </w:r>
            <w:r>
              <w:instrText xml:space="preserve"> DOCPROPERTY  "Publication Date"  \* MERGEFORMAT </w:instrText>
            </w:r>
            <w:r>
              <w:fldChar w:fldCharType="separate"/>
            </w:r>
            <w:r w:rsidR="006C34D8">
              <w:t>MAR 2021</w:t>
            </w:r>
            <w:r>
              <w:fldChar w:fldCharType="end"/>
            </w:r>
          </w:p>
          <w:p w14:paraId="58B43BED" w14:textId="77777777" w:rsidR="00756955" w:rsidRDefault="00756955" w:rsidP="00756955">
            <w:pPr>
              <w:jc w:val="center"/>
            </w:pPr>
          </w:p>
        </w:tc>
      </w:tr>
    </w:tbl>
    <w:p w14:paraId="67AF962C" w14:textId="77777777" w:rsidR="00252A92" w:rsidRPr="00941421" w:rsidRDefault="00252A92" w:rsidP="00941421">
      <w:pPr>
        <w:pStyle w:val="BodyText"/>
      </w:pPr>
    </w:p>
    <w:p w14:paraId="5620F7D7" w14:textId="77777777" w:rsidR="00F75DE2" w:rsidRDefault="00F75DE2"/>
    <w:p w14:paraId="49D0D57C" w14:textId="77777777" w:rsidR="00F75DE2" w:rsidRPr="00F75DE2" w:rsidRDefault="00F75DE2" w:rsidP="00F75DE2"/>
    <w:p w14:paraId="6B9AE2D7" w14:textId="77777777" w:rsidR="00F75DE2" w:rsidRPr="00F75DE2" w:rsidRDefault="00F75DE2" w:rsidP="00F75DE2"/>
    <w:p w14:paraId="2FFD486B" w14:textId="77777777" w:rsidR="00F75DE2" w:rsidRPr="00F75DE2" w:rsidRDefault="00F75DE2" w:rsidP="00F75DE2"/>
    <w:p w14:paraId="22D00385" w14:textId="77777777" w:rsidR="00F75DE2" w:rsidRPr="00F75DE2" w:rsidRDefault="00F75DE2" w:rsidP="00F75DE2"/>
    <w:p w14:paraId="2123C635" w14:textId="77777777" w:rsidR="00F75DE2" w:rsidRPr="00F75DE2" w:rsidRDefault="00F75DE2" w:rsidP="00F75DE2"/>
    <w:p w14:paraId="74779E44" w14:textId="77777777" w:rsidR="00F75DE2" w:rsidRPr="00F75DE2" w:rsidRDefault="00F75DE2" w:rsidP="00F75DE2"/>
    <w:p w14:paraId="2BFF8DB1" w14:textId="77777777" w:rsidR="00F75DE2" w:rsidRPr="00F75DE2" w:rsidRDefault="00F75DE2" w:rsidP="00F75DE2"/>
    <w:p w14:paraId="05EB83DD" w14:textId="77777777" w:rsidR="00F75DE2" w:rsidRPr="00F75DE2" w:rsidRDefault="00F75DE2" w:rsidP="00F75DE2"/>
    <w:p w14:paraId="372E707B" w14:textId="77777777" w:rsidR="00F75DE2" w:rsidRPr="00F75DE2" w:rsidRDefault="00F75DE2" w:rsidP="00F75DE2"/>
    <w:p w14:paraId="0B9DE532" w14:textId="77777777" w:rsidR="00F75DE2" w:rsidRPr="00F75DE2" w:rsidRDefault="00F75DE2" w:rsidP="00F75DE2"/>
    <w:p w14:paraId="436E5FB8" w14:textId="77777777" w:rsidR="00F75DE2" w:rsidRPr="00F75DE2" w:rsidRDefault="00F75DE2" w:rsidP="00F75DE2"/>
    <w:p w14:paraId="7C5AE44A" w14:textId="77777777" w:rsidR="00F75DE2" w:rsidRDefault="00F75DE2" w:rsidP="00F75DE2">
      <w:pPr>
        <w:jc w:val="center"/>
      </w:pPr>
    </w:p>
    <w:p w14:paraId="45F4F1E7" w14:textId="77777777" w:rsidR="001F1544" w:rsidRPr="00F75DE2" w:rsidRDefault="00F75DE2" w:rsidP="00F75DE2">
      <w:pPr>
        <w:tabs>
          <w:tab w:val="center" w:pos="4819"/>
        </w:tabs>
        <w:sectPr w:rsidR="001F1544" w:rsidRPr="00F75DE2" w:rsidSect="00F76FEC">
          <w:headerReference w:type="default" r:id="rId8"/>
          <w:footerReference w:type="default" r:id="rId9"/>
          <w:type w:val="continuous"/>
          <w:pgSz w:w="11907" w:h="16840" w:code="9"/>
          <w:pgMar w:top="2002" w:right="851" w:bottom="799" w:left="851" w:header="851" w:footer="851" w:gutter="567"/>
          <w:cols w:space="720"/>
        </w:sectPr>
      </w:pPr>
      <w:r>
        <w:tab/>
      </w:r>
    </w:p>
    <w:p w14:paraId="60F1110B" w14:textId="77777777" w:rsidR="00252A92" w:rsidRDefault="00252A92" w:rsidP="004C5389">
      <w:pPr>
        <w:pStyle w:val="Heading-TOC"/>
        <w:tabs>
          <w:tab w:val="left" w:pos="8599"/>
        </w:tabs>
      </w:pPr>
      <w:r>
        <w:lastRenderedPageBreak/>
        <w:t>Table of Contents</w:t>
      </w:r>
      <w:r w:rsidR="004C5389">
        <w:tab/>
      </w:r>
    </w:p>
    <w:p w14:paraId="6B323FFD" w14:textId="6FA8F548" w:rsidR="006E29E7" w:rsidRDefault="00F27F65">
      <w:pPr>
        <w:pStyle w:val="TOC1"/>
        <w:rPr>
          <w:rFonts w:asciiTheme="minorHAnsi" w:eastAsiaTheme="minorEastAsia" w:hAnsiTheme="minorHAnsi" w:cstheme="minorBidi"/>
          <w:b w:val="0"/>
          <w:bCs w:val="0"/>
          <w:lang w:val="en-US"/>
        </w:rPr>
      </w:pPr>
      <w:r>
        <w:fldChar w:fldCharType="begin"/>
      </w:r>
      <w:r w:rsidR="009B1B67">
        <w:instrText xml:space="preserve"> TOC \o "1-5" \h \z \u </w:instrText>
      </w:r>
      <w:r>
        <w:fldChar w:fldCharType="separate"/>
      </w:r>
      <w:hyperlink w:anchor="_Toc66350290" w:history="1">
        <w:r w:rsidR="006E29E7" w:rsidRPr="00365307">
          <w:rPr>
            <w:rStyle w:val="Hyperlink"/>
          </w:rPr>
          <w:t>1 Prerequisite</w:t>
        </w:r>
        <w:r w:rsidR="006E29E7">
          <w:rPr>
            <w:webHidden/>
          </w:rPr>
          <w:tab/>
        </w:r>
        <w:r w:rsidR="006E29E7">
          <w:rPr>
            <w:webHidden/>
          </w:rPr>
          <w:fldChar w:fldCharType="begin"/>
        </w:r>
        <w:r w:rsidR="006E29E7">
          <w:rPr>
            <w:webHidden/>
          </w:rPr>
          <w:instrText xml:space="preserve"> PAGEREF _Toc66350290 \h </w:instrText>
        </w:r>
        <w:r w:rsidR="006E29E7">
          <w:rPr>
            <w:webHidden/>
          </w:rPr>
        </w:r>
        <w:r w:rsidR="006E29E7">
          <w:rPr>
            <w:webHidden/>
          </w:rPr>
          <w:fldChar w:fldCharType="separate"/>
        </w:r>
        <w:r w:rsidR="006E29E7">
          <w:rPr>
            <w:webHidden/>
          </w:rPr>
          <w:t>4</w:t>
        </w:r>
        <w:r w:rsidR="006E29E7">
          <w:rPr>
            <w:webHidden/>
          </w:rPr>
          <w:fldChar w:fldCharType="end"/>
        </w:r>
      </w:hyperlink>
    </w:p>
    <w:p w14:paraId="01CDAAF3" w14:textId="5F0E990D" w:rsidR="006E29E7" w:rsidRDefault="006E29E7">
      <w:pPr>
        <w:pStyle w:val="TOC1"/>
        <w:rPr>
          <w:rFonts w:asciiTheme="minorHAnsi" w:eastAsiaTheme="minorEastAsia" w:hAnsiTheme="minorHAnsi" w:cstheme="minorBidi"/>
          <w:b w:val="0"/>
          <w:bCs w:val="0"/>
          <w:lang w:val="en-US"/>
        </w:rPr>
      </w:pPr>
      <w:hyperlink w:anchor="_Toc66350291" w:history="1">
        <w:r w:rsidRPr="00365307">
          <w:rPr>
            <w:rStyle w:val="Hyperlink"/>
          </w:rPr>
          <w:t>2 USB Task</w:t>
        </w:r>
        <w:r>
          <w:rPr>
            <w:webHidden/>
          </w:rPr>
          <w:tab/>
        </w:r>
        <w:r>
          <w:rPr>
            <w:webHidden/>
          </w:rPr>
          <w:fldChar w:fldCharType="begin"/>
        </w:r>
        <w:r>
          <w:rPr>
            <w:webHidden/>
          </w:rPr>
          <w:instrText xml:space="preserve"> PAGEREF _Toc66350291 \h </w:instrText>
        </w:r>
        <w:r>
          <w:rPr>
            <w:webHidden/>
          </w:rPr>
        </w:r>
        <w:r>
          <w:rPr>
            <w:webHidden/>
          </w:rPr>
          <w:fldChar w:fldCharType="separate"/>
        </w:r>
        <w:r>
          <w:rPr>
            <w:webHidden/>
          </w:rPr>
          <w:t>5</w:t>
        </w:r>
        <w:r>
          <w:rPr>
            <w:webHidden/>
          </w:rPr>
          <w:fldChar w:fldCharType="end"/>
        </w:r>
      </w:hyperlink>
    </w:p>
    <w:p w14:paraId="4A23DE41" w14:textId="5E4FDA86" w:rsidR="006E29E7" w:rsidRDefault="006E29E7">
      <w:pPr>
        <w:pStyle w:val="TOC1"/>
        <w:rPr>
          <w:rFonts w:asciiTheme="minorHAnsi" w:eastAsiaTheme="minorEastAsia" w:hAnsiTheme="minorHAnsi" w:cstheme="minorBidi"/>
          <w:b w:val="0"/>
          <w:bCs w:val="0"/>
          <w:lang w:val="en-US"/>
        </w:rPr>
      </w:pPr>
      <w:hyperlink w:anchor="_Toc66350292" w:history="1">
        <w:r w:rsidRPr="00365307">
          <w:rPr>
            <w:rStyle w:val="Hyperlink"/>
          </w:rPr>
          <w:t>3 BLE Task</w:t>
        </w:r>
        <w:r>
          <w:rPr>
            <w:webHidden/>
          </w:rPr>
          <w:tab/>
        </w:r>
        <w:r>
          <w:rPr>
            <w:webHidden/>
          </w:rPr>
          <w:fldChar w:fldCharType="begin"/>
        </w:r>
        <w:r>
          <w:rPr>
            <w:webHidden/>
          </w:rPr>
          <w:instrText xml:space="preserve"> PAGEREF _Toc66350292 \h </w:instrText>
        </w:r>
        <w:r>
          <w:rPr>
            <w:webHidden/>
          </w:rPr>
        </w:r>
        <w:r>
          <w:rPr>
            <w:webHidden/>
          </w:rPr>
          <w:fldChar w:fldCharType="separate"/>
        </w:r>
        <w:r>
          <w:rPr>
            <w:webHidden/>
          </w:rPr>
          <w:t>8</w:t>
        </w:r>
        <w:r>
          <w:rPr>
            <w:webHidden/>
          </w:rPr>
          <w:fldChar w:fldCharType="end"/>
        </w:r>
      </w:hyperlink>
    </w:p>
    <w:p w14:paraId="6819510E" w14:textId="5D12435F" w:rsidR="00AB231D" w:rsidRDefault="00F27F65" w:rsidP="009862A0">
      <w:pPr>
        <w:pStyle w:val="Heading-TOCLists"/>
      </w:pPr>
      <w:r>
        <w:rPr>
          <w:noProof/>
          <w:sz w:val="22"/>
          <w:szCs w:val="22"/>
        </w:rPr>
        <w:fldChar w:fldCharType="end"/>
      </w:r>
      <w:r w:rsidR="00252A92">
        <w:t>List of Figures</w:t>
      </w:r>
    </w:p>
    <w:p w14:paraId="60D85618" w14:textId="5749F1E1" w:rsidR="006E29E7" w:rsidRDefault="00F27F65">
      <w:pPr>
        <w:pStyle w:val="TableofFigures"/>
        <w:rPr>
          <w:rFonts w:asciiTheme="minorHAnsi" w:eastAsiaTheme="minorEastAsia" w:hAnsiTheme="minorHAnsi" w:cstheme="minorBidi"/>
          <w:noProof/>
          <w:szCs w:val="22"/>
          <w:lang w:val="en-US"/>
        </w:rPr>
      </w:pPr>
      <w:r>
        <w:rPr>
          <w:b/>
          <w:bCs/>
          <w:sz w:val="28"/>
          <w:szCs w:val="28"/>
        </w:rPr>
        <w:fldChar w:fldCharType="begin"/>
      </w:r>
      <w:r w:rsidR="00C7498E">
        <w:instrText xml:space="preserve"> TOC \h \z \c "Figure" </w:instrText>
      </w:r>
      <w:r>
        <w:rPr>
          <w:b/>
          <w:bCs/>
          <w:sz w:val="28"/>
          <w:szCs w:val="28"/>
        </w:rPr>
        <w:fldChar w:fldCharType="separate"/>
      </w:r>
      <w:hyperlink w:anchor="_Toc66350286" w:history="1">
        <w:r w:rsidR="006E29E7" w:rsidRPr="0020787E">
          <w:rPr>
            <w:rStyle w:val="Hyperlink"/>
            <w:rFonts w:ascii="AGaramond" w:hAnsi="AGaramond"/>
            <w:noProof/>
          </w:rPr>
          <w:t>Figure 1: USB task - Receive M2M2 Request</w:t>
        </w:r>
        <w:r w:rsidR="006E29E7">
          <w:rPr>
            <w:noProof/>
            <w:webHidden/>
          </w:rPr>
          <w:tab/>
        </w:r>
        <w:r w:rsidR="006E29E7">
          <w:rPr>
            <w:noProof/>
            <w:webHidden/>
          </w:rPr>
          <w:fldChar w:fldCharType="begin"/>
        </w:r>
        <w:r w:rsidR="006E29E7">
          <w:rPr>
            <w:noProof/>
            <w:webHidden/>
          </w:rPr>
          <w:instrText xml:space="preserve"> PAGEREF _Toc66350286 \h </w:instrText>
        </w:r>
        <w:r w:rsidR="006E29E7">
          <w:rPr>
            <w:noProof/>
            <w:webHidden/>
          </w:rPr>
        </w:r>
        <w:r w:rsidR="006E29E7">
          <w:rPr>
            <w:noProof/>
            <w:webHidden/>
          </w:rPr>
          <w:fldChar w:fldCharType="separate"/>
        </w:r>
        <w:r w:rsidR="006E29E7">
          <w:rPr>
            <w:noProof/>
            <w:webHidden/>
          </w:rPr>
          <w:t>5</w:t>
        </w:r>
        <w:r w:rsidR="006E29E7">
          <w:rPr>
            <w:noProof/>
            <w:webHidden/>
          </w:rPr>
          <w:fldChar w:fldCharType="end"/>
        </w:r>
      </w:hyperlink>
    </w:p>
    <w:p w14:paraId="666BC10A" w14:textId="27C85026" w:rsidR="006E29E7" w:rsidRDefault="006E29E7">
      <w:pPr>
        <w:pStyle w:val="TableofFigures"/>
        <w:rPr>
          <w:rFonts w:asciiTheme="minorHAnsi" w:eastAsiaTheme="minorEastAsia" w:hAnsiTheme="minorHAnsi" w:cstheme="minorBidi"/>
          <w:noProof/>
          <w:szCs w:val="22"/>
          <w:lang w:val="en-US"/>
        </w:rPr>
      </w:pPr>
      <w:hyperlink w:anchor="_Toc66350287" w:history="1">
        <w:r w:rsidRPr="0020787E">
          <w:rPr>
            <w:rStyle w:val="Hyperlink"/>
            <w:rFonts w:ascii="AGaramond" w:hAnsi="AGaramond"/>
            <w:noProof/>
          </w:rPr>
          <w:t>Figure 2: USB task - Send M2M2 Response</w:t>
        </w:r>
        <w:r>
          <w:rPr>
            <w:noProof/>
            <w:webHidden/>
          </w:rPr>
          <w:tab/>
        </w:r>
        <w:r>
          <w:rPr>
            <w:noProof/>
            <w:webHidden/>
          </w:rPr>
          <w:fldChar w:fldCharType="begin"/>
        </w:r>
        <w:r>
          <w:rPr>
            <w:noProof/>
            <w:webHidden/>
          </w:rPr>
          <w:instrText xml:space="preserve"> PAGEREF _Toc66350287 \h </w:instrText>
        </w:r>
        <w:r>
          <w:rPr>
            <w:noProof/>
            <w:webHidden/>
          </w:rPr>
        </w:r>
        <w:r>
          <w:rPr>
            <w:noProof/>
            <w:webHidden/>
          </w:rPr>
          <w:fldChar w:fldCharType="separate"/>
        </w:r>
        <w:r>
          <w:rPr>
            <w:noProof/>
            <w:webHidden/>
          </w:rPr>
          <w:t>6</w:t>
        </w:r>
        <w:r>
          <w:rPr>
            <w:noProof/>
            <w:webHidden/>
          </w:rPr>
          <w:fldChar w:fldCharType="end"/>
        </w:r>
      </w:hyperlink>
    </w:p>
    <w:p w14:paraId="4ED9932B" w14:textId="0562408A" w:rsidR="006E29E7" w:rsidRDefault="006E29E7">
      <w:pPr>
        <w:pStyle w:val="TableofFigures"/>
        <w:rPr>
          <w:rFonts w:asciiTheme="minorHAnsi" w:eastAsiaTheme="minorEastAsia" w:hAnsiTheme="minorHAnsi" w:cstheme="minorBidi"/>
          <w:noProof/>
          <w:szCs w:val="22"/>
          <w:lang w:val="en-US"/>
        </w:rPr>
      </w:pPr>
      <w:hyperlink w:anchor="_Toc66350288" w:history="1">
        <w:r w:rsidRPr="0020787E">
          <w:rPr>
            <w:rStyle w:val="Hyperlink"/>
            <w:rFonts w:ascii="AGaramond" w:hAnsi="AGaramond"/>
            <w:noProof/>
          </w:rPr>
          <w:t>Figure 3: BLE task - Receive M2M2 request</w:t>
        </w:r>
        <w:r>
          <w:rPr>
            <w:noProof/>
            <w:webHidden/>
          </w:rPr>
          <w:tab/>
        </w:r>
        <w:r>
          <w:rPr>
            <w:noProof/>
            <w:webHidden/>
          </w:rPr>
          <w:fldChar w:fldCharType="begin"/>
        </w:r>
        <w:r>
          <w:rPr>
            <w:noProof/>
            <w:webHidden/>
          </w:rPr>
          <w:instrText xml:space="preserve"> PAGEREF _Toc66350288 \h </w:instrText>
        </w:r>
        <w:r>
          <w:rPr>
            <w:noProof/>
            <w:webHidden/>
          </w:rPr>
        </w:r>
        <w:r>
          <w:rPr>
            <w:noProof/>
            <w:webHidden/>
          </w:rPr>
          <w:fldChar w:fldCharType="separate"/>
        </w:r>
        <w:r>
          <w:rPr>
            <w:noProof/>
            <w:webHidden/>
          </w:rPr>
          <w:t>8</w:t>
        </w:r>
        <w:r>
          <w:rPr>
            <w:noProof/>
            <w:webHidden/>
          </w:rPr>
          <w:fldChar w:fldCharType="end"/>
        </w:r>
      </w:hyperlink>
    </w:p>
    <w:p w14:paraId="0BEFC01A" w14:textId="301CCB7D" w:rsidR="006E29E7" w:rsidRDefault="006E29E7">
      <w:pPr>
        <w:pStyle w:val="TableofFigures"/>
        <w:rPr>
          <w:rFonts w:asciiTheme="minorHAnsi" w:eastAsiaTheme="minorEastAsia" w:hAnsiTheme="minorHAnsi" w:cstheme="minorBidi"/>
          <w:noProof/>
          <w:szCs w:val="22"/>
          <w:lang w:val="en-US"/>
        </w:rPr>
      </w:pPr>
      <w:hyperlink w:anchor="_Toc66350289" w:history="1">
        <w:r w:rsidRPr="0020787E">
          <w:rPr>
            <w:rStyle w:val="Hyperlink"/>
            <w:rFonts w:ascii="AGaramond" w:hAnsi="AGaramond"/>
            <w:noProof/>
          </w:rPr>
          <w:t>Figure 4: BLE task - Send M2M2 response</w:t>
        </w:r>
        <w:r>
          <w:rPr>
            <w:noProof/>
            <w:webHidden/>
          </w:rPr>
          <w:tab/>
        </w:r>
        <w:r>
          <w:rPr>
            <w:noProof/>
            <w:webHidden/>
          </w:rPr>
          <w:fldChar w:fldCharType="begin"/>
        </w:r>
        <w:r>
          <w:rPr>
            <w:noProof/>
            <w:webHidden/>
          </w:rPr>
          <w:instrText xml:space="preserve"> PAGEREF _Toc66350289 \h </w:instrText>
        </w:r>
        <w:r>
          <w:rPr>
            <w:noProof/>
            <w:webHidden/>
          </w:rPr>
        </w:r>
        <w:r>
          <w:rPr>
            <w:noProof/>
            <w:webHidden/>
          </w:rPr>
          <w:fldChar w:fldCharType="separate"/>
        </w:r>
        <w:r>
          <w:rPr>
            <w:noProof/>
            <w:webHidden/>
          </w:rPr>
          <w:t>9</w:t>
        </w:r>
        <w:r>
          <w:rPr>
            <w:noProof/>
            <w:webHidden/>
          </w:rPr>
          <w:fldChar w:fldCharType="end"/>
        </w:r>
      </w:hyperlink>
    </w:p>
    <w:p w14:paraId="7AAFE724" w14:textId="07A95301" w:rsidR="00D76B2E" w:rsidRDefault="00F27F65" w:rsidP="009862A0">
      <w:pPr>
        <w:pStyle w:val="Heading-TOCLists"/>
        <w:rPr>
          <w:b w:val="0"/>
          <w:bCs w:val="0"/>
          <w:sz w:val="22"/>
          <w:szCs w:val="20"/>
        </w:rPr>
      </w:pPr>
      <w:r>
        <w:rPr>
          <w:b w:val="0"/>
          <w:bCs w:val="0"/>
          <w:sz w:val="22"/>
          <w:szCs w:val="20"/>
        </w:rPr>
        <w:fldChar w:fldCharType="end"/>
      </w:r>
    </w:p>
    <w:p w14:paraId="124C88F2" w14:textId="31613EB8" w:rsidR="00252A92" w:rsidRDefault="00252A92" w:rsidP="009862A0">
      <w:pPr>
        <w:pStyle w:val="Heading-TOCLists"/>
      </w:pPr>
      <w:r>
        <w:t>List of Tables</w:t>
      </w:r>
    </w:p>
    <w:bookmarkStart w:id="0" w:name="_Toc328371548"/>
    <w:bookmarkStart w:id="1" w:name="_Toc328371687"/>
    <w:bookmarkStart w:id="2" w:name="_Toc328380927"/>
    <w:bookmarkStart w:id="3" w:name="_Toc328384364"/>
    <w:bookmarkStart w:id="4" w:name="_Toc469216035"/>
    <w:p w14:paraId="4DF0931E" w14:textId="1AA2336C" w:rsidR="00686BA4" w:rsidRPr="000B4ECF" w:rsidRDefault="00F27F65" w:rsidP="009A2F0C">
      <w:pPr>
        <w:pStyle w:val="Heading-TOCLists"/>
      </w:pPr>
      <w:r>
        <w:rPr>
          <w:b w:val="0"/>
          <w:bCs w:val="0"/>
        </w:rPr>
        <w:fldChar w:fldCharType="begin"/>
      </w:r>
      <w:r w:rsidR="00F25415">
        <w:instrText xml:space="preserve"> TOC \h \z \c "Table" </w:instrText>
      </w:r>
      <w:r>
        <w:rPr>
          <w:b w:val="0"/>
          <w:bCs w:val="0"/>
        </w:rPr>
        <w:fldChar w:fldCharType="separate"/>
      </w:r>
      <w:r w:rsidR="00D76B2E">
        <w:rPr>
          <w:noProof/>
          <w:lang w:val="en-US"/>
        </w:rPr>
        <w:t>No table of figures entries found.</w:t>
      </w:r>
      <w:r>
        <w:rPr>
          <w:b w:val="0"/>
          <w:bCs w:val="0"/>
          <w:sz w:val="22"/>
          <w:szCs w:val="20"/>
        </w:rPr>
        <w:fldChar w:fldCharType="end"/>
      </w:r>
      <w:r w:rsidR="00B37277">
        <w:br w:type="page"/>
      </w:r>
      <w:r w:rsidR="00686BA4" w:rsidRPr="009A2F0C">
        <w:rPr>
          <w:rFonts w:ascii="Arial" w:hAnsi="Arial"/>
        </w:rPr>
        <w:lastRenderedPageBreak/>
        <w:t>Copyright, Disclaimer &amp; Trademark Statements</w:t>
      </w:r>
    </w:p>
    <w:p w14:paraId="2148D28C" w14:textId="77777777" w:rsidR="000B4ECF" w:rsidRPr="00F2145E" w:rsidRDefault="000B4ECF" w:rsidP="00F2145E">
      <w:pPr>
        <w:pStyle w:val="Heading-miscsmall"/>
      </w:pPr>
      <w:r w:rsidRPr="00F2145E">
        <w:t>Copyright Information</w:t>
      </w:r>
    </w:p>
    <w:p w14:paraId="01C206E0" w14:textId="5ABB568E" w:rsidR="00AB1EE5" w:rsidRPr="00AB1EE5" w:rsidRDefault="00AB1EE5" w:rsidP="00687AFC">
      <w:pPr>
        <w:pStyle w:val="BodyText"/>
      </w:pPr>
      <w:r w:rsidRPr="00AB1EE5">
        <w:t>Copyright (c) 20</w:t>
      </w:r>
      <w:r w:rsidR="00D23CBA">
        <w:t>2</w:t>
      </w:r>
      <w:r w:rsidR="005A7882">
        <w:t>1</w:t>
      </w:r>
      <w:r w:rsidRPr="00AB1EE5">
        <w:t xml:space="preserve"> Analog Devices, Inc.  All Rights Reserved.  This documentation is proprietary and confidential to Analog Devices, Inc. and its licensors.  This document may not be reproduced in any form without prior, express consent from Analog Devices, Inc.</w:t>
      </w:r>
    </w:p>
    <w:p w14:paraId="0B8E73D4" w14:textId="77777777" w:rsidR="000B4ECF" w:rsidRPr="00F2145E" w:rsidRDefault="000B4ECF" w:rsidP="00F2145E">
      <w:pPr>
        <w:pStyle w:val="Heading-miscsmall"/>
      </w:pPr>
      <w:r w:rsidRPr="00F2145E">
        <w:t>Disclaimer</w:t>
      </w:r>
    </w:p>
    <w:p w14:paraId="72FE452F" w14:textId="77777777" w:rsidR="00AB1EE5" w:rsidRPr="00AB1EE5" w:rsidRDefault="00AB1EE5" w:rsidP="00AB1EE5">
      <w:pPr>
        <w:pStyle w:val="BodyText"/>
      </w:pPr>
      <w:r w:rsidRPr="00AB1EE5">
        <w:t>Analog Devices, Inc. (“Analog Devices”) reserves the right to change this product without prior notice.  Information furnished by Analog Devices is believed to be accurate and reliable.  However, no responsibility is assumed by Analog Devices for its use; nor for any infringement of patents or other rights of third parties which may result from its use.  No license is granted by implication or otherwise under the patent or other rights of Analog Devices</w:t>
      </w:r>
    </w:p>
    <w:p w14:paraId="1FB1239D" w14:textId="77777777" w:rsidR="000B4ECF" w:rsidRPr="00F2145E" w:rsidRDefault="000B4ECF" w:rsidP="00F2145E">
      <w:pPr>
        <w:pStyle w:val="Heading-miscsmall"/>
      </w:pPr>
      <w:r w:rsidRPr="00F2145E">
        <w:t>Trademark and Service Mark Notice</w:t>
      </w:r>
    </w:p>
    <w:p w14:paraId="69AFF8DA" w14:textId="77777777" w:rsidR="00AB1EE5" w:rsidRPr="00AB1EE5" w:rsidRDefault="00AB1EE5" w:rsidP="00252B87">
      <w:pPr>
        <w:pStyle w:val="BodyText"/>
      </w:pPr>
      <w:r w:rsidRPr="00AB1EE5">
        <w:t xml:space="preserve">Analog Devices, the Analog Devices logo, Blackfin, SHARC, </w:t>
      </w:r>
      <w:proofErr w:type="spellStart"/>
      <w:r w:rsidRPr="00AB1EE5">
        <w:t>TigerSHARC</w:t>
      </w:r>
      <w:proofErr w:type="spellEnd"/>
      <w:r w:rsidRPr="00AB1EE5">
        <w:t xml:space="preserve">, </w:t>
      </w:r>
      <w:proofErr w:type="spellStart"/>
      <w:r w:rsidRPr="00AB1EE5">
        <w:t>CrossCore</w:t>
      </w:r>
      <w:proofErr w:type="spellEnd"/>
      <w:r w:rsidRPr="00AB1EE5">
        <w:t xml:space="preserve">, </w:t>
      </w:r>
      <w:proofErr w:type="spellStart"/>
      <w:r w:rsidRPr="00AB1EE5">
        <w:t>VisualDSP</w:t>
      </w:r>
      <w:proofErr w:type="spellEnd"/>
      <w:r w:rsidRPr="00AB1EE5">
        <w:t xml:space="preserve">, </w:t>
      </w:r>
      <w:proofErr w:type="spellStart"/>
      <w:r w:rsidRPr="00AB1EE5">
        <w:t>VisualDSP</w:t>
      </w:r>
      <w:proofErr w:type="spellEnd"/>
      <w:r w:rsidRPr="00AB1EE5">
        <w:t xml:space="preserve">++, EZ-KIT Lite, EZ-Extender, </w:t>
      </w:r>
      <w:proofErr w:type="spellStart"/>
      <w:r w:rsidRPr="00AB1EE5">
        <w:t>SigmaStudio</w:t>
      </w:r>
      <w:proofErr w:type="spellEnd"/>
      <w:r w:rsidRPr="00AB1EE5">
        <w:t xml:space="preserve"> and Collaborative are the exclusive trademarks and/or registered trademarks of Analog Devices, Inc (“Analog Devices”).</w:t>
      </w:r>
    </w:p>
    <w:p w14:paraId="1EEAB397" w14:textId="77777777" w:rsidR="00AB1EE5" w:rsidRPr="00AB1EE5" w:rsidRDefault="00AB1EE5" w:rsidP="00AB1EE5">
      <w:pPr>
        <w:pStyle w:val="BodyText"/>
      </w:pPr>
      <w:r w:rsidRPr="00AB1EE5">
        <w:t>All other brand and product names are trademarks or service marks of their respective owners.</w:t>
      </w:r>
    </w:p>
    <w:p w14:paraId="2CF86D04" w14:textId="77777777" w:rsidR="00AB1EE5" w:rsidRPr="00AB1EE5" w:rsidRDefault="00AB1EE5" w:rsidP="00AB1EE5">
      <w:pPr>
        <w:pStyle w:val="BodyText"/>
      </w:pPr>
      <w:r w:rsidRPr="00AB1EE5">
        <w:t>Analog Devices’ Trademarks and Service Marks may not be used without the express written consent of Analog Devices, such consent only to be provided in a separate written agreement signed by Analog Devices.  Subject to the foregoing, such Trademarks and Service Marks must be used according to Analog Devices’ Trademark Usage guidelines. Any licensee wishing to use Analog Devices’ Trademarks and Service Marks must obtain and follow these guidelines f</w:t>
      </w:r>
      <w:r>
        <w:t>or the specific marks at issue.</w:t>
      </w:r>
    </w:p>
    <w:bookmarkEnd w:id="0"/>
    <w:bookmarkEnd w:id="1"/>
    <w:bookmarkEnd w:id="2"/>
    <w:bookmarkEnd w:id="3"/>
    <w:bookmarkEnd w:id="4"/>
    <w:p w14:paraId="517AFF07" w14:textId="77777777" w:rsidR="003A37B4" w:rsidRPr="00E07BF3" w:rsidRDefault="003A37B4" w:rsidP="002F6F86">
      <w:pPr>
        <w:pStyle w:val="BodyText"/>
      </w:pPr>
    </w:p>
    <w:p w14:paraId="7696A1CE" w14:textId="5D7D1DB3" w:rsidR="00D85227" w:rsidRDefault="00A0018F" w:rsidP="00686BA4">
      <w:pPr>
        <w:pStyle w:val="Heading1"/>
      </w:pPr>
      <w:bookmarkStart w:id="5" w:name="_Introduction"/>
      <w:bookmarkStart w:id="6" w:name="_Toc66350290"/>
      <w:bookmarkEnd w:id="5"/>
      <w:r w:rsidRPr="00913600">
        <w:lastRenderedPageBreak/>
        <w:t>Prerequisite</w:t>
      </w:r>
      <w:bookmarkEnd w:id="6"/>
    </w:p>
    <w:p w14:paraId="0BCA5C1E" w14:textId="49C28481" w:rsidR="00D85227" w:rsidRPr="00A0018F" w:rsidRDefault="00A0018F" w:rsidP="009250DB">
      <w:pPr>
        <w:autoSpaceDE w:val="0"/>
        <w:autoSpaceDN w:val="0"/>
        <w:adjustRightInd w:val="0"/>
        <w:jc w:val="left"/>
        <w:rPr>
          <w:rFonts w:ascii="AGaramond" w:hAnsi="AGaramond"/>
          <w:sz w:val="24"/>
          <w:szCs w:val="22"/>
        </w:rPr>
      </w:pPr>
      <w:r w:rsidRPr="00A0018F">
        <w:rPr>
          <w:rFonts w:ascii="AGaramond" w:hAnsi="AGaramond"/>
          <w:sz w:val="24"/>
          <w:szCs w:val="22"/>
        </w:rPr>
        <w:t>The steps given below expects that the reader is familiar with the Study Watch source code and source files.</w:t>
      </w:r>
    </w:p>
    <w:p w14:paraId="6D3C9D2C" w14:textId="657904E2" w:rsidR="00D85227" w:rsidRDefault="00A0018F" w:rsidP="002F55E0">
      <w:pPr>
        <w:pStyle w:val="Heading1"/>
      </w:pPr>
      <w:bookmarkStart w:id="7" w:name="_Toc66350291"/>
      <w:r>
        <w:lastRenderedPageBreak/>
        <w:t>USB Task</w:t>
      </w:r>
      <w:bookmarkEnd w:id="7"/>
    </w:p>
    <w:p w14:paraId="4F5703A4" w14:textId="77777777" w:rsidR="0075002E" w:rsidRDefault="00A0018F" w:rsidP="00A0018F">
      <w:pPr>
        <w:rPr>
          <w:rFonts w:ascii="AGaramond" w:hAnsi="AGaramond"/>
          <w:sz w:val="24"/>
          <w:szCs w:val="24"/>
        </w:rPr>
      </w:pPr>
      <w:r w:rsidRPr="00022170">
        <w:rPr>
          <w:rFonts w:ascii="AGaramond" w:hAnsi="AGaramond"/>
          <w:sz w:val="24"/>
          <w:szCs w:val="24"/>
        </w:rPr>
        <w:t xml:space="preserve">The firmware uses CDC ACM USB class, commonly known as virtual COM port. It is with this functionality that, when Watch is connected using a USB cable, it gets enumerated as a COM port in a Windows machine. </w:t>
      </w:r>
    </w:p>
    <w:p w14:paraId="4DCD3320" w14:textId="77777777" w:rsidR="0075002E" w:rsidRDefault="0075002E" w:rsidP="00A0018F">
      <w:pPr>
        <w:rPr>
          <w:rFonts w:ascii="AGaramond" w:hAnsi="AGaramond"/>
          <w:sz w:val="24"/>
          <w:szCs w:val="24"/>
        </w:rPr>
      </w:pPr>
    </w:p>
    <w:p w14:paraId="6BBE5D8A" w14:textId="5833944D" w:rsidR="00A0018F" w:rsidRPr="00022170" w:rsidRDefault="00A0018F" w:rsidP="00A0018F">
      <w:pPr>
        <w:rPr>
          <w:rFonts w:ascii="AGaramond" w:hAnsi="AGaramond"/>
          <w:sz w:val="24"/>
          <w:szCs w:val="24"/>
        </w:rPr>
      </w:pPr>
      <w:r w:rsidRPr="00022170">
        <w:rPr>
          <w:rFonts w:ascii="AGaramond" w:hAnsi="AGaramond"/>
          <w:sz w:val="24"/>
          <w:szCs w:val="24"/>
        </w:rPr>
        <w:t>Port can be opened and closed like a traditional serial port.</w:t>
      </w:r>
    </w:p>
    <w:p w14:paraId="3205D4AD" w14:textId="77777777" w:rsidR="0075002E" w:rsidRDefault="0075002E" w:rsidP="00A0018F">
      <w:pPr>
        <w:rPr>
          <w:rFonts w:ascii="AGaramond" w:hAnsi="AGaramond"/>
          <w:sz w:val="24"/>
          <w:szCs w:val="24"/>
        </w:rPr>
      </w:pPr>
    </w:p>
    <w:p w14:paraId="01175612" w14:textId="542F34B5" w:rsidR="00A0018F" w:rsidRPr="00022170" w:rsidRDefault="00A0018F" w:rsidP="00A0018F">
      <w:pPr>
        <w:rPr>
          <w:rFonts w:ascii="AGaramond" w:hAnsi="AGaramond"/>
          <w:sz w:val="24"/>
          <w:szCs w:val="24"/>
        </w:rPr>
      </w:pPr>
      <w:proofErr w:type="spellStart"/>
      <w:r w:rsidRPr="00022170">
        <w:rPr>
          <w:rFonts w:ascii="AGaramond" w:hAnsi="AGaramond"/>
          <w:sz w:val="24"/>
          <w:szCs w:val="24"/>
        </w:rPr>
        <w:t>File</w:t>
      </w:r>
      <w:r w:rsidR="003C41D7">
        <w:rPr>
          <w:rFonts w:ascii="AGaramond" w:hAnsi="AGaramond"/>
          <w:sz w:val="24"/>
          <w:szCs w:val="24"/>
        </w:rPr>
        <w:t>l</w:t>
      </w:r>
      <w:r w:rsidRPr="00022170">
        <w:rPr>
          <w:rFonts w:ascii="AGaramond" w:hAnsi="AGaramond"/>
          <w:sz w:val="24"/>
          <w:szCs w:val="24"/>
        </w:rPr>
        <w:t>ocation</w:t>
      </w:r>
      <w:proofErr w:type="spellEnd"/>
      <w:r w:rsidRPr="00022170">
        <w:rPr>
          <w:rFonts w:ascii="AGaramond" w:hAnsi="AGaramond"/>
          <w:sz w:val="24"/>
          <w:szCs w:val="24"/>
        </w:rPr>
        <w:t xml:space="preserve">:  </w:t>
      </w:r>
      <w:r w:rsidRPr="00B34A00">
        <w:rPr>
          <w:rStyle w:val="Hyperlink"/>
          <w:rFonts w:ascii="AGaramond" w:hAnsi="AGaramond"/>
          <w:sz w:val="24"/>
          <w:szCs w:val="24"/>
        </w:rPr>
        <w:t>&lt;InstallFolder&gt;\study_watch\nrf5_sdk_15.2.0\adi_study_watch\modules\system\usbd_task.c</w:t>
      </w:r>
    </w:p>
    <w:p w14:paraId="7AB5883A" w14:textId="77777777" w:rsidR="0075002E" w:rsidRDefault="0075002E" w:rsidP="00A0018F">
      <w:pPr>
        <w:rPr>
          <w:rFonts w:ascii="AGaramond" w:hAnsi="AGaramond"/>
          <w:sz w:val="24"/>
          <w:szCs w:val="24"/>
        </w:rPr>
      </w:pPr>
    </w:p>
    <w:p w14:paraId="774DA968" w14:textId="24BCD148" w:rsidR="00A0018F" w:rsidRPr="00022170" w:rsidRDefault="00A0018F" w:rsidP="00A0018F">
      <w:pPr>
        <w:rPr>
          <w:rFonts w:ascii="AGaramond" w:hAnsi="AGaramond"/>
          <w:sz w:val="24"/>
          <w:szCs w:val="24"/>
        </w:rPr>
      </w:pPr>
      <w:r w:rsidRPr="00022170">
        <w:rPr>
          <w:rFonts w:ascii="AGaramond" w:hAnsi="AGaramond"/>
          <w:sz w:val="24"/>
          <w:szCs w:val="24"/>
        </w:rPr>
        <w:t xml:space="preserve">Two </w:t>
      </w:r>
      <w:proofErr w:type="spellStart"/>
      <w:r w:rsidRPr="00022170">
        <w:rPr>
          <w:rFonts w:ascii="AGaramond" w:hAnsi="AGaramond"/>
          <w:sz w:val="24"/>
          <w:szCs w:val="24"/>
        </w:rPr>
        <w:t>FreeRTOS</w:t>
      </w:r>
      <w:proofErr w:type="spellEnd"/>
      <w:r w:rsidRPr="00022170">
        <w:rPr>
          <w:rFonts w:ascii="AGaramond" w:hAnsi="AGaramond"/>
          <w:sz w:val="24"/>
          <w:szCs w:val="24"/>
        </w:rPr>
        <w:t xml:space="preserve"> tasks are defined in this file:</w:t>
      </w:r>
    </w:p>
    <w:p w14:paraId="7968F5D0" w14:textId="77777777" w:rsidR="00A0018F" w:rsidRPr="00022170" w:rsidRDefault="00A0018F" w:rsidP="00A0018F">
      <w:pPr>
        <w:pStyle w:val="ListParagraph"/>
        <w:numPr>
          <w:ilvl w:val="0"/>
          <w:numId w:val="45"/>
        </w:numPr>
        <w:jc w:val="both"/>
        <w:rPr>
          <w:rFonts w:ascii="AGaramond" w:hAnsi="AGaramond" w:cstheme="minorBidi"/>
        </w:rPr>
      </w:pPr>
      <w:proofErr w:type="spellStart"/>
      <w:r w:rsidRPr="00022170">
        <w:rPr>
          <w:rFonts w:ascii="AGaramond" w:hAnsi="AGaramond" w:cstheme="minorBidi"/>
        </w:rPr>
        <w:t>usbd_application_task</w:t>
      </w:r>
      <w:proofErr w:type="spellEnd"/>
      <w:r w:rsidRPr="00022170">
        <w:rPr>
          <w:rFonts w:ascii="AGaramond" w:hAnsi="AGaramond" w:cstheme="minorBidi"/>
        </w:rPr>
        <w:t xml:space="preserve">() to handle the USBD application events, which calls the </w:t>
      </w:r>
      <w:proofErr w:type="spellStart"/>
      <w:r w:rsidRPr="00022170">
        <w:rPr>
          <w:rFonts w:ascii="AGaramond" w:hAnsi="AGaramond" w:cstheme="minorBidi"/>
        </w:rPr>
        <w:t>usbd</w:t>
      </w:r>
      <w:proofErr w:type="spellEnd"/>
      <w:r w:rsidRPr="00022170">
        <w:rPr>
          <w:rFonts w:ascii="AGaramond" w:hAnsi="AGaramond" w:cstheme="minorBidi"/>
        </w:rPr>
        <w:t xml:space="preserve"> library </w:t>
      </w:r>
      <w:proofErr w:type="spellStart"/>
      <w:r w:rsidRPr="00022170">
        <w:rPr>
          <w:rFonts w:ascii="AGaramond" w:hAnsi="AGaramond" w:cstheme="minorBidi"/>
        </w:rPr>
        <w:t>apis</w:t>
      </w:r>
      <w:proofErr w:type="spellEnd"/>
      <w:r w:rsidRPr="00022170">
        <w:rPr>
          <w:rFonts w:ascii="AGaramond" w:hAnsi="AGaramond" w:cstheme="minorBidi"/>
        </w:rPr>
        <w:t xml:space="preserve"> for </w:t>
      </w:r>
      <w:proofErr w:type="spellStart"/>
      <w:r w:rsidRPr="00022170">
        <w:rPr>
          <w:rFonts w:ascii="AGaramond" w:hAnsi="AGaramond" w:cstheme="minorBidi"/>
        </w:rPr>
        <w:t>init</w:t>
      </w:r>
      <w:proofErr w:type="spellEnd"/>
      <w:r w:rsidRPr="00022170">
        <w:rPr>
          <w:rFonts w:ascii="AGaramond" w:hAnsi="AGaramond" w:cstheme="minorBidi"/>
        </w:rPr>
        <w:t>, enable, disable and stop of USBD.</w:t>
      </w:r>
    </w:p>
    <w:p w14:paraId="4AAB1BAE" w14:textId="22940E0A" w:rsidR="00A0018F" w:rsidRPr="00245EAF" w:rsidRDefault="00A0018F" w:rsidP="00A0018F">
      <w:pPr>
        <w:pStyle w:val="ListParagraph"/>
        <w:numPr>
          <w:ilvl w:val="0"/>
          <w:numId w:val="45"/>
        </w:numPr>
        <w:jc w:val="both"/>
        <w:rPr>
          <w:rFonts w:asciiTheme="minorHAnsi" w:hAnsiTheme="minorHAnsi" w:cstheme="minorBidi"/>
        </w:rPr>
      </w:pPr>
      <w:proofErr w:type="spellStart"/>
      <w:r w:rsidRPr="00022170">
        <w:rPr>
          <w:rFonts w:ascii="AGaramond" w:hAnsi="AGaramond" w:cstheme="minorBidi"/>
        </w:rPr>
        <w:t>usbd_tx_task</w:t>
      </w:r>
      <w:proofErr w:type="spellEnd"/>
      <w:r w:rsidRPr="00022170">
        <w:rPr>
          <w:rFonts w:ascii="AGaramond" w:hAnsi="AGaramond" w:cstheme="minorBidi"/>
        </w:rPr>
        <w:t>() to handle actual USB write of the post office messages coming from other tasks in firmware.</w:t>
      </w:r>
    </w:p>
    <w:p w14:paraId="57A94973" w14:textId="77777777" w:rsidR="00245EAF" w:rsidRDefault="00245EAF" w:rsidP="00A0018F">
      <w:pPr>
        <w:rPr>
          <w:rFonts w:ascii="AGaramond" w:hAnsi="AGaramond"/>
          <w:sz w:val="24"/>
          <w:szCs w:val="24"/>
        </w:rPr>
      </w:pPr>
    </w:p>
    <w:p w14:paraId="59CFF790" w14:textId="1473AD34" w:rsidR="00A0018F" w:rsidRDefault="00A0018F" w:rsidP="00A0018F">
      <w:pPr>
        <w:rPr>
          <w:rFonts w:ascii="AGaramond" w:hAnsi="AGaramond"/>
          <w:sz w:val="24"/>
          <w:szCs w:val="24"/>
        </w:rPr>
      </w:pPr>
      <w:r w:rsidRPr="00132BC1">
        <w:rPr>
          <w:rFonts w:ascii="AGaramond" w:hAnsi="AGaramond"/>
          <w:sz w:val="24"/>
          <w:szCs w:val="24"/>
        </w:rPr>
        <w:t>Below figures shows the interaction of USB Tx task with external tools, post office task, sensor task for getting an m2m2 REQ command from the Tools and giving back an m2m2 RESP packet:</w:t>
      </w:r>
    </w:p>
    <w:p w14:paraId="34C85100" w14:textId="77777777" w:rsidR="00245EAF" w:rsidRPr="00132BC1" w:rsidRDefault="00245EAF" w:rsidP="00A0018F">
      <w:pPr>
        <w:rPr>
          <w:rFonts w:ascii="AGaramond" w:hAnsi="AGaramond"/>
          <w:sz w:val="24"/>
          <w:szCs w:val="24"/>
        </w:rPr>
      </w:pPr>
    </w:p>
    <w:p w14:paraId="0A5DB7C4" w14:textId="77777777" w:rsidR="00D20B22" w:rsidRDefault="00A0018F" w:rsidP="00D20B22">
      <w:pPr>
        <w:keepNext/>
      </w:pPr>
      <w:r>
        <w:rPr>
          <w:noProof/>
        </w:rPr>
        <w:drawing>
          <wp:inline distT="0" distB="0" distL="0" distR="0" wp14:anchorId="6F799728" wp14:editId="45183898">
            <wp:extent cx="5905896" cy="36004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2" t="19715" r="6987" b="10655"/>
                    <a:stretch/>
                  </pic:blipFill>
                  <pic:spPr bwMode="auto">
                    <a:xfrm>
                      <a:off x="0" y="0"/>
                      <a:ext cx="5938733" cy="3620469"/>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14:paraId="1A593717" w14:textId="37E8A21A" w:rsidR="00A0018F" w:rsidRPr="005C4228" w:rsidRDefault="00D20B22" w:rsidP="00D20B22">
      <w:pPr>
        <w:pStyle w:val="Caption"/>
        <w:jc w:val="both"/>
        <w:rPr>
          <w:rFonts w:ascii="AGaramond" w:hAnsi="AGaramond"/>
          <w:sz w:val="24"/>
          <w:szCs w:val="24"/>
        </w:rPr>
      </w:pPr>
      <w:r>
        <w:t xml:space="preserve">                                                                         </w:t>
      </w:r>
      <w:bookmarkStart w:id="8" w:name="_Toc66350286"/>
      <w:r w:rsidRPr="005C4228">
        <w:rPr>
          <w:rFonts w:ascii="AGaramond" w:hAnsi="AGaramond"/>
          <w:sz w:val="24"/>
          <w:szCs w:val="24"/>
        </w:rPr>
        <w:t xml:space="preserve">Figure </w:t>
      </w:r>
      <w:r w:rsidRPr="005C4228">
        <w:rPr>
          <w:rFonts w:ascii="AGaramond" w:hAnsi="AGaramond"/>
          <w:sz w:val="24"/>
          <w:szCs w:val="24"/>
        </w:rPr>
        <w:fldChar w:fldCharType="begin"/>
      </w:r>
      <w:r w:rsidRPr="005C4228">
        <w:rPr>
          <w:rFonts w:ascii="AGaramond" w:hAnsi="AGaramond"/>
          <w:sz w:val="24"/>
          <w:szCs w:val="24"/>
        </w:rPr>
        <w:instrText xml:space="preserve"> SEQ Figure \* ARABIC </w:instrText>
      </w:r>
      <w:r w:rsidRPr="005C4228">
        <w:rPr>
          <w:rFonts w:ascii="AGaramond" w:hAnsi="AGaramond"/>
          <w:sz w:val="24"/>
          <w:szCs w:val="24"/>
        </w:rPr>
        <w:fldChar w:fldCharType="separate"/>
      </w:r>
      <w:r w:rsidR="00283AF8" w:rsidRPr="005C4228">
        <w:rPr>
          <w:rFonts w:ascii="AGaramond" w:hAnsi="AGaramond"/>
          <w:noProof/>
          <w:sz w:val="24"/>
          <w:szCs w:val="24"/>
        </w:rPr>
        <w:t>1</w:t>
      </w:r>
      <w:r w:rsidRPr="005C4228">
        <w:rPr>
          <w:rFonts w:ascii="AGaramond" w:hAnsi="AGaramond"/>
          <w:sz w:val="24"/>
          <w:szCs w:val="24"/>
        </w:rPr>
        <w:fldChar w:fldCharType="end"/>
      </w:r>
      <w:r w:rsidRPr="005C4228">
        <w:rPr>
          <w:rFonts w:ascii="AGaramond" w:hAnsi="AGaramond"/>
          <w:sz w:val="24"/>
          <w:szCs w:val="24"/>
        </w:rPr>
        <w:t>: USB task - Receive M2M2 Request</w:t>
      </w:r>
      <w:bookmarkEnd w:id="8"/>
    </w:p>
    <w:p w14:paraId="6BA336C8" w14:textId="77777777" w:rsidR="00A0018F" w:rsidRDefault="00A0018F" w:rsidP="00A0018F"/>
    <w:p w14:paraId="0C7667B4" w14:textId="77777777" w:rsidR="002F51C0" w:rsidRDefault="00A0018F" w:rsidP="002F51C0">
      <w:pPr>
        <w:pStyle w:val="BodyText"/>
        <w:keepNext/>
      </w:pPr>
      <w:r>
        <w:rPr>
          <w:noProof/>
        </w:rPr>
        <w:drawing>
          <wp:inline distT="0" distB="0" distL="0" distR="0" wp14:anchorId="218AB98B" wp14:editId="4193D414">
            <wp:extent cx="5916930" cy="3462644"/>
            <wp:effectExtent l="19050" t="19050" r="2667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5" t="19829" r="7051" b="8718"/>
                    <a:stretch/>
                  </pic:blipFill>
                  <pic:spPr bwMode="auto">
                    <a:xfrm>
                      <a:off x="0" y="0"/>
                      <a:ext cx="5966537" cy="34916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EBD359B" w14:textId="0705928C" w:rsidR="00A0018F" w:rsidRPr="005C4228" w:rsidRDefault="002F51C0" w:rsidP="005C4228">
      <w:pPr>
        <w:pStyle w:val="Caption"/>
        <w:jc w:val="both"/>
        <w:rPr>
          <w:rFonts w:ascii="AGaramond" w:hAnsi="AGaramond"/>
          <w:sz w:val="24"/>
          <w:szCs w:val="24"/>
        </w:rPr>
      </w:pPr>
      <w:r>
        <w:t xml:space="preserve">                                                                         </w:t>
      </w:r>
      <w:bookmarkStart w:id="9" w:name="_Toc66350287"/>
      <w:r w:rsidRPr="005C4228">
        <w:rPr>
          <w:rFonts w:ascii="AGaramond" w:hAnsi="AGaramond"/>
          <w:sz w:val="24"/>
          <w:szCs w:val="24"/>
        </w:rPr>
        <w:t xml:space="preserve">Figure </w:t>
      </w:r>
      <w:r w:rsidRPr="005C4228">
        <w:rPr>
          <w:rFonts w:ascii="AGaramond" w:hAnsi="AGaramond"/>
          <w:sz w:val="24"/>
          <w:szCs w:val="24"/>
        </w:rPr>
        <w:fldChar w:fldCharType="begin"/>
      </w:r>
      <w:r w:rsidRPr="005C4228">
        <w:rPr>
          <w:rFonts w:ascii="AGaramond" w:hAnsi="AGaramond"/>
          <w:sz w:val="24"/>
          <w:szCs w:val="24"/>
        </w:rPr>
        <w:instrText xml:space="preserve"> SEQ Figure \* ARABIC </w:instrText>
      </w:r>
      <w:r w:rsidRPr="005C4228">
        <w:rPr>
          <w:rFonts w:ascii="AGaramond" w:hAnsi="AGaramond"/>
          <w:sz w:val="24"/>
          <w:szCs w:val="24"/>
        </w:rPr>
        <w:fldChar w:fldCharType="separate"/>
      </w:r>
      <w:r w:rsidR="00283AF8" w:rsidRPr="005C4228">
        <w:rPr>
          <w:rFonts w:ascii="AGaramond" w:hAnsi="AGaramond"/>
          <w:sz w:val="24"/>
          <w:szCs w:val="24"/>
        </w:rPr>
        <w:t>2</w:t>
      </w:r>
      <w:r w:rsidRPr="005C4228">
        <w:rPr>
          <w:rFonts w:ascii="AGaramond" w:hAnsi="AGaramond"/>
          <w:sz w:val="24"/>
          <w:szCs w:val="24"/>
        </w:rPr>
        <w:fldChar w:fldCharType="end"/>
      </w:r>
      <w:r w:rsidRPr="005C4228">
        <w:rPr>
          <w:rFonts w:ascii="AGaramond" w:hAnsi="AGaramond"/>
          <w:sz w:val="24"/>
          <w:szCs w:val="24"/>
        </w:rPr>
        <w:t>: USB task - Send M2M2 Response</w:t>
      </w:r>
      <w:bookmarkEnd w:id="9"/>
    </w:p>
    <w:p w14:paraId="6B4DC7E4" w14:textId="57B283F3" w:rsidR="00DF5032" w:rsidRDefault="003823E1" w:rsidP="00DF5032">
      <w:pPr>
        <w:jc w:val="left"/>
        <w:rPr>
          <w:rFonts w:ascii="AGaramond" w:hAnsi="AGaramond"/>
          <w:sz w:val="24"/>
          <w:szCs w:val="24"/>
        </w:rPr>
      </w:pPr>
      <w:r>
        <w:rPr>
          <w:rFonts w:ascii="AGaramond" w:hAnsi="AGaramond"/>
          <w:sz w:val="24"/>
          <w:szCs w:val="24"/>
        </w:rPr>
        <w:t>In</w:t>
      </w:r>
      <w:r w:rsidR="00D54A62">
        <w:rPr>
          <w:rFonts w:ascii="AGaramond" w:hAnsi="AGaramond"/>
          <w:sz w:val="24"/>
          <w:szCs w:val="24"/>
        </w:rPr>
        <w:t xml:space="preserve"> w</w:t>
      </w:r>
      <w:r w:rsidR="00B879EA" w:rsidRPr="00132BC1">
        <w:rPr>
          <w:rFonts w:ascii="AGaramond" w:hAnsi="AGaramond"/>
          <w:sz w:val="24"/>
          <w:szCs w:val="24"/>
        </w:rPr>
        <w:t xml:space="preserve">atch firmware, USB read and write happens using the </w:t>
      </w:r>
      <w:r w:rsidR="00DF5032">
        <w:rPr>
          <w:rFonts w:ascii="AGaramond" w:hAnsi="AGaramond"/>
          <w:sz w:val="24"/>
          <w:szCs w:val="24"/>
        </w:rPr>
        <w:t>API</w:t>
      </w:r>
      <w:r w:rsidR="00B879EA" w:rsidRPr="00132BC1">
        <w:rPr>
          <w:rFonts w:ascii="AGaramond" w:hAnsi="AGaramond"/>
          <w:sz w:val="24"/>
          <w:szCs w:val="24"/>
        </w:rPr>
        <w:t>s</w:t>
      </w:r>
      <w:r w:rsidR="00DF5032">
        <w:rPr>
          <w:rFonts w:ascii="AGaramond" w:hAnsi="AGaramond"/>
          <w:sz w:val="24"/>
          <w:szCs w:val="24"/>
        </w:rPr>
        <w:t xml:space="preserve"> from USB CDC ACM</w:t>
      </w:r>
    </w:p>
    <w:p w14:paraId="20CE1FCF" w14:textId="77777777" w:rsidR="00DF5032" w:rsidRDefault="00DF5032" w:rsidP="00DF5032">
      <w:pPr>
        <w:jc w:val="left"/>
        <w:rPr>
          <w:rFonts w:ascii="AGaramond" w:hAnsi="AGaramond"/>
          <w:sz w:val="24"/>
          <w:szCs w:val="24"/>
        </w:rPr>
      </w:pPr>
    </w:p>
    <w:p w14:paraId="3A947A80" w14:textId="789C32A9" w:rsidR="00DF5032" w:rsidRDefault="00B879EA" w:rsidP="00DF5032">
      <w:pPr>
        <w:pStyle w:val="ListParagraph"/>
        <w:numPr>
          <w:ilvl w:val="0"/>
          <w:numId w:val="47"/>
        </w:numPr>
        <w:rPr>
          <w:rFonts w:ascii="AGaramond" w:hAnsi="AGaramond"/>
        </w:rPr>
      </w:pPr>
      <w:proofErr w:type="spellStart"/>
      <w:r w:rsidRPr="00DF5032">
        <w:rPr>
          <w:rFonts w:ascii="AGaramond" w:hAnsi="AGaramond"/>
        </w:rPr>
        <w:t>app_usbd_cdc_acm_read_any</w:t>
      </w:r>
      <w:proofErr w:type="spellEnd"/>
      <w:r w:rsidRPr="00DF5032">
        <w:rPr>
          <w:rFonts w:ascii="AGaramond" w:hAnsi="AGaramond"/>
        </w:rPr>
        <w:t>()</w:t>
      </w:r>
      <w:r w:rsidR="0057705A">
        <w:rPr>
          <w:rFonts w:ascii="AGaramond" w:hAnsi="AGaramond"/>
        </w:rPr>
        <w:t xml:space="preserve"> - </w:t>
      </w:r>
      <w:r w:rsidR="0057705A" w:rsidRPr="00132BC1">
        <w:rPr>
          <w:rFonts w:ascii="AGaramond" w:hAnsi="AGaramond"/>
        </w:rPr>
        <w:t xml:space="preserve">returns data as quick as any data is available, even if the given buffer was not totally full. Return values and their meaning are the same, </w:t>
      </w:r>
      <w:r w:rsidR="0057705A" w:rsidRPr="00815FAC">
        <w:rPr>
          <w:rFonts w:ascii="AGaramond" w:hAnsi="AGaramond"/>
          <w:i/>
          <w:iCs/>
        </w:rPr>
        <w:t>but this function cannot use double buffering.</w:t>
      </w:r>
    </w:p>
    <w:p w14:paraId="70812606" w14:textId="7D7B8254" w:rsidR="00B879EA" w:rsidRDefault="00B879EA" w:rsidP="00DF5032">
      <w:pPr>
        <w:pStyle w:val="ListParagraph"/>
        <w:numPr>
          <w:ilvl w:val="0"/>
          <w:numId w:val="47"/>
        </w:numPr>
        <w:rPr>
          <w:rFonts w:ascii="AGaramond" w:hAnsi="AGaramond"/>
        </w:rPr>
      </w:pPr>
      <w:proofErr w:type="spellStart"/>
      <w:r w:rsidRPr="00DF5032">
        <w:rPr>
          <w:rFonts w:ascii="AGaramond" w:hAnsi="AGaramond"/>
        </w:rPr>
        <w:t>app_usbd_cdc_acm_write</w:t>
      </w:r>
      <w:proofErr w:type="spellEnd"/>
      <w:r w:rsidRPr="00DF5032">
        <w:rPr>
          <w:rFonts w:ascii="AGaramond" w:hAnsi="AGaramond"/>
        </w:rPr>
        <w:t>()</w:t>
      </w:r>
      <w:r w:rsidR="002A5264">
        <w:rPr>
          <w:rFonts w:ascii="AGaramond" w:hAnsi="AGaramond"/>
        </w:rPr>
        <w:t xml:space="preserve"> - a</w:t>
      </w:r>
      <w:r w:rsidR="002A5264" w:rsidRPr="00132BC1">
        <w:rPr>
          <w:rFonts w:ascii="AGaramond" w:hAnsi="AGaramond"/>
        </w:rPr>
        <w:t xml:space="preserve">ll command </w:t>
      </w:r>
      <w:r w:rsidR="002A5264">
        <w:rPr>
          <w:rFonts w:ascii="AGaramond" w:hAnsi="AGaramond"/>
        </w:rPr>
        <w:t>r</w:t>
      </w:r>
      <w:r w:rsidR="002A5264" w:rsidRPr="00132BC1">
        <w:rPr>
          <w:rFonts w:ascii="AGaramond" w:hAnsi="AGaramond"/>
        </w:rPr>
        <w:t>esponse</w:t>
      </w:r>
      <w:r w:rsidR="002A5264">
        <w:rPr>
          <w:rFonts w:ascii="AGaramond" w:hAnsi="AGaramond"/>
        </w:rPr>
        <w:t>s</w:t>
      </w:r>
      <w:r w:rsidR="002A5264" w:rsidRPr="00132BC1">
        <w:rPr>
          <w:rFonts w:ascii="AGaramond" w:hAnsi="AGaramond"/>
        </w:rPr>
        <w:t xml:space="preserve"> are given using </w:t>
      </w:r>
      <w:r w:rsidR="002100F6">
        <w:rPr>
          <w:rFonts w:ascii="AGaramond" w:hAnsi="AGaramond"/>
        </w:rPr>
        <w:t>this API</w:t>
      </w:r>
      <w:r w:rsidR="002A5264" w:rsidRPr="00132BC1">
        <w:rPr>
          <w:rFonts w:ascii="AGaramond" w:hAnsi="AGaramond"/>
        </w:rPr>
        <w:t xml:space="preserve"> from </w:t>
      </w:r>
      <w:proofErr w:type="spellStart"/>
      <w:r w:rsidR="002A5264" w:rsidRPr="00132BC1">
        <w:rPr>
          <w:rFonts w:ascii="AGaramond" w:hAnsi="AGaramond"/>
        </w:rPr>
        <w:t>usbd_tx_task</w:t>
      </w:r>
      <w:proofErr w:type="spellEnd"/>
      <w:r w:rsidR="002A5264" w:rsidRPr="00132BC1">
        <w:rPr>
          <w:rFonts w:ascii="AGaramond" w:hAnsi="AGaramond"/>
        </w:rPr>
        <w:t>()</w:t>
      </w:r>
    </w:p>
    <w:p w14:paraId="339944D0" w14:textId="77777777" w:rsidR="00E12CDD" w:rsidRPr="00DF5032" w:rsidRDefault="00E12CDD" w:rsidP="00E12CDD">
      <w:pPr>
        <w:pStyle w:val="ListParagraph"/>
        <w:rPr>
          <w:rFonts w:ascii="AGaramond" w:hAnsi="AGaramond"/>
        </w:rPr>
      </w:pPr>
    </w:p>
    <w:p w14:paraId="259C94EA" w14:textId="77777777" w:rsidR="00B879EA" w:rsidRPr="00132BC1" w:rsidRDefault="00B879EA" w:rsidP="00DF5032">
      <w:pPr>
        <w:jc w:val="left"/>
        <w:rPr>
          <w:rFonts w:ascii="AGaramond" w:hAnsi="AGaramond"/>
          <w:sz w:val="24"/>
          <w:szCs w:val="24"/>
        </w:rPr>
      </w:pPr>
      <w:r w:rsidRPr="00132BC1">
        <w:rPr>
          <w:rFonts w:ascii="AGaramond" w:hAnsi="AGaramond"/>
          <w:sz w:val="24"/>
          <w:szCs w:val="24"/>
        </w:rPr>
        <w:t>When all data is sent, event APP_USBD_CDC_ACM_USER_EVT_TX_DONE is generated and a new chunk of data can be sent.</w:t>
      </w:r>
    </w:p>
    <w:p w14:paraId="03099BAB" w14:textId="77777777" w:rsidR="00B879EA" w:rsidRPr="002E7D17" w:rsidRDefault="00B879EA" w:rsidP="00DF5032">
      <w:pPr>
        <w:jc w:val="left"/>
        <w:rPr>
          <w:rFonts w:ascii="AGaramond" w:hAnsi="AGaramond"/>
          <w:i/>
          <w:iCs/>
          <w:sz w:val="24"/>
          <w:szCs w:val="24"/>
        </w:rPr>
      </w:pPr>
      <w:r w:rsidRPr="002E7D17">
        <w:rPr>
          <w:rFonts w:ascii="AGaramond" w:hAnsi="AGaramond"/>
          <w:i/>
          <w:iCs/>
          <w:sz w:val="24"/>
          <w:szCs w:val="24"/>
        </w:rPr>
        <w:t xml:space="preserve">Currently in the firmware, with USE_USB_READ_ANY macro, </w:t>
      </w:r>
      <w:proofErr w:type="spellStart"/>
      <w:r w:rsidRPr="002E7D17">
        <w:rPr>
          <w:rFonts w:ascii="AGaramond" w:hAnsi="AGaramond"/>
          <w:i/>
          <w:iCs/>
          <w:sz w:val="24"/>
          <w:szCs w:val="24"/>
        </w:rPr>
        <w:t>app_usbd_cdc_acm_read_any</w:t>
      </w:r>
      <w:proofErr w:type="spellEnd"/>
      <w:r w:rsidRPr="002E7D17">
        <w:rPr>
          <w:rFonts w:ascii="AGaramond" w:hAnsi="AGaramond"/>
          <w:i/>
          <w:iCs/>
          <w:sz w:val="24"/>
          <w:szCs w:val="24"/>
        </w:rPr>
        <w:t>() is only tested and used.</w:t>
      </w:r>
    </w:p>
    <w:p w14:paraId="4E824CF3" w14:textId="77777777" w:rsidR="00F82176" w:rsidRDefault="00F82176" w:rsidP="00DF5032">
      <w:pPr>
        <w:jc w:val="left"/>
        <w:rPr>
          <w:rFonts w:ascii="AGaramond" w:hAnsi="AGaramond"/>
          <w:sz w:val="24"/>
          <w:szCs w:val="24"/>
        </w:rPr>
      </w:pPr>
    </w:p>
    <w:p w14:paraId="22A5AD9D" w14:textId="72D773CC" w:rsidR="00B879EA" w:rsidRDefault="00B879EA" w:rsidP="00DF5032">
      <w:pPr>
        <w:jc w:val="left"/>
        <w:rPr>
          <w:rFonts w:ascii="AGaramond" w:hAnsi="AGaramond"/>
          <w:sz w:val="24"/>
          <w:szCs w:val="24"/>
        </w:rPr>
      </w:pPr>
      <w:r w:rsidRPr="00132BC1">
        <w:rPr>
          <w:rFonts w:ascii="AGaramond" w:hAnsi="AGaramond"/>
          <w:sz w:val="24"/>
          <w:szCs w:val="24"/>
        </w:rPr>
        <w:t>To check the number of bytes really read use </w:t>
      </w:r>
      <w:proofErr w:type="spellStart"/>
      <w:r w:rsidRPr="00132BC1">
        <w:rPr>
          <w:rFonts w:ascii="AGaramond" w:hAnsi="AGaramond"/>
          <w:sz w:val="24"/>
          <w:szCs w:val="24"/>
        </w:rPr>
        <w:t>app_usbd_cdc_acm_rx_size</w:t>
      </w:r>
      <w:proofErr w:type="spellEnd"/>
      <w:r w:rsidRPr="00132BC1">
        <w:rPr>
          <w:rFonts w:ascii="AGaramond" w:hAnsi="AGaramond"/>
          <w:sz w:val="24"/>
          <w:szCs w:val="24"/>
        </w:rPr>
        <w:t>() function.</w:t>
      </w:r>
    </w:p>
    <w:p w14:paraId="5235AF10" w14:textId="77777777" w:rsidR="00F82176" w:rsidRPr="00132BC1" w:rsidRDefault="00F82176" w:rsidP="00DF5032">
      <w:pPr>
        <w:jc w:val="left"/>
        <w:rPr>
          <w:rFonts w:ascii="AGaramond" w:hAnsi="AGaramond"/>
          <w:sz w:val="24"/>
          <w:szCs w:val="24"/>
        </w:rPr>
      </w:pPr>
    </w:p>
    <w:p w14:paraId="4796195C" w14:textId="77777777" w:rsidR="002712CF" w:rsidRDefault="00F82176" w:rsidP="00DF5032">
      <w:pPr>
        <w:jc w:val="left"/>
        <w:rPr>
          <w:rFonts w:ascii="AGaramond" w:hAnsi="AGaramond"/>
          <w:sz w:val="24"/>
          <w:szCs w:val="24"/>
        </w:rPr>
      </w:pPr>
      <w:r>
        <w:rPr>
          <w:rFonts w:ascii="AGaramond" w:hAnsi="AGaramond"/>
          <w:sz w:val="24"/>
          <w:szCs w:val="24"/>
        </w:rPr>
        <w:t xml:space="preserve">The </w:t>
      </w:r>
      <w:proofErr w:type="spellStart"/>
      <w:r w:rsidR="00B879EA" w:rsidRPr="00132BC1">
        <w:rPr>
          <w:rFonts w:ascii="AGaramond" w:hAnsi="AGaramond"/>
          <w:sz w:val="24"/>
          <w:szCs w:val="24"/>
        </w:rPr>
        <w:t>cdc_acm_user_ev_handler</w:t>
      </w:r>
      <w:proofErr w:type="spellEnd"/>
      <w:r w:rsidR="00B879EA" w:rsidRPr="00132BC1">
        <w:rPr>
          <w:rFonts w:ascii="AGaramond" w:hAnsi="AGaramond"/>
          <w:sz w:val="24"/>
          <w:szCs w:val="24"/>
        </w:rPr>
        <w:t xml:space="preserve">() handler registered with </w:t>
      </w:r>
      <w:proofErr w:type="spellStart"/>
      <w:r w:rsidR="00B879EA" w:rsidRPr="00132BC1">
        <w:rPr>
          <w:rFonts w:ascii="AGaramond" w:hAnsi="AGaramond"/>
          <w:sz w:val="24"/>
          <w:szCs w:val="24"/>
        </w:rPr>
        <w:t>cdc</w:t>
      </w:r>
      <w:proofErr w:type="spellEnd"/>
      <w:r w:rsidR="00B879EA" w:rsidRPr="00132BC1">
        <w:rPr>
          <w:rFonts w:ascii="AGaramond" w:hAnsi="AGaramond"/>
          <w:sz w:val="24"/>
          <w:szCs w:val="24"/>
        </w:rPr>
        <w:t xml:space="preserve"> </w:t>
      </w:r>
      <w:proofErr w:type="spellStart"/>
      <w:r w:rsidR="00B879EA" w:rsidRPr="00132BC1">
        <w:rPr>
          <w:rFonts w:ascii="AGaramond" w:hAnsi="AGaramond"/>
          <w:sz w:val="24"/>
          <w:szCs w:val="24"/>
        </w:rPr>
        <w:t>acm</w:t>
      </w:r>
      <w:proofErr w:type="spellEnd"/>
      <w:r w:rsidR="00B879EA" w:rsidRPr="00132BC1">
        <w:rPr>
          <w:rFonts w:ascii="AGaramond" w:hAnsi="AGaramond"/>
          <w:sz w:val="24"/>
          <w:szCs w:val="24"/>
        </w:rPr>
        <w:t xml:space="preserve"> class </w:t>
      </w:r>
      <w:r w:rsidR="00BD510D">
        <w:rPr>
          <w:rFonts w:ascii="AGaramond" w:hAnsi="AGaramond"/>
          <w:sz w:val="24"/>
          <w:szCs w:val="24"/>
        </w:rPr>
        <w:t xml:space="preserve">and </w:t>
      </w:r>
      <w:r w:rsidR="00B879EA" w:rsidRPr="00132BC1">
        <w:rPr>
          <w:rFonts w:ascii="AGaramond" w:hAnsi="AGaramond"/>
          <w:sz w:val="24"/>
          <w:szCs w:val="24"/>
        </w:rPr>
        <w:t xml:space="preserve">added on the USBD driver </w:t>
      </w:r>
      <w:proofErr w:type="spellStart"/>
      <w:r w:rsidR="00B879EA" w:rsidRPr="00132BC1">
        <w:rPr>
          <w:rFonts w:ascii="AGaramond" w:hAnsi="AGaramond"/>
          <w:sz w:val="24"/>
          <w:szCs w:val="24"/>
        </w:rPr>
        <w:t>init</w:t>
      </w:r>
      <w:proofErr w:type="spellEnd"/>
      <w:r w:rsidR="002712CF">
        <w:rPr>
          <w:rFonts w:ascii="AGaramond" w:hAnsi="AGaramond"/>
          <w:sz w:val="24"/>
          <w:szCs w:val="24"/>
        </w:rPr>
        <w:t xml:space="preserve"> performs the following functions:</w:t>
      </w:r>
    </w:p>
    <w:p w14:paraId="3040E5B1" w14:textId="77777777" w:rsidR="002712CF" w:rsidRDefault="00B879EA" w:rsidP="002712CF">
      <w:pPr>
        <w:pStyle w:val="ListParagraph"/>
        <w:numPr>
          <w:ilvl w:val="0"/>
          <w:numId w:val="48"/>
        </w:numPr>
        <w:rPr>
          <w:rFonts w:ascii="AGaramond" w:hAnsi="AGaramond"/>
        </w:rPr>
      </w:pPr>
      <w:r w:rsidRPr="002712CF">
        <w:rPr>
          <w:rFonts w:ascii="AGaramond" w:hAnsi="AGaramond"/>
        </w:rPr>
        <w:t xml:space="preserve">controls the state of </w:t>
      </w:r>
      <w:proofErr w:type="spellStart"/>
      <w:r w:rsidRPr="002712CF">
        <w:rPr>
          <w:rFonts w:ascii="AGaramond" w:hAnsi="AGaramond"/>
        </w:rPr>
        <w:t>usbd_tx_task</w:t>
      </w:r>
      <w:proofErr w:type="spellEnd"/>
      <w:r w:rsidRPr="002712CF">
        <w:rPr>
          <w:rFonts w:ascii="AGaramond" w:hAnsi="AGaramond"/>
        </w:rPr>
        <w:t xml:space="preserve">() task. </w:t>
      </w:r>
    </w:p>
    <w:p w14:paraId="4902263F" w14:textId="00C48602" w:rsidR="00B879EA" w:rsidRDefault="00762E20" w:rsidP="002712CF">
      <w:pPr>
        <w:pStyle w:val="ListParagraph"/>
        <w:numPr>
          <w:ilvl w:val="0"/>
          <w:numId w:val="48"/>
        </w:numPr>
        <w:rPr>
          <w:rFonts w:ascii="AGaramond" w:hAnsi="AGaramond"/>
        </w:rPr>
      </w:pPr>
      <w:r w:rsidRPr="002712CF">
        <w:rPr>
          <w:rFonts w:ascii="AGaramond" w:hAnsi="AGaramond"/>
        </w:rPr>
        <w:lastRenderedPageBreak/>
        <w:t xml:space="preserve">It </w:t>
      </w:r>
      <w:r w:rsidR="00B879EA" w:rsidRPr="002712CF">
        <w:rPr>
          <w:rFonts w:ascii="AGaramond" w:hAnsi="AGaramond"/>
        </w:rPr>
        <w:t xml:space="preserve">also calls the </w:t>
      </w:r>
      <w:proofErr w:type="spellStart"/>
      <w:r w:rsidR="00B879EA" w:rsidRPr="002712CF">
        <w:rPr>
          <w:rFonts w:ascii="AGaramond" w:hAnsi="AGaramond"/>
        </w:rPr>
        <w:t>app_usbd_cdc_acm_read_any</w:t>
      </w:r>
      <w:proofErr w:type="spellEnd"/>
      <w:r w:rsidR="00B879EA" w:rsidRPr="002712CF">
        <w:rPr>
          <w:rFonts w:ascii="AGaramond" w:hAnsi="AGaramond"/>
        </w:rPr>
        <w:t xml:space="preserve">() to read any more packets from the COM port </w:t>
      </w:r>
      <w:proofErr w:type="spellStart"/>
      <w:r w:rsidR="002712CF" w:rsidRPr="002712CF">
        <w:rPr>
          <w:rFonts w:ascii="AGaramond" w:hAnsi="AGaramond"/>
        </w:rPr>
        <w:t>within</w:t>
      </w:r>
      <w:r w:rsidR="00B879EA" w:rsidRPr="002712CF">
        <w:rPr>
          <w:rFonts w:ascii="AGaramond" w:hAnsi="AGaramond"/>
        </w:rPr>
        <w:t>APP_USBD_CDC_ACM_USER_EVT_PORT_OPEN</w:t>
      </w:r>
      <w:proofErr w:type="spellEnd"/>
      <w:r w:rsidR="00B879EA" w:rsidRPr="002712CF">
        <w:rPr>
          <w:rFonts w:ascii="AGaramond" w:hAnsi="AGaramond"/>
        </w:rPr>
        <w:t xml:space="preserve"> and APP_USBD_CDC_ACM_USER_EVT_RX_DONE events.</w:t>
      </w:r>
    </w:p>
    <w:p w14:paraId="0E55BCE4" w14:textId="77777777" w:rsidR="00EF3C49" w:rsidRPr="002712CF" w:rsidRDefault="00EF3C49" w:rsidP="00EF3C49">
      <w:pPr>
        <w:pStyle w:val="ListParagraph"/>
        <w:rPr>
          <w:rFonts w:ascii="AGaramond" w:hAnsi="AGaramond"/>
        </w:rPr>
      </w:pPr>
    </w:p>
    <w:p w14:paraId="728210EE" w14:textId="3B9A02E9" w:rsidR="00B879EA" w:rsidRDefault="007B5428" w:rsidP="00DF5032">
      <w:pPr>
        <w:jc w:val="left"/>
        <w:rPr>
          <w:rFonts w:ascii="AGaramond" w:hAnsi="AGaramond"/>
          <w:sz w:val="24"/>
          <w:szCs w:val="24"/>
        </w:rPr>
      </w:pPr>
      <w:r>
        <w:rPr>
          <w:rFonts w:ascii="AGaramond" w:hAnsi="AGaramond"/>
          <w:sz w:val="24"/>
          <w:szCs w:val="24"/>
        </w:rPr>
        <w:t>In short</w:t>
      </w:r>
      <w:r w:rsidR="00B879EA" w:rsidRPr="00132BC1">
        <w:rPr>
          <w:rFonts w:ascii="AGaramond" w:hAnsi="AGaramond"/>
          <w:sz w:val="24"/>
          <w:szCs w:val="24"/>
        </w:rPr>
        <w:t xml:space="preserve">, </w:t>
      </w:r>
      <w:r>
        <w:rPr>
          <w:rFonts w:ascii="AGaramond" w:hAnsi="AGaramond"/>
          <w:sz w:val="24"/>
          <w:szCs w:val="24"/>
        </w:rPr>
        <w:t>w</w:t>
      </w:r>
      <w:r w:rsidR="00B879EA" w:rsidRPr="00132BC1">
        <w:rPr>
          <w:rFonts w:ascii="AGaramond" w:hAnsi="AGaramond"/>
          <w:sz w:val="24"/>
          <w:szCs w:val="24"/>
        </w:rPr>
        <w:t xml:space="preserve">ith respect to m2m2 commands, all command </w:t>
      </w:r>
      <w:r>
        <w:rPr>
          <w:rFonts w:ascii="AGaramond" w:hAnsi="AGaramond"/>
          <w:sz w:val="24"/>
          <w:szCs w:val="24"/>
        </w:rPr>
        <w:t>r</w:t>
      </w:r>
      <w:r w:rsidR="00B879EA" w:rsidRPr="00132BC1">
        <w:rPr>
          <w:rFonts w:ascii="AGaramond" w:hAnsi="AGaramond"/>
          <w:sz w:val="24"/>
          <w:szCs w:val="24"/>
        </w:rPr>
        <w:t xml:space="preserve">equests are received using </w:t>
      </w:r>
      <w:proofErr w:type="spellStart"/>
      <w:r w:rsidR="00B879EA" w:rsidRPr="00132BC1">
        <w:rPr>
          <w:rFonts w:ascii="AGaramond" w:hAnsi="AGaramond"/>
          <w:sz w:val="24"/>
          <w:szCs w:val="24"/>
        </w:rPr>
        <w:t>app_usbd_cdc_acm_read_any</w:t>
      </w:r>
      <w:proofErr w:type="spellEnd"/>
      <w:r w:rsidR="00B879EA" w:rsidRPr="00132BC1">
        <w:rPr>
          <w:rFonts w:ascii="AGaramond" w:hAnsi="AGaramond"/>
          <w:sz w:val="24"/>
          <w:szCs w:val="24"/>
        </w:rPr>
        <w:t xml:space="preserve">() from </w:t>
      </w:r>
      <w:proofErr w:type="spellStart"/>
      <w:r w:rsidR="00B879EA" w:rsidRPr="00132BC1">
        <w:rPr>
          <w:rFonts w:ascii="AGaramond" w:hAnsi="AGaramond"/>
          <w:sz w:val="24"/>
          <w:szCs w:val="24"/>
        </w:rPr>
        <w:t>cdc_acm_user_ev_handler</w:t>
      </w:r>
      <w:proofErr w:type="spellEnd"/>
      <w:r w:rsidR="00B879EA" w:rsidRPr="00132BC1">
        <w:rPr>
          <w:rFonts w:ascii="AGaramond" w:hAnsi="AGaramond"/>
          <w:sz w:val="24"/>
          <w:szCs w:val="24"/>
        </w:rPr>
        <w:t xml:space="preserve">(). All command </w:t>
      </w:r>
      <w:r w:rsidR="002A5264">
        <w:rPr>
          <w:rFonts w:ascii="AGaramond" w:hAnsi="AGaramond"/>
          <w:sz w:val="24"/>
          <w:szCs w:val="24"/>
        </w:rPr>
        <w:t>r</w:t>
      </w:r>
      <w:r w:rsidR="00B879EA" w:rsidRPr="00132BC1">
        <w:rPr>
          <w:rFonts w:ascii="AGaramond" w:hAnsi="AGaramond"/>
          <w:sz w:val="24"/>
          <w:szCs w:val="24"/>
        </w:rPr>
        <w:t>esponse</w:t>
      </w:r>
      <w:r w:rsidR="002A5264">
        <w:rPr>
          <w:rFonts w:ascii="AGaramond" w:hAnsi="AGaramond"/>
          <w:sz w:val="24"/>
          <w:szCs w:val="24"/>
        </w:rPr>
        <w:t>s</w:t>
      </w:r>
      <w:r w:rsidR="00B879EA" w:rsidRPr="00132BC1">
        <w:rPr>
          <w:rFonts w:ascii="AGaramond" w:hAnsi="AGaramond"/>
          <w:sz w:val="24"/>
          <w:szCs w:val="24"/>
        </w:rPr>
        <w:t xml:space="preserve"> are given using </w:t>
      </w:r>
      <w:proofErr w:type="spellStart"/>
      <w:r w:rsidR="00B879EA" w:rsidRPr="00132BC1">
        <w:rPr>
          <w:rFonts w:ascii="AGaramond" w:hAnsi="AGaramond"/>
          <w:sz w:val="24"/>
          <w:szCs w:val="24"/>
        </w:rPr>
        <w:t>app_usbd_cdc_acm_write</w:t>
      </w:r>
      <w:proofErr w:type="spellEnd"/>
      <w:r w:rsidR="00B879EA" w:rsidRPr="00132BC1">
        <w:rPr>
          <w:rFonts w:ascii="AGaramond" w:hAnsi="AGaramond"/>
          <w:sz w:val="24"/>
          <w:szCs w:val="24"/>
        </w:rPr>
        <w:t xml:space="preserve">() from </w:t>
      </w:r>
      <w:proofErr w:type="spellStart"/>
      <w:r w:rsidR="00B879EA" w:rsidRPr="00132BC1">
        <w:rPr>
          <w:rFonts w:ascii="AGaramond" w:hAnsi="AGaramond"/>
          <w:sz w:val="24"/>
          <w:szCs w:val="24"/>
        </w:rPr>
        <w:t>usbd_tx_task</w:t>
      </w:r>
      <w:proofErr w:type="spellEnd"/>
      <w:r w:rsidR="00B879EA" w:rsidRPr="00132BC1">
        <w:rPr>
          <w:rFonts w:ascii="AGaramond" w:hAnsi="AGaramond"/>
          <w:sz w:val="24"/>
          <w:szCs w:val="24"/>
        </w:rPr>
        <w:t>()</w:t>
      </w:r>
      <w:r w:rsidR="002A5264">
        <w:rPr>
          <w:rFonts w:ascii="AGaramond" w:hAnsi="AGaramond"/>
          <w:sz w:val="24"/>
          <w:szCs w:val="24"/>
        </w:rPr>
        <w:t>.</w:t>
      </w:r>
    </w:p>
    <w:p w14:paraId="1E6E86BA" w14:textId="77777777" w:rsidR="002A5264" w:rsidRPr="00132BC1" w:rsidRDefault="002A5264" w:rsidP="00DF5032">
      <w:pPr>
        <w:jc w:val="left"/>
        <w:rPr>
          <w:rFonts w:ascii="AGaramond" w:hAnsi="AGaramond"/>
          <w:sz w:val="24"/>
          <w:szCs w:val="24"/>
        </w:rPr>
      </w:pPr>
    </w:p>
    <w:p w14:paraId="436BD5C6" w14:textId="77777777" w:rsidR="00EF3C49" w:rsidRDefault="00B879EA" w:rsidP="00DF5032">
      <w:pPr>
        <w:jc w:val="left"/>
        <w:rPr>
          <w:rFonts w:ascii="AGaramond" w:hAnsi="AGaramond"/>
          <w:sz w:val="24"/>
          <w:szCs w:val="24"/>
        </w:rPr>
      </w:pPr>
      <w:r w:rsidRPr="00132BC1">
        <w:rPr>
          <w:rFonts w:ascii="AGaramond" w:hAnsi="AGaramond"/>
          <w:sz w:val="24"/>
          <w:szCs w:val="24"/>
        </w:rPr>
        <w:t xml:space="preserve">Since </w:t>
      </w:r>
      <w:proofErr w:type="spellStart"/>
      <w:r w:rsidRPr="00132BC1">
        <w:rPr>
          <w:rFonts w:ascii="AGaramond" w:hAnsi="AGaramond"/>
          <w:sz w:val="24"/>
          <w:szCs w:val="24"/>
        </w:rPr>
        <w:t>app_usbd_cdc_acm_read_any</w:t>
      </w:r>
      <w:proofErr w:type="spellEnd"/>
      <w:r w:rsidRPr="00132BC1">
        <w:rPr>
          <w:rFonts w:ascii="AGaramond" w:hAnsi="AGaramond"/>
          <w:sz w:val="24"/>
          <w:szCs w:val="24"/>
        </w:rPr>
        <w:t xml:space="preserve">() is based on returning the data as quickly as possible, for m2m2 commands REQ, packet is completely formed in two steps: </w:t>
      </w:r>
    </w:p>
    <w:p w14:paraId="5EF952E0" w14:textId="77777777" w:rsidR="00EF3C49" w:rsidRDefault="00B879EA" w:rsidP="00EF3C49">
      <w:pPr>
        <w:pStyle w:val="ListParagraph"/>
        <w:numPr>
          <w:ilvl w:val="0"/>
          <w:numId w:val="49"/>
        </w:numPr>
        <w:rPr>
          <w:rFonts w:ascii="AGaramond" w:hAnsi="AGaramond"/>
        </w:rPr>
      </w:pPr>
      <w:r w:rsidRPr="00EF3C49">
        <w:rPr>
          <w:rFonts w:ascii="AGaramond" w:hAnsi="AGaramond"/>
        </w:rPr>
        <w:t xml:space="preserve">reading the header to get the total size of the packet, </w:t>
      </w:r>
    </w:p>
    <w:p w14:paraId="34B13C05" w14:textId="77777777" w:rsidR="00EF3C49" w:rsidRDefault="00B879EA" w:rsidP="00EF3C49">
      <w:pPr>
        <w:pStyle w:val="ListParagraph"/>
        <w:numPr>
          <w:ilvl w:val="0"/>
          <w:numId w:val="49"/>
        </w:numPr>
        <w:rPr>
          <w:rFonts w:ascii="AGaramond" w:hAnsi="AGaramond"/>
        </w:rPr>
      </w:pPr>
      <w:r w:rsidRPr="00EF3C49">
        <w:rPr>
          <w:rFonts w:ascii="AGaramond" w:hAnsi="AGaramond"/>
        </w:rPr>
        <w:t>reading the remaining packet content, if its greater than 64 bytes. USB CDC ACM uses the bulk transfer with endpoint size as 64.</w:t>
      </w:r>
    </w:p>
    <w:p w14:paraId="6C0AC033" w14:textId="77777777" w:rsidR="00EF3C49" w:rsidRDefault="00EF3C49" w:rsidP="00EF3C49">
      <w:pPr>
        <w:pStyle w:val="ListParagraph"/>
        <w:rPr>
          <w:rFonts w:ascii="AGaramond" w:hAnsi="AGaramond"/>
        </w:rPr>
      </w:pPr>
    </w:p>
    <w:p w14:paraId="02D076B2" w14:textId="737C48C7" w:rsidR="00B879EA" w:rsidRPr="00EF3C49" w:rsidRDefault="00B879EA" w:rsidP="004476FE">
      <w:pPr>
        <w:pStyle w:val="ListParagraph"/>
        <w:ind w:left="0"/>
        <w:rPr>
          <w:rFonts w:ascii="AGaramond" w:hAnsi="AGaramond"/>
        </w:rPr>
      </w:pPr>
      <w:r w:rsidRPr="00EF3C49">
        <w:rPr>
          <w:rFonts w:ascii="AGaramond" w:hAnsi="AGaramond"/>
        </w:rPr>
        <w:t xml:space="preserve">Once the expected length as pointed in the header is received, from the </w:t>
      </w:r>
      <w:proofErr w:type="spellStart"/>
      <w:r w:rsidRPr="00EF3C49">
        <w:rPr>
          <w:rFonts w:ascii="AGaramond" w:hAnsi="AGaramond"/>
        </w:rPr>
        <w:t>cdc_acm_user_ev_handler</w:t>
      </w:r>
      <w:proofErr w:type="spellEnd"/>
      <w:r w:rsidRPr="00EF3C49">
        <w:rPr>
          <w:rFonts w:ascii="AGaramond" w:hAnsi="AGaramond"/>
        </w:rPr>
        <w:t xml:space="preserve">() a m2m2 packet in formed using </w:t>
      </w:r>
      <w:proofErr w:type="spellStart"/>
      <w:r w:rsidRPr="00EF3C49">
        <w:rPr>
          <w:rFonts w:ascii="AGaramond" w:hAnsi="AGaramond"/>
        </w:rPr>
        <w:t>post_office_create_msg</w:t>
      </w:r>
      <w:proofErr w:type="spellEnd"/>
      <w:r w:rsidRPr="00EF3C49">
        <w:rPr>
          <w:rFonts w:ascii="AGaramond" w:hAnsi="AGaramond"/>
        </w:rPr>
        <w:t xml:space="preserve">() and sent to the </w:t>
      </w:r>
      <w:proofErr w:type="spellStart"/>
      <w:r w:rsidRPr="00EF3C49">
        <w:rPr>
          <w:rFonts w:ascii="AGaramond" w:hAnsi="AGaramond"/>
        </w:rPr>
        <w:t>PostOffice</w:t>
      </w:r>
      <w:proofErr w:type="spellEnd"/>
      <w:r w:rsidRPr="00EF3C49">
        <w:rPr>
          <w:rFonts w:ascii="AGaramond" w:hAnsi="AGaramond"/>
        </w:rPr>
        <w:t xml:space="preserve"> using </w:t>
      </w:r>
      <w:proofErr w:type="spellStart"/>
      <w:r w:rsidRPr="00EF3C49">
        <w:rPr>
          <w:rFonts w:ascii="AGaramond" w:hAnsi="AGaramond"/>
        </w:rPr>
        <w:t>post_office_send</w:t>
      </w:r>
      <w:proofErr w:type="spellEnd"/>
      <w:r w:rsidRPr="00EF3C49">
        <w:rPr>
          <w:rFonts w:ascii="AGaramond" w:hAnsi="AGaramond"/>
        </w:rPr>
        <w:t>()</w:t>
      </w:r>
    </w:p>
    <w:p w14:paraId="12664470" w14:textId="77777777" w:rsidR="00B879EA" w:rsidRDefault="00B879EA" w:rsidP="00B879EA">
      <w:pPr>
        <w:pStyle w:val="ListParagraph"/>
      </w:pPr>
    </w:p>
    <w:p w14:paraId="785C31E3" w14:textId="77777777" w:rsidR="00B879EA" w:rsidRPr="00D7515C" w:rsidRDefault="00B879EA" w:rsidP="00D7515C">
      <w:pPr>
        <w:rPr>
          <w:rFonts w:ascii="AGaramond" w:eastAsia="Calibri" w:hAnsi="AGaramond" w:cs="Times New Roman"/>
          <w:color w:val="000000"/>
          <w:sz w:val="24"/>
          <w:szCs w:val="24"/>
          <w:lang w:val="en-US"/>
        </w:rPr>
      </w:pPr>
      <w:r w:rsidRPr="00D7515C">
        <w:rPr>
          <w:rFonts w:eastAsia="Calibri" w:cs="Times New Roman"/>
          <w:b/>
          <w:bCs/>
          <w:color w:val="000000"/>
          <w:lang w:val="en-US"/>
        </w:rPr>
        <w:t xml:space="preserve">References from </w:t>
      </w:r>
      <w:proofErr w:type="spellStart"/>
      <w:r w:rsidRPr="00D7515C">
        <w:rPr>
          <w:rFonts w:eastAsia="Calibri" w:cs="Times New Roman"/>
          <w:b/>
          <w:bCs/>
          <w:color w:val="000000"/>
          <w:lang w:val="en-US"/>
        </w:rPr>
        <w:t>nRF</w:t>
      </w:r>
      <w:proofErr w:type="spellEnd"/>
      <w:r w:rsidRPr="00D7515C">
        <w:rPr>
          <w:rFonts w:eastAsia="Calibri" w:cs="Times New Roman"/>
          <w:b/>
          <w:bCs/>
          <w:color w:val="000000"/>
          <w:lang w:val="en-US"/>
        </w:rPr>
        <w:t xml:space="preserve"> 15.2.0 SDK </w:t>
      </w:r>
      <w:proofErr w:type="spellStart"/>
      <w:r w:rsidRPr="00D7515C">
        <w:rPr>
          <w:rFonts w:eastAsia="Calibri" w:cs="Times New Roman"/>
          <w:b/>
          <w:bCs/>
          <w:color w:val="000000"/>
          <w:lang w:val="en-US"/>
        </w:rPr>
        <w:t>infocentre</w:t>
      </w:r>
      <w:proofErr w:type="spellEnd"/>
      <w:r w:rsidRPr="00D7515C">
        <w:rPr>
          <w:rFonts w:ascii="AGaramond" w:eastAsia="Calibri" w:hAnsi="AGaramond" w:cs="Times New Roman"/>
          <w:color w:val="000000"/>
          <w:sz w:val="24"/>
          <w:szCs w:val="24"/>
          <w:lang w:val="en-US"/>
        </w:rPr>
        <w:t>:</w:t>
      </w:r>
    </w:p>
    <w:p w14:paraId="03F2C0F6" w14:textId="77777777" w:rsidR="00B879EA" w:rsidRPr="00022170" w:rsidRDefault="00B879EA" w:rsidP="00B879EA">
      <w:pPr>
        <w:rPr>
          <w:rFonts w:ascii="AGaramond" w:hAnsi="AGaramond"/>
          <w:sz w:val="24"/>
          <w:szCs w:val="24"/>
        </w:rPr>
      </w:pPr>
      <w:r w:rsidRPr="00022170">
        <w:rPr>
          <w:rFonts w:ascii="AGaramond" w:hAnsi="AGaramond"/>
          <w:sz w:val="24"/>
          <w:szCs w:val="24"/>
        </w:rPr>
        <w:t>USBD HAL and Driver:</w:t>
      </w:r>
    </w:p>
    <w:p w14:paraId="12E15BA3" w14:textId="77777777" w:rsidR="00B879EA" w:rsidRPr="00022170" w:rsidRDefault="00D67806" w:rsidP="00B879EA">
      <w:pPr>
        <w:rPr>
          <w:rFonts w:ascii="AGaramond" w:hAnsi="AGaramond"/>
          <w:sz w:val="24"/>
          <w:szCs w:val="24"/>
        </w:rPr>
      </w:pPr>
      <w:hyperlink r:id="rId12" w:history="1">
        <w:r w:rsidR="00B879EA" w:rsidRPr="00022170">
          <w:rPr>
            <w:rStyle w:val="Hyperlink"/>
            <w:rFonts w:ascii="AGaramond" w:hAnsi="AGaramond"/>
            <w:sz w:val="24"/>
            <w:szCs w:val="24"/>
          </w:rPr>
          <w:t>https://infocenter.nordicsemi.com/topic/com.nordic.infocenter.sdk5.v15.2.0/group__nrf__drv__usbd.html</w:t>
        </w:r>
      </w:hyperlink>
    </w:p>
    <w:p w14:paraId="6A852D84" w14:textId="77777777" w:rsidR="00B879EA" w:rsidRPr="00022170" w:rsidRDefault="00B879EA" w:rsidP="00B879EA">
      <w:pPr>
        <w:rPr>
          <w:rFonts w:ascii="AGaramond" w:hAnsi="AGaramond"/>
          <w:sz w:val="24"/>
          <w:szCs w:val="24"/>
        </w:rPr>
      </w:pPr>
    </w:p>
    <w:p w14:paraId="12300EBA" w14:textId="77777777" w:rsidR="00B879EA" w:rsidRPr="00022170" w:rsidRDefault="00B879EA" w:rsidP="00B879EA">
      <w:pPr>
        <w:rPr>
          <w:rFonts w:ascii="AGaramond" w:hAnsi="AGaramond"/>
          <w:sz w:val="24"/>
          <w:szCs w:val="24"/>
        </w:rPr>
      </w:pPr>
      <w:r w:rsidRPr="00022170">
        <w:rPr>
          <w:rFonts w:ascii="AGaramond" w:hAnsi="AGaramond"/>
          <w:sz w:val="24"/>
          <w:szCs w:val="24"/>
        </w:rPr>
        <w:t>USB device Library:</w:t>
      </w:r>
    </w:p>
    <w:p w14:paraId="58B1AD04" w14:textId="77777777" w:rsidR="00B879EA" w:rsidRPr="00022170" w:rsidRDefault="00D67806" w:rsidP="00B879EA">
      <w:pPr>
        <w:rPr>
          <w:rFonts w:ascii="AGaramond" w:hAnsi="AGaramond"/>
          <w:sz w:val="24"/>
          <w:szCs w:val="24"/>
        </w:rPr>
      </w:pPr>
      <w:hyperlink r:id="rId13" w:history="1">
        <w:r w:rsidR="00B879EA" w:rsidRPr="00022170">
          <w:rPr>
            <w:rStyle w:val="Hyperlink"/>
            <w:rFonts w:ascii="AGaramond" w:hAnsi="AGaramond"/>
            <w:sz w:val="24"/>
            <w:szCs w:val="24"/>
          </w:rPr>
          <w:t>https://infocenter.nordicsemi.com/index.jsp?topic=%2Fcom.nordic.infocenter.sdk5.v15.2.0%2Flib_usbd.html&amp;cp=7_5_2_3_59</w:t>
        </w:r>
      </w:hyperlink>
    </w:p>
    <w:p w14:paraId="33475C2E" w14:textId="77777777" w:rsidR="00B879EA" w:rsidRPr="00022170" w:rsidRDefault="00B879EA" w:rsidP="00B879EA">
      <w:pPr>
        <w:rPr>
          <w:rFonts w:ascii="AGaramond" w:hAnsi="AGaramond"/>
          <w:sz w:val="24"/>
          <w:szCs w:val="24"/>
        </w:rPr>
      </w:pPr>
    </w:p>
    <w:p w14:paraId="53A80F80" w14:textId="77777777" w:rsidR="00B879EA" w:rsidRPr="00022170" w:rsidRDefault="00B879EA" w:rsidP="00B879EA">
      <w:pPr>
        <w:rPr>
          <w:rFonts w:ascii="AGaramond" w:hAnsi="AGaramond"/>
          <w:sz w:val="24"/>
          <w:szCs w:val="24"/>
        </w:rPr>
      </w:pPr>
      <w:r w:rsidRPr="00022170">
        <w:rPr>
          <w:rFonts w:ascii="AGaramond" w:hAnsi="AGaramond"/>
          <w:sz w:val="24"/>
          <w:szCs w:val="24"/>
        </w:rPr>
        <w:t>USB CDC ACM module:</w:t>
      </w:r>
    </w:p>
    <w:p w14:paraId="71678394" w14:textId="77777777" w:rsidR="00B879EA" w:rsidRPr="00022170" w:rsidRDefault="00D67806" w:rsidP="00B879EA">
      <w:pPr>
        <w:rPr>
          <w:rFonts w:ascii="AGaramond" w:hAnsi="AGaramond"/>
          <w:sz w:val="24"/>
          <w:szCs w:val="24"/>
        </w:rPr>
      </w:pPr>
      <w:hyperlink r:id="rId14" w:history="1">
        <w:r w:rsidR="00B879EA" w:rsidRPr="00022170">
          <w:rPr>
            <w:rStyle w:val="Hyperlink"/>
            <w:rFonts w:ascii="AGaramond" w:hAnsi="AGaramond"/>
            <w:sz w:val="24"/>
            <w:szCs w:val="24"/>
          </w:rPr>
          <w:t>https://infocenter.nordicsemi.com/topic/com.nordic.infocenter.sdk5.v15.2.0/lib_usbd_class_cdc.html</w:t>
        </w:r>
      </w:hyperlink>
    </w:p>
    <w:p w14:paraId="0EAE6C04" w14:textId="436D3975" w:rsidR="00A0018F" w:rsidRDefault="00D67806" w:rsidP="00B879EA">
      <w:pPr>
        <w:pStyle w:val="BodyText"/>
        <w:rPr>
          <w:rStyle w:val="Hyperlink"/>
        </w:rPr>
      </w:pPr>
      <w:hyperlink r:id="rId15" w:history="1">
        <w:r w:rsidR="00B879EA" w:rsidRPr="00022170">
          <w:rPr>
            <w:rStyle w:val="Hyperlink"/>
            <w:szCs w:val="24"/>
          </w:rPr>
          <w:t>https://infocenter.nordicsemi.com/topic/com.nordic.infocenter.sdk5.v15.2.0/group__app__usbd__cdc__acm.html</w:t>
        </w:r>
      </w:hyperlink>
    </w:p>
    <w:p w14:paraId="5042292D" w14:textId="77777777" w:rsidR="00B879EA" w:rsidRDefault="00B879EA" w:rsidP="00B879EA">
      <w:pPr>
        <w:pStyle w:val="BodyText"/>
      </w:pPr>
    </w:p>
    <w:p w14:paraId="76AF9388" w14:textId="48BBC550" w:rsidR="00B879EA" w:rsidRDefault="00B879EA" w:rsidP="00A0018F">
      <w:pPr>
        <w:pStyle w:val="BodyText"/>
      </w:pPr>
    </w:p>
    <w:p w14:paraId="668D601B" w14:textId="06048763" w:rsidR="00B879EA" w:rsidRDefault="002F55E0" w:rsidP="002F55E0">
      <w:pPr>
        <w:pStyle w:val="Heading1"/>
      </w:pPr>
      <w:bookmarkStart w:id="10" w:name="_Toc66350292"/>
      <w:r>
        <w:lastRenderedPageBreak/>
        <w:t>BLE Task</w:t>
      </w:r>
      <w:bookmarkEnd w:id="10"/>
    </w:p>
    <w:p w14:paraId="0D83F3F9" w14:textId="77777777" w:rsidR="00FD68E1" w:rsidRPr="0008307B" w:rsidRDefault="00FD68E1" w:rsidP="00FD68E1">
      <w:pPr>
        <w:rPr>
          <w:rFonts w:ascii="AGaramond" w:hAnsi="AGaramond"/>
          <w:sz w:val="24"/>
          <w:szCs w:val="24"/>
        </w:rPr>
      </w:pPr>
      <w:r w:rsidRPr="0008307B">
        <w:rPr>
          <w:rFonts w:ascii="AGaramond" w:hAnsi="AGaramond"/>
          <w:sz w:val="24"/>
          <w:szCs w:val="24"/>
        </w:rPr>
        <w:t xml:space="preserve">The study watch uses the </w:t>
      </w:r>
      <w:proofErr w:type="spellStart"/>
      <w:r w:rsidRPr="0008307B">
        <w:rPr>
          <w:rFonts w:ascii="AGaramond" w:hAnsi="AGaramond"/>
          <w:sz w:val="24"/>
          <w:szCs w:val="24"/>
        </w:rPr>
        <w:t>SoftDevice</w:t>
      </w:r>
      <w:proofErr w:type="spellEnd"/>
      <w:r w:rsidRPr="0008307B">
        <w:rPr>
          <w:rFonts w:ascii="AGaramond" w:hAnsi="AGaramond"/>
          <w:sz w:val="24"/>
          <w:szCs w:val="24"/>
        </w:rPr>
        <w:t xml:space="preserve"> – s140 from Nordic SDK, which is a precompiled and linked binary image implementing Bluetooth 5 Low Energy protocol stack for nRF52 series of SoCs. The Watch application uses the serial port emulation over BLE and includes the Nordic UART Service (NUS).</w:t>
      </w:r>
    </w:p>
    <w:p w14:paraId="1A335DE4" w14:textId="3FD44473" w:rsidR="00FD68E1" w:rsidRDefault="00FD68E1" w:rsidP="00B34A00">
      <w:pPr>
        <w:jc w:val="left"/>
        <w:rPr>
          <w:rStyle w:val="Hyperlink"/>
        </w:rPr>
      </w:pPr>
      <w:r w:rsidRPr="0008307B">
        <w:rPr>
          <w:rFonts w:ascii="AGaramond" w:hAnsi="AGaramond"/>
          <w:sz w:val="24"/>
          <w:szCs w:val="24"/>
        </w:rPr>
        <w:t xml:space="preserve">File location: </w:t>
      </w:r>
      <w:r w:rsidRPr="006B3A68">
        <w:rPr>
          <w:rStyle w:val="Hyperlink"/>
          <w:rFonts w:ascii="AGaramond" w:hAnsi="AGaramond"/>
          <w:sz w:val="24"/>
          <w:szCs w:val="24"/>
        </w:rPr>
        <w:t>&lt;InstallFolder&gt;\study_watch\nrf5_sdk_15.2.0\adi_study_watch\modules\system\ble_task.c</w:t>
      </w:r>
    </w:p>
    <w:p w14:paraId="4D52D5E7" w14:textId="77777777" w:rsidR="001420B7" w:rsidRPr="0008307B" w:rsidRDefault="001420B7" w:rsidP="00B34A00">
      <w:pPr>
        <w:jc w:val="left"/>
        <w:rPr>
          <w:rFonts w:ascii="AGaramond" w:hAnsi="AGaramond"/>
          <w:sz w:val="24"/>
          <w:szCs w:val="24"/>
        </w:rPr>
      </w:pPr>
    </w:p>
    <w:p w14:paraId="3FA5C3C7" w14:textId="77777777" w:rsidR="00FD68E1" w:rsidRPr="0008307B" w:rsidRDefault="00FD68E1" w:rsidP="00B34A00">
      <w:pPr>
        <w:jc w:val="left"/>
        <w:rPr>
          <w:rFonts w:ascii="AGaramond" w:hAnsi="AGaramond"/>
          <w:sz w:val="24"/>
          <w:szCs w:val="24"/>
        </w:rPr>
      </w:pPr>
      <w:proofErr w:type="spellStart"/>
      <w:r w:rsidRPr="0008307B">
        <w:rPr>
          <w:rFonts w:ascii="AGaramond" w:hAnsi="AGaramond"/>
          <w:sz w:val="24"/>
          <w:szCs w:val="24"/>
        </w:rPr>
        <w:t>FreeRTOS</w:t>
      </w:r>
      <w:proofErr w:type="spellEnd"/>
      <w:r w:rsidRPr="0008307B">
        <w:rPr>
          <w:rFonts w:ascii="AGaramond" w:hAnsi="AGaramond"/>
          <w:sz w:val="24"/>
          <w:szCs w:val="24"/>
        </w:rPr>
        <w:t xml:space="preserve"> tasks are defined in this file:</w:t>
      </w:r>
    </w:p>
    <w:p w14:paraId="55547BDD" w14:textId="77777777" w:rsidR="00FD68E1" w:rsidRPr="0008307B" w:rsidRDefault="00FD68E1" w:rsidP="00B34A00">
      <w:pPr>
        <w:pStyle w:val="ListParagraph"/>
        <w:numPr>
          <w:ilvl w:val="0"/>
          <w:numId w:val="46"/>
        </w:numPr>
        <w:rPr>
          <w:rFonts w:ascii="AGaramond" w:hAnsi="AGaramond"/>
        </w:rPr>
      </w:pPr>
      <w:proofErr w:type="spellStart"/>
      <w:r w:rsidRPr="0008307B">
        <w:rPr>
          <w:rFonts w:ascii="AGaramond" w:hAnsi="AGaramond"/>
        </w:rPr>
        <w:t>ble_tx_task</w:t>
      </w:r>
      <w:proofErr w:type="spellEnd"/>
      <w:r w:rsidRPr="0008307B">
        <w:rPr>
          <w:rFonts w:ascii="AGaramond" w:hAnsi="AGaramond"/>
        </w:rPr>
        <w:t>() – To handle Tx from Watch over BLE NUS</w:t>
      </w:r>
    </w:p>
    <w:p w14:paraId="2520AD92" w14:textId="77777777" w:rsidR="00FD68E1" w:rsidRPr="0008307B" w:rsidRDefault="00FD68E1" w:rsidP="00FD68E1">
      <w:pPr>
        <w:rPr>
          <w:rFonts w:ascii="AGaramond" w:hAnsi="AGaramond"/>
          <w:sz w:val="24"/>
          <w:szCs w:val="24"/>
        </w:rPr>
      </w:pPr>
    </w:p>
    <w:p w14:paraId="71AF7D2C" w14:textId="023E31D1" w:rsidR="00FD68E1" w:rsidRPr="0008307B" w:rsidRDefault="00FD68E1" w:rsidP="00FD68E1">
      <w:pPr>
        <w:rPr>
          <w:rFonts w:ascii="AGaramond" w:hAnsi="AGaramond"/>
          <w:sz w:val="24"/>
          <w:szCs w:val="24"/>
        </w:rPr>
      </w:pPr>
      <w:r w:rsidRPr="0008307B">
        <w:rPr>
          <w:rFonts w:ascii="AGaramond" w:hAnsi="AGaramond"/>
          <w:sz w:val="24"/>
          <w:szCs w:val="24"/>
        </w:rPr>
        <w:t xml:space="preserve">Below figures shows the interaction of BLE Tx task with external </w:t>
      </w:r>
      <w:r w:rsidR="007F6088">
        <w:rPr>
          <w:rFonts w:ascii="AGaramond" w:hAnsi="AGaramond"/>
          <w:sz w:val="24"/>
          <w:szCs w:val="24"/>
        </w:rPr>
        <w:t>t</w:t>
      </w:r>
      <w:r w:rsidRPr="0008307B">
        <w:rPr>
          <w:rFonts w:ascii="AGaramond" w:hAnsi="AGaramond"/>
          <w:sz w:val="24"/>
          <w:szCs w:val="24"/>
        </w:rPr>
        <w:t>ools, post office task, sensor task for getting a</w:t>
      </w:r>
      <w:r w:rsidR="00273ABE">
        <w:rPr>
          <w:rFonts w:ascii="AGaramond" w:hAnsi="AGaramond"/>
          <w:sz w:val="24"/>
          <w:szCs w:val="24"/>
        </w:rPr>
        <w:t>n</w:t>
      </w:r>
      <w:r w:rsidRPr="0008307B">
        <w:rPr>
          <w:rFonts w:ascii="AGaramond" w:hAnsi="AGaramond"/>
          <w:sz w:val="24"/>
          <w:szCs w:val="24"/>
        </w:rPr>
        <w:t xml:space="preserve"> m2m2 REQ command from the Tools and giving back a</w:t>
      </w:r>
      <w:r w:rsidR="00273ABE">
        <w:rPr>
          <w:rFonts w:ascii="AGaramond" w:hAnsi="AGaramond"/>
          <w:sz w:val="24"/>
          <w:szCs w:val="24"/>
        </w:rPr>
        <w:t>n</w:t>
      </w:r>
      <w:r w:rsidRPr="0008307B">
        <w:rPr>
          <w:rFonts w:ascii="AGaramond" w:hAnsi="AGaramond"/>
          <w:sz w:val="24"/>
          <w:szCs w:val="24"/>
        </w:rPr>
        <w:t xml:space="preserve"> m2m2 RESP packet:</w:t>
      </w:r>
    </w:p>
    <w:p w14:paraId="7461F798" w14:textId="77777777" w:rsidR="00FD68E1" w:rsidRDefault="00FD68E1" w:rsidP="00FD68E1"/>
    <w:p w14:paraId="65C7F338" w14:textId="77777777" w:rsidR="006F39FA" w:rsidRDefault="00FD68E1" w:rsidP="006F39FA">
      <w:pPr>
        <w:keepNext/>
      </w:pPr>
      <w:r>
        <w:rPr>
          <w:noProof/>
        </w:rPr>
        <w:drawing>
          <wp:inline distT="0" distB="0" distL="0" distR="0" wp14:anchorId="70E351FF" wp14:editId="3FCB01D2">
            <wp:extent cx="5982747" cy="3291840"/>
            <wp:effectExtent l="19050" t="19050" r="1841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218" t="20285" r="6667" b="9173"/>
                    <a:stretch/>
                  </pic:blipFill>
                  <pic:spPr bwMode="auto">
                    <a:xfrm>
                      <a:off x="0" y="0"/>
                      <a:ext cx="5991288" cy="32965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6470BC" w14:textId="33618E76" w:rsidR="00FD68E1" w:rsidRPr="005C4228" w:rsidRDefault="006F39FA" w:rsidP="006F39FA">
      <w:pPr>
        <w:pStyle w:val="Caption"/>
        <w:jc w:val="both"/>
        <w:rPr>
          <w:rFonts w:ascii="AGaramond" w:hAnsi="AGaramond"/>
          <w:sz w:val="24"/>
          <w:szCs w:val="24"/>
        </w:rPr>
      </w:pPr>
      <w:r>
        <w:t xml:space="preserve">                                                     </w:t>
      </w:r>
      <w:bookmarkStart w:id="11" w:name="_Toc66350288"/>
      <w:r w:rsidRPr="005C4228">
        <w:rPr>
          <w:rFonts w:ascii="AGaramond" w:hAnsi="AGaramond"/>
          <w:sz w:val="24"/>
          <w:szCs w:val="24"/>
        </w:rPr>
        <w:t xml:space="preserve">Figure </w:t>
      </w:r>
      <w:r w:rsidRPr="005C4228">
        <w:rPr>
          <w:rFonts w:ascii="AGaramond" w:hAnsi="AGaramond"/>
          <w:sz w:val="24"/>
          <w:szCs w:val="24"/>
        </w:rPr>
        <w:fldChar w:fldCharType="begin"/>
      </w:r>
      <w:r w:rsidRPr="005C4228">
        <w:rPr>
          <w:rFonts w:ascii="AGaramond" w:hAnsi="AGaramond"/>
          <w:sz w:val="24"/>
          <w:szCs w:val="24"/>
        </w:rPr>
        <w:instrText xml:space="preserve"> SEQ Figure \* ARABIC </w:instrText>
      </w:r>
      <w:r w:rsidRPr="005C4228">
        <w:rPr>
          <w:rFonts w:ascii="AGaramond" w:hAnsi="AGaramond"/>
          <w:sz w:val="24"/>
          <w:szCs w:val="24"/>
        </w:rPr>
        <w:fldChar w:fldCharType="separate"/>
      </w:r>
      <w:r w:rsidR="00283AF8" w:rsidRPr="005C4228">
        <w:rPr>
          <w:rFonts w:ascii="AGaramond" w:hAnsi="AGaramond"/>
          <w:noProof/>
          <w:sz w:val="24"/>
          <w:szCs w:val="24"/>
        </w:rPr>
        <w:t>3</w:t>
      </w:r>
      <w:r w:rsidRPr="005C4228">
        <w:rPr>
          <w:rFonts w:ascii="AGaramond" w:hAnsi="AGaramond"/>
          <w:sz w:val="24"/>
          <w:szCs w:val="24"/>
        </w:rPr>
        <w:fldChar w:fldCharType="end"/>
      </w:r>
      <w:r w:rsidRPr="005C4228">
        <w:rPr>
          <w:rFonts w:ascii="AGaramond" w:hAnsi="AGaramond"/>
          <w:sz w:val="24"/>
          <w:szCs w:val="24"/>
        </w:rPr>
        <w:t>: BLE task - Receive M2M2 request</w:t>
      </w:r>
      <w:bookmarkEnd w:id="11"/>
    </w:p>
    <w:p w14:paraId="04810C3C" w14:textId="77777777" w:rsidR="00283AF8" w:rsidRDefault="00FD68E1" w:rsidP="00283AF8">
      <w:pPr>
        <w:keepNext/>
      </w:pPr>
      <w:r>
        <w:rPr>
          <w:noProof/>
        </w:rPr>
        <w:lastRenderedPageBreak/>
        <w:drawing>
          <wp:inline distT="0" distB="0" distL="0" distR="0" wp14:anchorId="790DD821" wp14:editId="4A117051">
            <wp:extent cx="6088380" cy="3321915"/>
            <wp:effectExtent l="19050" t="19050" r="2667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33" t="20057" r="6795" b="9743"/>
                    <a:stretch/>
                  </pic:blipFill>
                  <pic:spPr bwMode="auto">
                    <a:xfrm>
                      <a:off x="0" y="0"/>
                      <a:ext cx="6100738" cy="33286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145D981" w14:textId="6A48282C" w:rsidR="00FD68E1" w:rsidRDefault="00283AF8" w:rsidP="00283AF8">
      <w:pPr>
        <w:pStyle w:val="Caption"/>
        <w:jc w:val="both"/>
      </w:pPr>
      <w:r>
        <w:t xml:space="preserve">                                                               </w:t>
      </w:r>
      <w:bookmarkStart w:id="12" w:name="_Toc66350289"/>
      <w:r w:rsidRPr="005C4228">
        <w:rPr>
          <w:rFonts w:ascii="AGaramond" w:hAnsi="AGaramond"/>
          <w:sz w:val="24"/>
          <w:szCs w:val="24"/>
        </w:rPr>
        <w:t xml:space="preserve">Figure </w:t>
      </w:r>
      <w:r w:rsidRPr="005C4228">
        <w:rPr>
          <w:rFonts w:ascii="AGaramond" w:hAnsi="AGaramond"/>
          <w:sz w:val="24"/>
          <w:szCs w:val="24"/>
        </w:rPr>
        <w:fldChar w:fldCharType="begin"/>
      </w:r>
      <w:r w:rsidRPr="005C4228">
        <w:rPr>
          <w:rFonts w:ascii="AGaramond" w:hAnsi="AGaramond"/>
          <w:sz w:val="24"/>
          <w:szCs w:val="24"/>
        </w:rPr>
        <w:instrText xml:space="preserve"> SEQ Figure \* ARABIC </w:instrText>
      </w:r>
      <w:r w:rsidRPr="005C4228">
        <w:rPr>
          <w:rFonts w:ascii="AGaramond" w:hAnsi="AGaramond"/>
          <w:sz w:val="24"/>
          <w:szCs w:val="24"/>
        </w:rPr>
        <w:fldChar w:fldCharType="separate"/>
      </w:r>
      <w:r w:rsidRPr="005C4228">
        <w:rPr>
          <w:rFonts w:ascii="AGaramond" w:hAnsi="AGaramond"/>
          <w:sz w:val="24"/>
          <w:szCs w:val="24"/>
        </w:rPr>
        <w:t>4</w:t>
      </w:r>
      <w:r w:rsidRPr="005C4228">
        <w:rPr>
          <w:rFonts w:ascii="AGaramond" w:hAnsi="AGaramond"/>
          <w:sz w:val="24"/>
          <w:szCs w:val="24"/>
        </w:rPr>
        <w:fldChar w:fldCharType="end"/>
      </w:r>
      <w:r w:rsidRPr="005C4228">
        <w:rPr>
          <w:rFonts w:ascii="AGaramond" w:hAnsi="AGaramond"/>
          <w:sz w:val="24"/>
          <w:szCs w:val="24"/>
        </w:rPr>
        <w:t>: BLE task - Send M2M2 response</w:t>
      </w:r>
      <w:bookmarkEnd w:id="12"/>
    </w:p>
    <w:p w14:paraId="2FB5F16C" w14:textId="77777777" w:rsidR="00FD68E1" w:rsidRPr="00BA7ED3" w:rsidRDefault="00FD68E1" w:rsidP="00F30CAC">
      <w:pPr>
        <w:jc w:val="left"/>
        <w:rPr>
          <w:rFonts w:ascii="AGaramond" w:hAnsi="AGaramond"/>
          <w:sz w:val="24"/>
          <w:szCs w:val="24"/>
        </w:rPr>
      </w:pPr>
      <w:r w:rsidRPr="00BA7ED3">
        <w:rPr>
          <w:rFonts w:ascii="AGaramond" w:hAnsi="AGaramond"/>
          <w:sz w:val="24"/>
          <w:szCs w:val="24"/>
        </w:rPr>
        <w:t>In accordance with BLE NUS, BLE_NUS_MAX_DATA_LEN = 244. This is being used in USB task also, just to maintain similarity for maximum data packet length over both USB &amp; BLE interface.</w:t>
      </w:r>
    </w:p>
    <w:p w14:paraId="71FB819E" w14:textId="17AF7F18" w:rsidR="00FD68E1" w:rsidRPr="00BA7ED3" w:rsidRDefault="00FD68E1" w:rsidP="00F30CAC">
      <w:pPr>
        <w:jc w:val="left"/>
        <w:rPr>
          <w:rFonts w:ascii="AGaramond" w:hAnsi="AGaramond"/>
          <w:sz w:val="24"/>
          <w:szCs w:val="24"/>
        </w:rPr>
      </w:pPr>
      <w:r w:rsidRPr="00BA7ED3">
        <w:rPr>
          <w:rFonts w:ascii="AGaramond" w:hAnsi="AGaramond"/>
          <w:sz w:val="24"/>
          <w:szCs w:val="24"/>
        </w:rPr>
        <w:t xml:space="preserve">From the </w:t>
      </w:r>
      <w:r w:rsidR="00476885">
        <w:rPr>
          <w:rFonts w:ascii="AGaramond" w:hAnsi="AGaramond"/>
          <w:sz w:val="24"/>
          <w:szCs w:val="24"/>
        </w:rPr>
        <w:t>w</w:t>
      </w:r>
      <w:r w:rsidRPr="00BA7ED3">
        <w:rPr>
          <w:rFonts w:ascii="AGaramond" w:hAnsi="AGaramond"/>
          <w:sz w:val="24"/>
          <w:szCs w:val="24"/>
        </w:rPr>
        <w:t xml:space="preserve">atch firmware, BLE read happens at the </w:t>
      </w:r>
      <w:proofErr w:type="spellStart"/>
      <w:r w:rsidRPr="00BA7ED3">
        <w:rPr>
          <w:rFonts w:ascii="AGaramond" w:hAnsi="AGaramond"/>
          <w:sz w:val="24"/>
          <w:szCs w:val="24"/>
        </w:rPr>
        <w:t>nus_data_handler</w:t>
      </w:r>
      <w:proofErr w:type="spellEnd"/>
      <w:r w:rsidRPr="00BA7ED3">
        <w:rPr>
          <w:rFonts w:ascii="AGaramond" w:hAnsi="AGaramond"/>
          <w:sz w:val="24"/>
          <w:szCs w:val="24"/>
        </w:rPr>
        <w:t xml:space="preserve">() and BLE_NUS_EVT_RX_DATA event type. BLE write happens using </w:t>
      </w:r>
      <w:proofErr w:type="spellStart"/>
      <w:r w:rsidRPr="00BA7ED3">
        <w:rPr>
          <w:rFonts w:ascii="AGaramond" w:hAnsi="AGaramond"/>
          <w:sz w:val="24"/>
          <w:szCs w:val="24"/>
        </w:rPr>
        <w:t>ble_nus_data_send</w:t>
      </w:r>
      <w:proofErr w:type="spellEnd"/>
      <w:r w:rsidRPr="00BA7ED3">
        <w:rPr>
          <w:rFonts w:ascii="AGaramond" w:hAnsi="AGaramond"/>
          <w:sz w:val="24"/>
          <w:szCs w:val="24"/>
        </w:rPr>
        <w:t xml:space="preserve">() from </w:t>
      </w:r>
      <w:proofErr w:type="spellStart"/>
      <w:r w:rsidRPr="00BA7ED3">
        <w:rPr>
          <w:rFonts w:ascii="AGaramond" w:hAnsi="AGaramond"/>
          <w:sz w:val="24"/>
          <w:szCs w:val="24"/>
        </w:rPr>
        <w:t>ble_tx_task</w:t>
      </w:r>
      <w:proofErr w:type="spellEnd"/>
      <w:r w:rsidRPr="00BA7ED3">
        <w:rPr>
          <w:rFonts w:ascii="AGaramond" w:hAnsi="AGaramond"/>
          <w:sz w:val="24"/>
          <w:szCs w:val="24"/>
        </w:rPr>
        <w:t>()</w:t>
      </w:r>
    </w:p>
    <w:p w14:paraId="58A86BE1" w14:textId="77777777" w:rsidR="00FD68E1" w:rsidRPr="00BA7ED3" w:rsidRDefault="00FD68E1" w:rsidP="00F30CAC">
      <w:pPr>
        <w:jc w:val="left"/>
        <w:rPr>
          <w:rFonts w:ascii="AGaramond" w:hAnsi="AGaramond"/>
          <w:sz w:val="24"/>
          <w:szCs w:val="24"/>
        </w:rPr>
      </w:pPr>
      <w:r w:rsidRPr="00BA7ED3">
        <w:rPr>
          <w:rFonts w:ascii="AGaramond" w:hAnsi="AGaramond"/>
          <w:sz w:val="24"/>
          <w:szCs w:val="24"/>
        </w:rPr>
        <w:t>When all data is sent, event BLE_NUS_EVT_TX_RDY event is generated and a new chunk of data can be sent.</w:t>
      </w:r>
    </w:p>
    <w:p w14:paraId="503F7CB7" w14:textId="34EFBAF0" w:rsidR="00FD68E1" w:rsidRPr="00BA7ED3" w:rsidRDefault="00FD68E1" w:rsidP="00F30CAC">
      <w:pPr>
        <w:jc w:val="left"/>
        <w:rPr>
          <w:rFonts w:ascii="AGaramond" w:hAnsi="AGaramond"/>
          <w:sz w:val="24"/>
          <w:szCs w:val="24"/>
        </w:rPr>
      </w:pPr>
      <w:proofErr w:type="spellStart"/>
      <w:r w:rsidRPr="00BA7ED3">
        <w:rPr>
          <w:rFonts w:ascii="AGaramond" w:hAnsi="AGaramond"/>
          <w:sz w:val="24"/>
          <w:szCs w:val="24"/>
        </w:rPr>
        <w:t>nus_data_handler</w:t>
      </w:r>
      <w:proofErr w:type="spellEnd"/>
      <w:r w:rsidRPr="00BA7ED3">
        <w:rPr>
          <w:rFonts w:ascii="AGaramond" w:hAnsi="AGaramond"/>
          <w:sz w:val="24"/>
          <w:szCs w:val="24"/>
        </w:rPr>
        <w:t xml:space="preserve">() handler registered with BLE NUS service added on the </w:t>
      </w:r>
      <w:proofErr w:type="spellStart"/>
      <w:r w:rsidRPr="00BA7ED3">
        <w:rPr>
          <w:rFonts w:ascii="AGaramond" w:hAnsi="AGaramond"/>
          <w:sz w:val="24"/>
          <w:szCs w:val="24"/>
        </w:rPr>
        <w:t>services_init</w:t>
      </w:r>
      <w:proofErr w:type="spellEnd"/>
      <w:r w:rsidRPr="00BA7ED3">
        <w:rPr>
          <w:rFonts w:ascii="AGaramond" w:hAnsi="AGaramond"/>
          <w:sz w:val="24"/>
          <w:szCs w:val="24"/>
        </w:rPr>
        <w:t xml:space="preserve">(), controls the state of </w:t>
      </w:r>
      <w:proofErr w:type="spellStart"/>
      <w:r w:rsidRPr="00BA7ED3">
        <w:rPr>
          <w:rFonts w:ascii="AGaramond" w:hAnsi="AGaramond"/>
          <w:sz w:val="24"/>
          <w:szCs w:val="24"/>
        </w:rPr>
        <w:t>ble_tx_task</w:t>
      </w:r>
      <w:proofErr w:type="spellEnd"/>
      <w:r w:rsidRPr="00BA7ED3">
        <w:rPr>
          <w:rFonts w:ascii="AGaramond" w:hAnsi="AGaramond"/>
          <w:sz w:val="24"/>
          <w:szCs w:val="24"/>
        </w:rPr>
        <w:t>() task, to awaken it with BLE_NUS_EVT_COMM_STARTED event. At BLE_NUS_EVT_RX_DATA event, once the expected length as pointed in the header is received, a</w:t>
      </w:r>
      <w:r w:rsidR="00610AD8">
        <w:rPr>
          <w:rFonts w:ascii="AGaramond" w:hAnsi="AGaramond"/>
          <w:sz w:val="24"/>
          <w:szCs w:val="24"/>
        </w:rPr>
        <w:t>n</w:t>
      </w:r>
      <w:r w:rsidRPr="00BA7ED3">
        <w:rPr>
          <w:rFonts w:ascii="AGaramond" w:hAnsi="AGaramond"/>
          <w:sz w:val="24"/>
          <w:szCs w:val="24"/>
        </w:rPr>
        <w:t xml:space="preserve"> m2m2 packet in formed using </w:t>
      </w:r>
      <w:proofErr w:type="spellStart"/>
      <w:r w:rsidRPr="00BA7ED3">
        <w:rPr>
          <w:rFonts w:ascii="AGaramond" w:hAnsi="AGaramond"/>
          <w:sz w:val="24"/>
          <w:szCs w:val="24"/>
        </w:rPr>
        <w:t>post_office_create_msg</w:t>
      </w:r>
      <w:proofErr w:type="spellEnd"/>
      <w:r w:rsidRPr="00BA7ED3">
        <w:rPr>
          <w:rFonts w:ascii="AGaramond" w:hAnsi="AGaramond"/>
          <w:sz w:val="24"/>
          <w:szCs w:val="24"/>
        </w:rPr>
        <w:t xml:space="preserve">() and sent to the </w:t>
      </w:r>
      <w:proofErr w:type="spellStart"/>
      <w:r w:rsidRPr="00BA7ED3">
        <w:rPr>
          <w:rFonts w:ascii="AGaramond" w:hAnsi="AGaramond"/>
          <w:sz w:val="24"/>
          <w:szCs w:val="24"/>
        </w:rPr>
        <w:t>PostOffice</w:t>
      </w:r>
      <w:proofErr w:type="spellEnd"/>
      <w:r w:rsidRPr="00BA7ED3">
        <w:rPr>
          <w:rFonts w:ascii="AGaramond" w:hAnsi="AGaramond"/>
          <w:sz w:val="24"/>
          <w:szCs w:val="24"/>
        </w:rPr>
        <w:t xml:space="preserve"> using </w:t>
      </w:r>
      <w:proofErr w:type="spellStart"/>
      <w:r w:rsidRPr="00BA7ED3">
        <w:rPr>
          <w:rFonts w:ascii="AGaramond" w:hAnsi="AGaramond"/>
          <w:sz w:val="24"/>
          <w:szCs w:val="24"/>
        </w:rPr>
        <w:t>post_office_send</w:t>
      </w:r>
      <w:proofErr w:type="spellEnd"/>
      <w:r w:rsidRPr="00BA7ED3">
        <w:rPr>
          <w:rFonts w:ascii="AGaramond" w:hAnsi="AGaramond"/>
          <w:sz w:val="24"/>
          <w:szCs w:val="24"/>
        </w:rPr>
        <w:t>()</w:t>
      </w:r>
    </w:p>
    <w:p w14:paraId="3D3F6C2D" w14:textId="77777777" w:rsidR="0089155A" w:rsidRDefault="0089155A" w:rsidP="00F30CAC">
      <w:pPr>
        <w:jc w:val="left"/>
        <w:rPr>
          <w:rFonts w:ascii="AGaramond" w:hAnsi="AGaramond"/>
          <w:sz w:val="24"/>
          <w:szCs w:val="24"/>
        </w:rPr>
      </w:pPr>
    </w:p>
    <w:p w14:paraId="2EA05A7D" w14:textId="1AE4B021" w:rsidR="00FD68E1" w:rsidRDefault="0089155A" w:rsidP="00F30CAC">
      <w:pPr>
        <w:jc w:val="left"/>
        <w:rPr>
          <w:rFonts w:ascii="AGaramond" w:hAnsi="AGaramond"/>
          <w:sz w:val="24"/>
          <w:szCs w:val="24"/>
        </w:rPr>
      </w:pPr>
      <w:r>
        <w:rPr>
          <w:rFonts w:ascii="AGaramond" w:hAnsi="AGaramond"/>
          <w:sz w:val="24"/>
          <w:szCs w:val="24"/>
        </w:rPr>
        <w:t>In short</w:t>
      </w:r>
      <w:r w:rsidR="00FD68E1" w:rsidRPr="00BA7ED3">
        <w:rPr>
          <w:rFonts w:ascii="AGaramond" w:hAnsi="AGaramond"/>
          <w:sz w:val="24"/>
          <w:szCs w:val="24"/>
        </w:rPr>
        <w:t xml:space="preserve">, with respect to m2m2 commands, all command </w:t>
      </w:r>
      <w:r w:rsidR="002A67D9">
        <w:rPr>
          <w:rFonts w:ascii="AGaramond" w:hAnsi="AGaramond"/>
          <w:sz w:val="24"/>
          <w:szCs w:val="24"/>
        </w:rPr>
        <w:t>r</w:t>
      </w:r>
      <w:r w:rsidR="00FD68E1" w:rsidRPr="00BA7ED3">
        <w:rPr>
          <w:rFonts w:ascii="AGaramond" w:hAnsi="AGaramond"/>
          <w:sz w:val="24"/>
          <w:szCs w:val="24"/>
        </w:rPr>
        <w:t xml:space="preserve">equests are received at </w:t>
      </w:r>
      <w:proofErr w:type="spellStart"/>
      <w:r w:rsidR="00FD68E1" w:rsidRPr="00BA7ED3">
        <w:rPr>
          <w:rFonts w:ascii="AGaramond" w:hAnsi="AGaramond"/>
          <w:sz w:val="24"/>
          <w:szCs w:val="24"/>
        </w:rPr>
        <w:t>nus_data_handler</w:t>
      </w:r>
      <w:proofErr w:type="spellEnd"/>
      <w:r w:rsidR="00FD68E1" w:rsidRPr="00BA7ED3">
        <w:rPr>
          <w:rFonts w:ascii="AGaramond" w:hAnsi="AGaramond"/>
          <w:sz w:val="24"/>
          <w:szCs w:val="24"/>
        </w:rPr>
        <w:t xml:space="preserve">() and BLE_NUS_EVT_RX_DATA event type. All command </w:t>
      </w:r>
      <w:r w:rsidR="002A67D9">
        <w:rPr>
          <w:rFonts w:ascii="AGaramond" w:hAnsi="AGaramond"/>
          <w:sz w:val="24"/>
          <w:szCs w:val="24"/>
        </w:rPr>
        <w:t>r</w:t>
      </w:r>
      <w:r w:rsidR="00FD68E1" w:rsidRPr="00BA7ED3">
        <w:rPr>
          <w:rFonts w:ascii="AGaramond" w:hAnsi="AGaramond"/>
          <w:sz w:val="24"/>
          <w:szCs w:val="24"/>
        </w:rPr>
        <w:t>esponse</w:t>
      </w:r>
      <w:r w:rsidR="002A67D9">
        <w:rPr>
          <w:rFonts w:ascii="AGaramond" w:hAnsi="AGaramond"/>
          <w:sz w:val="24"/>
          <w:szCs w:val="24"/>
        </w:rPr>
        <w:t>s</w:t>
      </w:r>
      <w:r w:rsidR="00FD68E1" w:rsidRPr="00BA7ED3">
        <w:rPr>
          <w:rFonts w:ascii="AGaramond" w:hAnsi="AGaramond"/>
          <w:sz w:val="24"/>
          <w:szCs w:val="24"/>
        </w:rPr>
        <w:t xml:space="preserve"> are given using </w:t>
      </w:r>
      <w:proofErr w:type="spellStart"/>
      <w:r w:rsidR="00FD68E1" w:rsidRPr="00BA7ED3">
        <w:rPr>
          <w:rFonts w:ascii="AGaramond" w:hAnsi="AGaramond"/>
          <w:sz w:val="24"/>
          <w:szCs w:val="24"/>
        </w:rPr>
        <w:t>ble_nus_data_send</w:t>
      </w:r>
      <w:proofErr w:type="spellEnd"/>
      <w:r w:rsidR="00FD68E1" w:rsidRPr="00BA7ED3">
        <w:rPr>
          <w:rFonts w:ascii="AGaramond" w:hAnsi="AGaramond"/>
          <w:sz w:val="24"/>
          <w:szCs w:val="24"/>
        </w:rPr>
        <w:t xml:space="preserve">() from </w:t>
      </w:r>
      <w:proofErr w:type="spellStart"/>
      <w:r w:rsidR="00FD68E1" w:rsidRPr="00BA7ED3">
        <w:rPr>
          <w:rFonts w:ascii="AGaramond" w:hAnsi="AGaramond"/>
          <w:sz w:val="24"/>
          <w:szCs w:val="24"/>
        </w:rPr>
        <w:t>ble_tx_task</w:t>
      </w:r>
      <w:proofErr w:type="spellEnd"/>
      <w:r w:rsidR="00FD68E1" w:rsidRPr="00BA7ED3">
        <w:rPr>
          <w:rFonts w:ascii="AGaramond" w:hAnsi="AGaramond"/>
          <w:sz w:val="24"/>
          <w:szCs w:val="24"/>
        </w:rPr>
        <w:t>()</w:t>
      </w:r>
      <w:r w:rsidR="0015728C">
        <w:rPr>
          <w:rFonts w:ascii="AGaramond" w:hAnsi="AGaramond"/>
          <w:sz w:val="24"/>
          <w:szCs w:val="24"/>
        </w:rPr>
        <w:t>.</w:t>
      </w:r>
    </w:p>
    <w:p w14:paraId="5245AC9E" w14:textId="77777777" w:rsidR="0015728C" w:rsidRPr="00BA7ED3" w:rsidRDefault="0015728C" w:rsidP="00F30CAC">
      <w:pPr>
        <w:jc w:val="left"/>
        <w:rPr>
          <w:rFonts w:ascii="AGaramond" w:hAnsi="AGaramond"/>
          <w:sz w:val="24"/>
          <w:szCs w:val="24"/>
        </w:rPr>
      </w:pPr>
    </w:p>
    <w:p w14:paraId="77514F19" w14:textId="77777777" w:rsidR="00787C30" w:rsidRDefault="00FD68E1" w:rsidP="00F30CAC">
      <w:pPr>
        <w:jc w:val="left"/>
        <w:rPr>
          <w:rFonts w:ascii="AGaramond" w:hAnsi="AGaramond"/>
          <w:sz w:val="24"/>
          <w:szCs w:val="24"/>
        </w:rPr>
      </w:pPr>
      <w:r w:rsidRPr="00BA7ED3">
        <w:rPr>
          <w:rFonts w:ascii="AGaramond" w:hAnsi="AGaramond"/>
          <w:sz w:val="24"/>
          <w:szCs w:val="24"/>
        </w:rPr>
        <w:t xml:space="preserve">In </w:t>
      </w:r>
      <w:proofErr w:type="spellStart"/>
      <w:r w:rsidRPr="00BA7ED3">
        <w:rPr>
          <w:rFonts w:ascii="AGaramond" w:hAnsi="AGaramond"/>
          <w:sz w:val="24"/>
          <w:szCs w:val="24"/>
        </w:rPr>
        <w:t>ble_tx_task</w:t>
      </w:r>
      <w:proofErr w:type="spellEnd"/>
      <w:r w:rsidRPr="00BA7ED3">
        <w:rPr>
          <w:rFonts w:ascii="AGaramond" w:hAnsi="AGaramond"/>
          <w:sz w:val="24"/>
          <w:szCs w:val="24"/>
        </w:rPr>
        <w:t xml:space="preserve">(), m2m2 packet combining is enabled upon entering the high data rate mode. High data rate mode is decided when the first STREAM_SUBSCRIBE response is detected within the m2m2 packet to be sent out. High data rate mode exit happens when the last STREAM_UNSUBSCRIBE response from the m2m2 packet to be sent out is received. </w:t>
      </w:r>
    </w:p>
    <w:p w14:paraId="58BC375D" w14:textId="068AE046" w:rsidR="00FD68E1" w:rsidRDefault="00787C30" w:rsidP="00F30CAC">
      <w:pPr>
        <w:jc w:val="left"/>
        <w:rPr>
          <w:rFonts w:ascii="AGaramond" w:hAnsi="AGaramond"/>
          <w:sz w:val="24"/>
          <w:szCs w:val="24"/>
        </w:rPr>
      </w:pPr>
      <w:r>
        <w:rPr>
          <w:rFonts w:ascii="AGaramond" w:hAnsi="AGaramond"/>
          <w:sz w:val="24"/>
          <w:szCs w:val="24"/>
        </w:rPr>
        <w:lastRenderedPageBreak/>
        <w:t>Currently</w:t>
      </w:r>
      <w:r w:rsidR="00FD68E1" w:rsidRPr="00BA7ED3">
        <w:rPr>
          <w:rFonts w:ascii="AGaramond" w:hAnsi="AGaramond"/>
          <w:sz w:val="24"/>
          <w:szCs w:val="24"/>
        </w:rPr>
        <w:t xml:space="preserve">, MAX_TX_PKT_COMB_CNT is 4 in high data rate mode and MIN_TX_PKT_COMB_CNT is 1 otherwise. The idea of packet combining is to make sure that the buffer submitted to </w:t>
      </w:r>
      <w:proofErr w:type="spellStart"/>
      <w:r w:rsidR="00FD68E1" w:rsidRPr="00BA7ED3">
        <w:rPr>
          <w:rFonts w:ascii="AGaramond" w:hAnsi="AGaramond"/>
          <w:sz w:val="24"/>
          <w:szCs w:val="24"/>
        </w:rPr>
        <w:t>ble_nus_data_send</w:t>
      </w:r>
      <w:proofErr w:type="spellEnd"/>
      <w:r w:rsidR="00FD68E1" w:rsidRPr="00BA7ED3">
        <w:rPr>
          <w:rFonts w:ascii="AGaramond" w:hAnsi="AGaramond"/>
          <w:sz w:val="24"/>
          <w:szCs w:val="24"/>
        </w:rPr>
        <w:t xml:space="preserve">() </w:t>
      </w:r>
      <w:proofErr w:type="spellStart"/>
      <w:r w:rsidR="00FD68E1" w:rsidRPr="00BA7ED3">
        <w:rPr>
          <w:rFonts w:ascii="AGaramond" w:hAnsi="AGaramond"/>
          <w:sz w:val="24"/>
          <w:szCs w:val="24"/>
        </w:rPr>
        <w:t>api</w:t>
      </w:r>
      <w:proofErr w:type="spellEnd"/>
      <w:r w:rsidR="00FD68E1" w:rsidRPr="00BA7ED3">
        <w:rPr>
          <w:rFonts w:ascii="AGaramond" w:hAnsi="AGaramond"/>
          <w:sz w:val="24"/>
          <w:szCs w:val="24"/>
        </w:rPr>
        <w:t xml:space="preserve"> is used maximally, otherwise NRF_ERROR_RESOURCES was seen.</w:t>
      </w:r>
    </w:p>
    <w:p w14:paraId="18CA90AF" w14:textId="77777777" w:rsidR="00410B34" w:rsidRPr="00BA7ED3" w:rsidRDefault="00410B34" w:rsidP="00F30CAC">
      <w:pPr>
        <w:jc w:val="left"/>
        <w:rPr>
          <w:rFonts w:ascii="AGaramond" w:hAnsi="AGaramond"/>
          <w:sz w:val="24"/>
          <w:szCs w:val="24"/>
        </w:rPr>
      </w:pPr>
    </w:p>
    <w:p w14:paraId="7CD9133B" w14:textId="77777777" w:rsidR="001A5673" w:rsidRDefault="00FD68E1" w:rsidP="00F30CAC">
      <w:pPr>
        <w:jc w:val="left"/>
        <w:rPr>
          <w:rFonts w:ascii="AGaramond" w:hAnsi="AGaramond"/>
          <w:sz w:val="24"/>
          <w:szCs w:val="24"/>
        </w:rPr>
      </w:pPr>
      <w:r w:rsidRPr="00BA7ED3">
        <w:rPr>
          <w:rFonts w:ascii="AGaramond" w:hAnsi="AGaramond"/>
          <w:sz w:val="24"/>
          <w:szCs w:val="24"/>
        </w:rPr>
        <w:t xml:space="preserve">It is ensured that </w:t>
      </w:r>
      <w:r w:rsidR="000434C3">
        <w:rPr>
          <w:rFonts w:ascii="AGaramond" w:hAnsi="AGaramond"/>
          <w:sz w:val="24"/>
          <w:szCs w:val="24"/>
        </w:rPr>
        <w:t>BLE</w:t>
      </w:r>
      <w:r w:rsidRPr="00BA7ED3">
        <w:rPr>
          <w:rFonts w:ascii="AGaramond" w:hAnsi="AGaramond"/>
          <w:sz w:val="24"/>
          <w:szCs w:val="24"/>
        </w:rPr>
        <w:t xml:space="preserve"> data buffer submitted to </w:t>
      </w:r>
      <w:proofErr w:type="spellStart"/>
      <w:r w:rsidRPr="00BA7ED3">
        <w:rPr>
          <w:rFonts w:ascii="AGaramond" w:hAnsi="AGaramond"/>
          <w:sz w:val="24"/>
          <w:szCs w:val="24"/>
        </w:rPr>
        <w:t>ble_nus_data_send</w:t>
      </w:r>
      <w:proofErr w:type="spellEnd"/>
      <w:r w:rsidRPr="00BA7ED3">
        <w:rPr>
          <w:rFonts w:ascii="AGaramond" w:hAnsi="AGaramond"/>
          <w:sz w:val="24"/>
          <w:szCs w:val="24"/>
        </w:rPr>
        <w:t xml:space="preserve">() is as close </w:t>
      </w:r>
      <w:r w:rsidR="005879E5">
        <w:rPr>
          <w:rFonts w:ascii="AGaramond" w:hAnsi="AGaramond"/>
          <w:sz w:val="24"/>
          <w:szCs w:val="24"/>
        </w:rPr>
        <w:t xml:space="preserve">as possible </w:t>
      </w:r>
      <w:r w:rsidRPr="00BA7ED3">
        <w:rPr>
          <w:rFonts w:ascii="AGaramond" w:hAnsi="AGaramond"/>
          <w:sz w:val="24"/>
          <w:szCs w:val="24"/>
        </w:rPr>
        <w:t xml:space="preserve">to BLE NUS characteristic length supported, (BLE_NUS_MAX_DATA_LEN = 244) during sensor data streaming mode over BLE. </w:t>
      </w:r>
    </w:p>
    <w:p w14:paraId="26A902A3" w14:textId="77777777" w:rsidR="001A5673" w:rsidRDefault="001A5673" w:rsidP="00F30CAC">
      <w:pPr>
        <w:jc w:val="left"/>
        <w:rPr>
          <w:rFonts w:ascii="AGaramond" w:hAnsi="AGaramond"/>
          <w:sz w:val="24"/>
          <w:szCs w:val="24"/>
        </w:rPr>
      </w:pPr>
    </w:p>
    <w:p w14:paraId="47A4CF57" w14:textId="3F00CB93" w:rsidR="00FD68E1" w:rsidRDefault="007157EF" w:rsidP="00F30CAC">
      <w:pPr>
        <w:jc w:val="left"/>
      </w:pPr>
      <w:r>
        <w:rPr>
          <w:rFonts w:ascii="AGaramond" w:hAnsi="AGaramond"/>
          <w:sz w:val="24"/>
          <w:szCs w:val="24"/>
        </w:rPr>
        <w:t>!</w:t>
      </w:r>
      <w:r w:rsidR="00FD68E1" w:rsidRPr="00E726D0">
        <w:rPr>
          <w:rFonts w:ascii="AGaramond" w:hAnsi="AGaramond"/>
          <w:color w:val="0070C0"/>
          <w:sz w:val="24"/>
          <w:szCs w:val="24"/>
        </w:rPr>
        <w:t xml:space="preserve">Exception to use </w:t>
      </w:r>
      <w:proofErr w:type="spellStart"/>
      <w:r w:rsidR="00FD68E1" w:rsidRPr="00E726D0">
        <w:rPr>
          <w:rFonts w:ascii="AGaramond" w:hAnsi="AGaramond"/>
          <w:color w:val="0070C0"/>
          <w:sz w:val="24"/>
          <w:szCs w:val="24"/>
        </w:rPr>
        <w:t>ble_nus_data_send</w:t>
      </w:r>
      <w:proofErr w:type="spellEnd"/>
      <w:r w:rsidR="00FD68E1" w:rsidRPr="00E726D0">
        <w:rPr>
          <w:rFonts w:ascii="AGaramond" w:hAnsi="AGaramond"/>
          <w:color w:val="0070C0"/>
          <w:sz w:val="24"/>
          <w:szCs w:val="24"/>
        </w:rPr>
        <w:t>() immediately is when it is a</w:t>
      </w:r>
      <w:r w:rsidR="001A5673" w:rsidRPr="00E726D0">
        <w:rPr>
          <w:rFonts w:ascii="AGaramond" w:hAnsi="AGaramond"/>
          <w:color w:val="0070C0"/>
          <w:sz w:val="24"/>
          <w:szCs w:val="24"/>
        </w:rPr>
        <w:t>n</w:t>
      </w:r>
      <w:r w:rsidR="00FD68E1" w:rsidRPr="00E726D0">
        <w:rPr>
          <w:rFonts w:ascii="AGaramond" w:hAnsi="AGaramond"/>
          <w:color w:val="0070C0"/>
          <w:sz w:val="24"/>
          <w:szCs w:val="24"/>
        </w:rPr>
        <w:t xml:space="preserve"> m2m2 REQ-RESP packet that need to go out immediately(command != M2M2_SENSOR_COMMON_CMD_STREAM_DATA) or when length of data in the </w:t>
      </w:r>
      <w:proofErr w:type="spellStart"/>
      <w:r w:rsidR="00FD68E1" w:rsidRPr="00E726D0">
        <w:rPr>
          <w:rFonts w:ascii="AGaramond" w:hAnsi="AGaramond"/>
          <w:color w:val="0070C0"/>
          <w:sz w:val="24"/>
          <w:szCs w:val="24"/>
        </w:rPr>
        <w:t>ble</w:t>
      </w:r>
      <w:proofErr w:type="spellEnd"/>
      <w:r w:rsidR="00FD68E1" w:rsidRPr="00E726D0">
        <w:rPr>
          <w:rFonts w:ascii="AGaramond" w:hAnsi="AGaramond"/>
          <w:color w:val="0070C0"/>
          <w:sz w:val="24"/>
          <w:szCs w:val="24"/>
        </w:rPr>
        <w:t xml:space="preserve"> data buffer is about to exceed, BLE_NUS_MAX_DATA_LEN = 244, even before MAX_TX_PKT_COM</w:t>
      </w:r>
      <w:r w:rsidR="00FD68E1" w:rsidRPr="00E726D0">
        <w:rPr>
          <w:color w:val="0070C0"/>
        </w:rPr>
        <w:t>B_CNT</w:t>
      </w:r>
    </w:p>
    <w:p w14:paraId="18B30D4E" w14:textId="48AD3C2E" w:rsidR="00FD68E1" w:rsidRDefault="00FD68E1" w:rsidP="00FD68E1">
      <w:pPr>
        <w:rPr>
          <w:rStyle w:val="Heading3Char"/>
        </w:rPr>
      </w:pPr>
    </w:p>
    <w:p w14:paraId="51203FF6" w14:textId="77777777" w:rsidR="004476FE" w:rsidRPr="00C328DF" w:rsidRDefault="004476FE" w:rsidP="004476FE">
      <w:pPr>
        <w:rPr>
          <w:rFonts w:ascii="AGaramond" w:hAnsi="AGaramond"/>
          <w:sz w:val="24"/>
          <w:szCs w:val="24"/>
        </w:rPr>
      </w:pPr>
      <w:r w:rsidRPr="00C328DF">
        <w:rPr>
          <w:rFonts w:ascii="AGaramond" w:hAnsi="AGaramond"/>
          <w:sz w:val="24"/>
          <w:szCs w:val="24"/>
        </w:rPr>
        <w:t>To improve the performance throughput of the BLE connection and characterize the stable data rate, following parameters were changed in Study Watch firmware:</w:t>
      </w:r>
    </w:p>
    <w:p w14:paraId="5D42921D" w14:textId="77777777" w:rsidR="004476FE" w:rsidRPr="00C328DF" w:rsidRDefault="004476FE" w:rsidP="004476FE">
      <w:pPr>
        <w:numPr>
          <w:ilvl w:val="0"/>
          <w:numId w:val="50"/>
        </w:numPr>
        <w:spacing w:after="160" w:line="259" w:lineRule="auto"/>
        <w:jc w:val="left"/>
        <w:rPr>
          <w:rFonts w:ascii="AGaramond" w:hAnsi="AGaramond"/>
          <w:sz w:val="24"/>
          <w:szCs w:val="24"/>
        </w:rPr>
      </w:pPr>
      <w:r w:rsidRPr="00C328DF">
        <w:rPr>
          <w:rFonts w:ascii="AGaramond" w:hAnsi="AGaramond"/>
          <w:sz w:val="24"/>
          <w:szCs w:val="24"/>
        </w:rPr>
        <w:t xml:space="preserve">BLE GAP data length: 251 (earlier it was 27) The </w:t>
      </w:r>
      <w:proofErr w:type="spellStart"/>
      <w:r w:rsidRPr="00C328DF">
        <w:rPr>
          <w:rFonts w:ascii="AGaramond" w:hAnsi="AGaramond"/>
          <w:sz w:val="24"/>
          <w:szCs w:val="24"/>
        </w:rPr>
        <w:t>SoftDevice</w:t>
      </w:r>
      <w:proofErr w:type="spellEnd"/>
      <w:r w:rsidRPr="00C328DF">
        <w:rPr>
          <w:rFonts w:ascii="AGaramond" w:hAnsi="AGaramond"/>
          <w:sz w:val="24"/>
          <w:szCs w:val="24"/>
        </w:rPr>
        <w:t xml:space="preserve"> handler will configure the stack with these parameters</w:t>
      </w:r>
    </w:p>
    <w:p w14:paraId="5DEC42E4" w14:textId="77777777" w:rsidR="004476FE" w:rsidRPr="00C328DF" w:rsidRDefault="004476FE" w:rsidP="004476FE">
      <w:pPr>
        <w:numPr>
          <w:ilvl w:val="0"/>
          <w:numId w:val="50"/>
        </w:numPr>
        <w:spacing w:after="160" w:line="259" w:lineRule="auto"/>
        <w:jc w:val="left"/>
        <w:rPr>
          <w:rFonts w:ascii="AGaramond" w:hAnsi="AGaramond"/>
          <w:sz w:val="24"/>
          <w:szCs w:val="24"/>
        </w:rPr>
      </w:pPr>
      <w:r w:rsidRPr="00C328DF">
        <w:rPr>
          <w:rFonts w:ascii="AGaramond" w:hAnsi="AGaramond"/>
          <w:sz w:val="24"/>
          <w:szCs w:val="24"/>
        </w:rPr>
        <w:t>BLE Tx and Rx PHY: BLE_GAP_PHY_2MBPS (earlier it was BLE_GAP_PHY_AUTO)</w:t>
      </w:r>
    </w:p>
    <w:p w14:paraId="4BCF154C" w14:textId="77777777" w:rsidR="004476FE" w:rsidRPr="00C328DF" w:rsidRDefault="004476FE" w:rsidP="004476FE">
      <w:pPr>
        <w:numPr>
          <w:ilvl w:val="0"/>
          <w:numId w:val="50"/>
        </w:numPr>
        <w:spacing w:after="160" w:line="259" w:lineRule="auto"/>
        <w:jc w:val="left"/>
        <w:rPr>
          <w:rFonts w:ascii="AGaramond" w:hAnsi="AGaramond"/>
          <w:sz w:val="24"/>
          <w:szCs w:val="24"/>
        </w:rPr>
      </w:pPr>
      <w:r w:rsidRPr="00C328DF">
        <w:rPr>
          <w:rFonts w:ascii="AGaramond" w:hAnsi="AGaramond"/>
          <w:sz w:val="24"/>
          <w:szCs w:val="24"/>
        </w:rPr>
        <w:t xml:space="preserve">BLE Connection Interval: 7.5ms (earlier min and max connection interval was 10 and 40 </w:t>
      </w:r>
      <w:proofErr w:type="spellStart"/>
      <w:r w:rsidRPr="00C328DF">
        <w:rPr>
          <w:rFonts w:ascii="AGaramond" w:hAnsi="AGaramond"/>
          <w:sz w:val="24"/>
          <w:szCs w:val="24"/>
        </w:rPr>
        <w:t>ms</w:t>
      </w:r>
      <w:proofErr w:type="spellEnd"/>
      <w:r w:rsidRPr="00C328DF">
        <w:rPr>
          <w:rFonts w:ascii="AGaramond" w:hAnsi="AGaramond"/>
          <w:sz w:val="24"/>
          <w:szCs w:val="24"/>
        </w:rPr>
        <w:t>). Now both min and max are set to 7.5ms and 35 respectively.</w:t>
      </w:r>
    </w:p>
    <w:p w14:paraId="6270D0BC" w14:textId="77777777" w:rsidR="004476FE" w:rsidRPr="00C328DF" w:rsidRDefault="004476FE" w:rsidP="004476FE">
      <w:pPr>
        <w:numPr>
          <w:ilvl w:val="0"/>
          <w:numId w:val="50"/>
        </w:numPr>
        <w:spacing w:after="160" w:line="259" w:lineRule="auto"/>
        <w:jc w:val="left"/>
        <w:rPr>
          <w:rFonts w:ascii="AGaramond" w:hAnsi="AGaramond"/>
          <w:sz w:val="24"/>
          <w:szCs w:val="24"/>
        </w:rPr>
      </w:pPr>
      <w:r w:rsidRPr="00C328DF">
        <w:rPr>
          <w:rFonts w:ascii="AGaramond" w:hAnsi="AGaramond"/>
          <w:sz w:val="24"/>
          <w:szCs w:val="24"/>
        </w:rPr>
        <w:t>BLE_COMMON_OPT_CONN_EVT_EXT option set to one, which is the parameter for enabling extended connection events</w:t>
      </w:r>
    </w:p>
    <w:p w14:paraId="09B7346D" w14:textId="77777777" w:rsidR="004476FE" w:rsidRPr="00C328DF" w:rsidRDefault="004476FE" w:rsidP="00FD68E1">
      <w:pPr>
        <w:rPr>
          <w:rFonts w:ascii="AGaramond" w:hAnsi="AGaramond"/>
          <w:b/>
          <w:bCs/>
          <w:sz w:val="24"/>
          <w:szCs w:val="24"/>
        </w:rPr>
      </w:pPr>
    </w:p>
    <w:p w14:paraId="281234DE" w14:textId="5D60B3EE" w:rsidR="00FD68E1" w:rsidRPr="001D6179" w:rsidRDefault="00FD68E1" w:rsidP="009260BC">
      <w:r w:rsidRPr="001D6179">
        <w:rPr>
          <w:b/>
          <w:bCs/>
        </w:rPr>
        <w:t xml:space="preserve">References from </w:t>
      </w:r>
      <w:proofErr w:type="spellStart"/>
      <w:r w:rsidRPr="001D6179">
        <w:rPr>
          <w:b/>
          <w:bCs/>
        </w:rPr>
        <w:t>nRF</w:t>
      </w:r>
      <w:proofErr w:type="spellEnd"/>
      <w:r w:rsidRPr="001D6179">
        <w:rPr>
          <w:b/>
          <w:bCs/>
        </w:rPr>
        <w:t xml:space="preserve"> 15.2.0 SDK </w:t>
      </w:r>
      <w:proofErr w:type="spellStart"/>
      <w:r w:rsidRPr="001D6179">
        <w:rPr>
          <w:b/>
          <w:bCs/>
        </w:rPr>
        <w:t>infocentre</w:t>
      </w:r>
      <w:proofErr w:type="spellEnd"/>
      <w:r w:rsidRPr="001D6179">
        <w:t>:</w:t>
      </w:r>
    </w:p>
    <w:p w14:paraId="61E386BA" w14:textId="77777777" w:rsidR="00CC40E5" w:rsidRPr="00235085" w:rsidRDefault="00CC40E5" w:rsidP="00CC40E5">
      <w:pPr>
        <w:rPr>
          <w:rStyle w:val="Heading3Char"/>
          <w:rFonts w:ascii="AGaramond" w:hAnsi="AGaramond"/>
          <w:b w:val="0"/>
          <w:bCs w:val="0"/>
          <w:sz w:val="24"/>
          <w:szCs w:val="24"/>
        </w:rPr>
      </w:pPr>
    </w:p>
    <w:p w14:paraId="21AAA9D1" w14:textId="77777777" w:rsidR="004476FE" w:rsidRPr="001D6179" w:rsidRDefault="004476FE" w:rsidP="001D6179">
      <w:pPr>
        <w:rPr>
          <w:b/>
          <w:bCs/>
        </w:rPr>
      </w:pPr>
      <w:proofErr w:type="spellStart"/>
      <w:r w:rsidRPr="001D6179">
        <w:rPr>
          <w:b/>
          <w:bCs/>
        </w:rPr>
        <w:t>Softdevice</w:t>
      </w:r>
      <w:proofErr w:type="spellEnd"/>
      <w:r w:rsidRPr="001D6179">
        <w:rPr>
          <w:b/>
          <w:bCs/>
        </w:rPr>
        <w:t xml:space="preserve"> Handler Library:</w:t>
      </w:r>
    </w:p>
    <w:p w14:paraId="2B416B14" w14:textId="77777777" w:rsidR="004476FE" w:rsidRPr="001D0B0E" w:rsidRDefault="00D67806" w:rsidP="004476FE">
      <w:pPr>
        <w:rPr>
          <w:rFonts w:ascii="AGaramond" w:hAnsi="AGaramond"/>
          <w:kern w:val="28"/>
          <w:sz w:val="24"/>
          <w:szCs w:val="24"/>
          <w:lang w:val="en-US"/>
        </w:rPr>
      </w:pPr>
      <w:hyperlink r:id="rId18" w:history="1">
        <w:r w:rsidR="004476FE" w:rsidRPr="001D0B0E">
          <w:rPr>
            <w:rStyle w:val="Hyperlink"/>
            <w:rFonts w:ascii="AGaramond" w:hAnsi="AGaramond"/>
            <w:kern w:val="28"/>
            <w:sz w:val="24"/>
            <w:szCs w:val="24"/>
            <w:lang w:val="en-US"/>
          </w:rPr>
          <w:t>https://infocenter.nordicsemi.com/topic/com.nordic.infocenter.sdk5.v15.2.0/lib_softdevice_handler.html</w:t>
        </w:r>
      </w:hyperlink>
    </w:p>
    <w:p w14:paraId="64DD3588" w14:textId="77777777" w:rsidR="004476FE" w:rsidRDefault="004476FE" w:rsidP="00FD68E1">
      <w:pPr>
        <w:rPr>
          <w:rStyle w:val="Heading3Char"/>
          <w:rFonts w:ascii="AGaramond" w:hAnsi="AGaramond"/>
          <w:sz w:val="24"/>
          <w:szCs w:val="24"/>
        </w:rPr>
      </w:pPr>
    </w:p>
    <w:p w14:paraId="5D82DFB8" w14:textId="5DD8E52F" w:rsidR="00FD68E1" w:rsidRPr="001D6179" w:rsidRDefault="00FD68E1" w:rsidP="00FD68E1">
      <w:pPr>
        <w:rPr>
          <w:b/>
          <w:bCs/>
        </w:rPr>
      </w:pPr>
      <w:r w:rsidRPr="001D6179">
        <w:rPr>
          <w:b/>
          <w:bCs/>
        </w:rPr>
        <w:t xml:space="preserve">Serial Port Emulation Over BLE Example from </w:t>
      </w:r>
      <w:proofErr w:type="spellStart"/>
      <w:r w:rsidRPr="001D6179">
        <w:rPr>
          <w:b/>
          <w:bCs/>
        </w:rPr>
        <w:t>nRF</w:t>
      </w:r>
      <w:proofErr w:type="spellEnd"/>
      <w:r w:rsidRPr="001D6179">
        <w:rPr>
          <w:b/>
          <w:bCs/>
        </w:rPr>
        <w:t xml:space="preserve"> SDK:</w:t>
      </w:r>
    </w:p>
    <w:p w14:paraId="5B1400FC" w14:textId="77777777" w:rsidR="00BA7ED3" w:rsidRPr="00BA7ED3" w:rsidRDefault="00BA7ED3" w:rsidP="00FD68E1">
      <w:pPr>
        <w:rPr>
          <w:rStyle w:val="Heading3Char"/>
          <w:rFonts w:ascii="AGaramond" w:hAnsi="AGaramond"/>
          <w:sz w:val="24"/>
          <w:szCs w:val="24"/>
        </w:rPr>
      </w:pPr>
    </w:p>
    <w:p w14:paraId="315E38DB" w14:textId="77777777" w:rsidR="00BA7ED3" w:rsidRPr="00B366E0" w:rsidRDefault="00D67806" w:rsidP="00FD68E1">
      <w:pPr>
        <w:rPr>
          <w:rStyle w:val="Hyperlink"/>
          <w:rFonts w:ascii="AGaramond" w:hAnsi="AGaramond"/>
          <w:sz w:val="24"/>
          <w:szCs w:val="24"/>
        </w:rPr>
      </w:pPr>
      <w:hyperlink r:id="rId19" w:history="1">
        <w:r w:rsidR="00FD68E1" w:rsidRPr="00B366E0">
          <w:rPr>
            <w:rStyle w:val="Hyperlink"/>
            <w:rFonts w:ascii="AGaramond" w:hAnsi="AGaramond"/>
            <w:sz w:val="24"/>
            <w:szCs w:val="24"/>
          </w:rPr>
          <w:t>https://infocenter.nordicsemi.com/topic/com.nordic.infocenter.sdk5.v15.2.0/ble_sdk_app_nus_eval.html</w:t>
        </w:r>
      </w:hyperlink>
    </w:p>
    <w:p w14:paraId="00CD8318" w14:textId="2CF0EA6E" w:rsidR="00FD68E1" w:rsidRPr="00BA7ED3" w:rsidRDefault="00BA7ED3" w:rsidP="00FD68E1">
      <w:pPr>
        <w:rPr>
          <w:rStyle w:val="Heading3Char"/>
          <w:rFonts w:ascii="AGaramond" w:hAnsi="AGaramond"/>
          <w:sz w:val="24"/>
          <w:szCs w:val="24"/>
        </w:rPr>
      </w:pPr>
      <w:r>
        <w:rPr>
          <w:rStyle w:val="Heading3Char"/>
          <w:rFonts w:ascii="AGaramond" w:hAnsi="AGaramond"/>
          <w:sz w:val="24"/>
          <w:szCs w:val="24"/>
        </w:rPr>
        <w:t xml:space="preserve"> </w:t>
      </w:r>
    </w:p>
    <w:p w14:paraId="672ADCC0" w14:textId="77777777" w:rsidR="00FD68E1" w:rsidRPr="001D6179" w:rsidRDefault="00FD68E1" w:rsidP="00FD68E1">
      <w:pPr>
        <w:rPr>
          <w:b/>
          <w:bCs/>
        </w:rPr>
      </w:pPr>
      <w:r w:rsidRPr="001D6179">
        <w:rPr>
          <w:b/>
          <w:bCs/>
        </w:rPr>
        <w:t xml:space="preserve">NUS with USB CDC with </w:t>
      </w:r>
      <w:proofErr w:type="spellStart"/>
      <w:r w:rsidRPr="001D6179">
        <w:rPr>
          <w:b/>
          <w:bCs/>
        </w:rPr>
        <w:t>FreeRTOS</w:t>
      </w:r>
      <w:proofErr w:type="spellEnd"/>
      <w:r w:rsidRPr="001D6179">
        <w:rPr>
          <w:b/>
          <w:bCs/>
        </w:rPr>
        <w:t xml:space="preserve"> Nordic example may be referred from:</w:t>
      </w:r>
    </w:p>
    <w:p w14:paraId="76CA8FA4" w14:textId="726391F5" w:rsidR="002F55E0" w:rsidRPr="00B366E0" w:rsidRDefault="00FD68E1" w:rsidP="00235085">
      <w:pPr>
        <w:rPr>
          <w:rStyle w:val="Hyperlink"/>
          <w:rFonts w:ascii="AGaramond" w:hAnsi="AGaramond"/>
          <w:sz w:val="24"/>
          <w:szCs w:val="24"/>
        </w:rPr>
      </w:pPr>
      <w:r w:rsidRPr="00B366E0">
        <w:rPr>
          <w:rStyle w:val="Hyperlink"/>
          <w:rFonts w:ascii="AGaramond" w:hAnsi="AGaramond"/>
          <w:sz w:val="24"/>
          <w:szCs w:val="24"/>
        </w:rPr>
        <w:t>&lt;InstallFolder&gt;\study_watch\nrf5_sdk_15.2.0\examples\peripheral\usbd_ble_uart_freertos</w:t>
      </w:r>
    </w:p>
    <w:p w14:paraId="7C4EA79D" w14:textId="77777777" w:rsidR="00B879EA" w:rsidRPr="00B366E0" w:rsidRDefault="00B879EA" w:rsidP="00B366E0">
      <w:pPr>
        <w:rPr>
          <w:rStyle w:val="Hyperlink"/>
          <w:rFonts w:ascii="AGaramond" w:hAnsi="AGaramond"/>
          <w:sz w:val="24"/>
          <w:szCs w:val="24"/>
        </w:rPr>
      </w:pPr>
    </w:p>
    <w:p w14:paraId="42457B85" w14:textId="6B700CD4" w:rsidR="004D3B4C" w:rsidRPr="003C44FD" w:rsidRDefault="004D3B4C" w:rsidP="004D3B4C">
      <w:pPr>
        <w:autoSpaceDE w:val="0"/>
        <w:autoSpaceDN w:val="0"/>
        <w:adjustRightInd w:val="0"/>
        <w:jc w:val="left"/>
        <w:rPr>
          <w:lang w:val="en-US" w:eastAsia="zh-TW"/>
        </w:rPr>
      </w:pPr>
      <w:bookmarkStart w:id="13" w:name="_Ref201485341"/>
      <w:bookmarkEnd w:id="13"/>
    </w:p>
    <w:sectPr w:rsidR="004D3B4C" w:rsidRPr="003C44FD" w:rsidSect="00A5001D">
      <w:headerReference w:type="even" r:id="rId20"/>
      <w:headerReference w:type="default" r:id="rId21"/>
      <w:footerReference w:type="even" r:id="rId22"/>
      <w:footerReference w:type="default" r:id="rId23"/>
      <w:headerReference w:type="first" r:id="rId24"/>
      <w:footerReference w:type="first" r:id="rId25"/>
      <w:pgSz w:w="11907" w:h="16840" w:code="9"/>
      <w:pgMar w:top="2002" w:right="851" w:bottom="799" w:left="851" w:header="851" w:footer="851" w:gutter="567"/>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F9BA0" w14:textId="77777777" w:rsidR="00D67806" w:rsidRDefault="00D67806">
      <w:r>
        <w:separator/>
      </w:r>
    </w:p>
  </w:endnote>
  <w:endnote w:type="continuationSeparator" w:id="0">
    <w:p w14:paraId="686BBF8D" w14:textId="77777777" w:rsidR="00D67806" w:rsidRDefault="00D67806">
      <w:r>
        <w:continuationSeparator/>
      </w:r>
    </w:p>
  </w:endnote>
  <w:endnote w:type="continuationNotice" w:id="1">
    <w:p w14:paraId="0CA9CD74" w14:textId="77777777" w:rsidR="00D67806" w:rsidRDefault="00D678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786BC6D0-A22F-4120-BA5A-1A25C85BCBD4}"/>
    <w:embedBold r:id="rId2" w:fontKey="{3355CCD7-2F03-4223-8763-177C6BC7CA54}"/>
  </w:font>
  <w:font w:name="AGaramond">
    <w:altName w:val="Cambri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 w:fontKey="{5473D182-ED10-43A5-8254-7CD5C371FF6C}"/>
  </w:font>
  <w:font w:name="Calibri">
    <w:panose1 w:val="020F0502020204030204"/>
    <w:charset w:val="00"/>
    <w:family w:val="swiss"/>
    <w:pitch w:val="variable"/>
    <w:sig w:usb0="E4002EFF" w:usb1="C000247B" w:usb2="00000009" w:usb3="00000000" w:csb0="000001FF" w:csb1="00000000"/>
    <w:embedRegular r:id="rId4" w:fontKey="{88E46890-47E7-4927-B266-CC73B31891B4}"/>
    <w:embedBold r:id="rId5" w:fontKey="{6B567F0C-DD96-41D2-A1C3-EC3D3B81DC13}"/>
    <w:embedItalic r:id="rId6" w:fontKey="{360EAF20-288A-4B4E-AA3E-2BAD062AC51C}"/>
  </w:font>
  <w:font w:name="Calibri Light">
    <w:panose1 w:val="020F0302020204030204"/>
    <w:charset w:val="00"/>
    <w:family w:val="swiss"/>
    <w:pitch w:val="variable"/>
    <w:sig w:usb0="E4002EFF" w:usb1="C000247B" w:usb2="00000009" w:usb3="00000000" w:csb0="000001FF" w:csb1="00000000"/>
    <w:embedRegular r:id="rId7" w:fontKey="{49C7E754-3B7A-45E1-8EB0-808FD4E252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4EF25" w14:textId="20BFF29F" w:rsidR="004E38A2" w:rsidRDefault="004E38A2">
    <w:r>
      <w:rPr>
        <w:noProof/>
        <w:lang w:val="en-US" w:eastAsia="zh-TW" w:bidi="he-IL"/>
      </w:rPr>
      <mc:AlternateContent>
        <mc:Choice Requires="wps">
          <w:drawing>
            <wp:anchor distT="0" distB="0" distL="114300" distR="114300" simplePos="0" relativeHeight="251658241" behindDoc="0" locked="0" layoutInCell="1" allowOverlap="1" wp14:anchorId="7B84EE21" wp14:editId="7B0F9B26">
              <wp:simplePos x="0" y="0"/>
              <wp:positionH relativeFrom="column">
                <wp:posOffset>635</wp:posOffset>
              </wp:positionH>
              <wp:positionV relativeFrom="paragraph">
                <wp:posOffset>-2574925</wp:posOffset>
              </wp:positionV>
              <wp:extent cx="1538605" cy="2514600"/>
              <wp:effectExtent l="0" t="0" r="4445" b="0"/>
              <wp:wrapNone/>
              <wp:docPr id="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538605" cy="2514600"/>
                      </a:xfrm>
                      <a:prstGeom prst="rect">
                        <a:avLst/>
                      </a:prstGeom>
                      <a:solidFill>
                        <a:srgbClr val="000000"/>
                      </a:solidFill>
                      <a:ln w="9525">
                        <a:solidFill>
                          <a:srgbClr val="000000"/>
                        </a:solidFill>
                        <a:miter lim="800000"/>
                        <a:headEnd/>
                        <a:tailEnd/>
                      </a:ln>
                    </wps:spPr>
                    <wps:txbx>
                      <w:txbxContent>
                        <w:p w14:paraId="7AA45C2C" w14:textId="77777777" w:rsidR="004E38A2" w:rsidRPr="00271623" w:rsidRDefault="004E38A2" w:rsidP="00F2145E">
                          <w:pPr>
                            <w:pStyle w:val="TitlePage-ADIinfo"/>
                          </w:pPr>
                          <w:r w:rsidRPr="00271623">
                            <w:t>ANALOG DEVICES</w:t>
                          </w:r>
                          <w:r>
                            <w:t>,</w:t>
                          </w:r>
                          <w:r w:rsidRPr="00271623">
                            <w:t xml:space="preserve"> INC</w:t>
                          </w:r>
                          <w:r>
                            <w:t>.</w:t>
                          </w:r>
                        </w:p>
                        <w:p w14:paraId="0E710816" w14:textId="77777777" w:rsidR="004E38A2" w:rsidRPr="00271623" w:rsidRDefault="004E38A2" w:rsidP="00F2145E">
                          <w:pPr>
                            <w:pStyle w:val="TitlePage-ADIinfo"/>
                          </w:pPr>
                        </w:p>
                        <w:p w14:paraId="214FF076" w14:textId="77777777" w:rsidR="004E38A2" w:rsidRPr="00271623" w:rsidRDefault="004E38A2" w:rsidP="00F2145E">
                          <w:pPr>
                            <w:pStyle w:val="TitlePage-ADIinfo"/>
                          </w:pPr>
                          <w:r w:rsidRPr="00271623">
                            <w:t>www.analog.com</w:t>
                          </w:r>
                        </w:p>
                        <w:p w14:paraId="12C8A8C0" w14:textId="77777777" w:rsidR="004E38A2" w:rsidRPr="00271623" w:rsidRDefault="004E38A2" w:rsidP="00667180">
                          <w:pPr>
                            <w:rPr>
                              <w:lang w:val="fr-FR"/>
                            </w:rPr>
                          </w:pPr>
                        </w:p>
                      </w:txbxContent>
                    </wps:txbx>
                    <wps:bodyPr rot="0" vert="horz" wrap="square" lIns="31750" tIns="45720" rIns="3175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84EE21" id="_x0000_t202" coordsize="21600,21600" o:spt="202" path="m,l,21600r21600,l21600,xe">
              <v:stroke joinstyle="miter"/>
              <v:path gradientshapeok="t" o:connecttype="rect"/>
            </v:shapetype>
            <v:shape id="Text Box 2" o:spid="_x0000_s1026" type="#_x0000_t202" style="position:absolute;left:0;text-align:left;margin-left:.05pt;margin-top:-202.75pt;width:121.15pt;height:19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" fillcolor="black">
              <o:lock v:ext="edit" aspectratio="t"/>
              <v:textbox inset="2.5pt,,2.5pt">
                <w:txbxContent>
                  <w:p w14:paraId="7AA45C2C" w14:textId="77777777" w:rsidR="004E38A2" w:rsidRPr="00271623" w:rsidRDefault="004E38A2" w:rsidP="00F2145E">
                    <w:pPr>
                      <w:pStyle w:val="TitlePage-ADIinfo"/>
                    </w:pPr>
                    <w:r w:rsidRPr="00271623">
                      <w:t>ANALOG DEVICES</w:t>
                    </w:r>
                    <w:r>
                      <w:t>,</w:t>
                    </w:r>
                    <w:r w:rsidRPr="00271623">
                      <w:t xml:space="preserve"> INC</w:t>
                    </w:r>
                    <w:r>
                      <w:t>.</w:t>
                    </w:r>
                  </w:p>
                  <w:p w14:paraId="0E710816" w14:textId="77777777" w:rsidR="004E38A2" w:rsidRPr="00271623" w:rsidRDefault="004E38A2" w:rsidP="00F2145E">
                    <w:pPr>
                      <w:pStyle w:val="TitlePage-ADIinfo"/>
                    </w:pPr>
                  </w:p>
                  <w:p w14:paraId="214FF076" w14:textId="77777777" w:rsidR="004E38A2" w:rsidRPr="00271623" w:rsidRDefault="004E38A2" w:rsidP="00F2145E">
                    <w:pPr>
                      <w:pStyle w:val="TitlePage-ADIinfo"/>
                    </w:pPr>
                    <w:r w:rsidRPr="00271623">
                      <w:t>www.analog.com</w:t>
                    </w:r>
                  </w:p>
                  <w:p w14:paraId="12C8A8C0" w14:textId="77777777" w:rsidR="004E38A2" w:rsidRPr="00271623" w:rsidRDefault="004E38A2" w:rsidP="00667180">
                    <w:pPr>
                      <w:rPr>
                        <w:lang w:val="fr-FR"/>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3436A" w14:textId="77777777" w:rsidR="004E38A2" w:rsidRDefault="004E3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778C2" w14:textId="77777777" w:rsidR="004E38A2" w:rsidRDefault="004E38A2" w:rsidP="00756FF7">
    <w:pPr>
      <w:pStyle w:val="Footer"/>
    </w:pPr>
  </w:p>
  <w:p w14:paraId="530097F2" w14:textId="042D1795" w:rsidR="004E38A2" w:rsidRDefault="00D67806" w:rsidP="00943577">
    <w:pPr>
      <w:pStyle w:val="Footer"/>
      <w:pBdr>
        <w:top w:val="single" w:sz="12" w:space="1" w:color="auto"/>
      </w:pBdr>
    </w:pPr>
    <w:r>
      <w:fldChar w:fldCharType="begin"/>
    </w:r>
    <w:r>
      <w:instrText xml:space="preserve"> DOCPROPERTY  "Revision number"  \* MERGEFORMAT </w:instrText>
    </w:r>
    <w:r>
      <w:fldChar w:fldCharType="separate"/>
    </w:r>
    <w:r w:rsidR="004E38A2">
      <w:t>REV 1.0.0</w:t>
    </w:r>
    <w:r>
      <w:fldChar w:fldCharType="end"/>
    </w:r>
    <w:r w:rsidR="004E38A2">
      <w:tab/>
      <w:t>Proprietary and Confidential</w:t>
    </w:r>
    <w:r w:rsidR="004E38A2">
      <w:tab/>
      <w:t xml:space="preserve">   Page: </w:t>
    </w:r>
    <w:r w:rsidR="004E38A2">
      <w:fldChar w:fldCharType="begin"/>
    </w:r>
    <w:r w:rsidR="004E38A2">
      <w:instrText xml:space="preserve"> PAGE  \* MERGEFORMAT </w:instrText>
    </w:r>
    <w:r w:rsidR="004E38A2">
      <w:fldChar w:fldCharType="separate"/>
    </w:r>
    <w:r w:rsidR="004E38A2">
      <w:rPr>
        <w:noProof/>
      </w:rPr>
      <w:t>57</w:t>
    </w:r>
    <w:r w:rsidR="004E38A2">
      <w:rPr>
        <w:noProof/>
      </w:rPr>
      <w:fldChar w:fldCharType="end"/>
    </w:r>
    <w:r w:rsidR="004E38A2">
      <w:t xml:space="preserve"> of </w:t>
    </w:r>
    <w:r>
      <w:fldChar w:fldCharType="begin"/>
    </w:r>
    <w:r>
      <w:instrText xml:space="preserve"> NUMPAGES  \* MERGEFORMAT </w:instrText>
    </w:r>
    <w:r>
      <w:fldChar w:fldCharType="separate"/>
    </w:r>
    <w:r w:rsidR="004E38A2">
      <w:rPr>
        <w:noProof/>
      </w:rPr>
      <w:t>61</w:t>
    </w:r>
    <w:r>
      <w:rPr>
        <w:noProof/>
      </w:rPr>
      <w:fldChar w:fldCharType="end"/>
    </w:r>
  </w:p>
  <w:p w14:paraId="58D20737" w14:textId="77777777" w:rsidR="004E38A2" w:rsidRDefault="004E38A2"/>
  <w:p w14:paraId="0C6B9CD4" w14:textId="77777777" w:rsidR="004E38A2" w:rsidRDefault="004E38A2" w:rsidP="0052286F">
    <w:pPr>
      <w:tabs>
        <w:tab w:val="left" w:pos="1898"/>
        <w:tab w:val="left" w:pos="4021"/>
      </w:tabs>
    </w:pPr>
    <w:r>
      <w:tab/>
    </w:r>
    <w:r>
      <w:tab/>
    </w:r>
  </w:p>
  <w:p w14:paraId="176C2E4F" w14:textId="77777777" w:rsidR="004E38A2" w:rsidRDefault="004E38A2" w:rsidP="001915EF">
    <w:pPr>
      <w:tabs>
        <w:tab w:val="left" w:pos="2669"/>
        <w:tab w:val="left" w:pos="3428"/>
        <w:tab w:val="left" w:pos="4021"/>
      </w:tabs>
    </w:pP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B00E7" w14:textId="77777777" w:rsidR="004E38A2" w:rsidRDefault="004E3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6844F1" w14:textId="77777777" w:rsidR="00D67806" w:rsidRDefault="00D67806">
      <w:r>
        <w:separator/>
      </w:r>
    </w:p>
  </w:footnote>
  <w:footnote w:type="continuationSeparator" w:id="0">
    <w:p w14:paraId="6424D007" w14:textId="77777777" w:rsidR="00D67806" w:rsidRDefault="00D67806">
      <w:r>
        <w:continuationSeparator/>
      </w:r>
    </w:p>
  </w:footnote>
  <w:footnote w:type="continuationNotice" w:id="1">
    <w:p w14:paraId="0315E1FA" w14:textId="77777777" w:rsidR="00D67806" w:rsidRDefault="00D678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B2277" w14:textId="77777777" w:rsidR="004E38A2" w:rsidRDefault="004E38A2" w:rsidP="00B41F72">
    <w:pPr>
      <w:pStyle w:val="TitlePage-Header"/>
    </w:pPr>
    <w:r>
      <w:rPr>
        <w:noProof/>
        <w:lang w:val="en-US"/>
      </w:rPr>
      <w:drawing>
        <wp:inline distT="0" distB="0" distL="0" distR="0" wp14:anchorId="57A45E73" wp14:editId="57C83F96">
          <wp:extent cx="1409700" cy="409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409575"/>
                  </a:xfrm>
                  <a:prstGeom prst="rect">
                    <a:avLst/>
                  </a:prstGeom>
                  <a:noFill/>
                  <a:ln>
                    <a:noFill/>
                  </a:ln>
                </pic:spPr>
              </pic:pic>
            </a:graphicData>
          </a:graphic>
        </wp:inline>
      </w:drawing>
    </w:r>
  </w:p>
  <w:p w14:paraId="4045E4A8" w14:textId="77B1D8F8" w:rsidR="004E38A2" w:rsidRDefault="004E38A2" w:rsidP="00667180">
    <w:pPr>
      <w:pStyle w:val="Header-Title1"/>
    </w:pPr>
    <w:r>
      <w:rPr>
        <w:noProof/>
        <w:lang w:val="en-US" w:eastAsia="zh-TW" w:bidi="he-IL"/>
      </w:rPr>
      <mc:AlternateContent>
        <mc:Choice Requires="wps">
          <w:drawing>
            <wp:anchor distT="0" distB="0" distL="114300" distR="114300" simplePos="0" relativeHeight="251658240" behindDoc="0" locked="0" layoutInCell="1" allowOverlap="1" wp14:anchorId="383C4738" wp14:editId="796D786D">
              <wp:simplePos x="0" y="0"/>
              <wp:positionH relativeFrom="column">
                <wp:posOffset>0</wp:posOffset>
              </wp:positionH>
              <wp:positionV relativeFrom="paragraph">
                <wp:posOffset>126365</wp:posOffset>
              </wp:positionV>
              <wp:extent cx="1539240" cy="8839200"/>
              <wp:effectExtent l="0" t="0" r="381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883920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C761E" id="Rectangle 1" o:spid="_x0000_s1026" style="position:absolute;margin-left:0;margin-top:9.95pt;width:121.2pt;height:6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" fillcolor="black"/>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F1711" w14:textId="77777777" w:rsidR="004E38A2" w:rsidRDefault="004E38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DBFF0" w14:textId="77777777" w:rsidR="004E38A2" w:rsidRDefault="004E38A2" w:rsidP="002D27F0">
    <w:pPr>
      <w:pStyle w:val="Header-Title1"/>
      <w:pBdr>
        <w:bottom w:val="single" w:sz="12" w:space="1" w:color="auto"/>
      </w:pBdr>
    </w:pPr>
    <w:r>
      <w:t>Analog Devices, Inc.</w:t>
    </w:r>
  </w:p>
  <w:p w14:paraId="27B93142" w14:textId="277F71A6" w:rsidR="004E38A2" w:rsidRDefault="004E38A2" w:rsidP="00583BE7">
    <w:pPr>
      <w:pStyle w:val="Header-DocTitle"/>
    </w:pPr>
    <w:r>
      <w:t xml:space="preserve">ADI </w:t>
    </w:r>
    <w:r w:rsidR="00871C81">
      <w:t xml:space="preserve">VSM </w:t>
    </w:r>
    <w:r>
      <w:t>S</w:t>
    </w:r>
    <w:r w:rsidR="00F974CC">
      <w:t xml:space="preserve">tudy Watch </w:t>
    </w:r>
    <w:r w:rsidR="006C34D8">
      <w:t>USB BLE Communication</w:t>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8697B" w14:textId="77777777" w:rsidR="004E38A2" w:rsidRDefault="004E38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AFBC52D4"/>
    <w:lvl w:ilvl="0">
      <w:start w:val="1"/>
      <w:numFmt w:val="decimal"/>
      <w:pStyle w:val="Heading1"/>
      <w:suff w:val="space"/>
      <w:lvlText w:val="%1 "/>
      <w:lvlJc w:val="left"/>
      <w:rPr>
        <w:rFonts w:hint="default"/>
      </w:rPr>
    </w:lvl>
    <w:lvl w:ilvl="1">
      <w:start w:val="1"/>
      <w:numFmt w:val="decimal"/>
      <w:pStyle w:val="Heading2"/>
      <w:suff w:val="space"/>
      <w:lvlText w:val="%1.%2 "/>
      <w:lvlJc w:val="left"/>
      <w:rPr>
        <w:rFonts w:hint="default"/>
        <w:b/>
        <w:bCs/>
        <w:i w:val="0"/>
        <w:iCs w:val="0"/>
      </w:rPr>
    </w:lvl>
    <w:lvl w:ilvl="2">
      <w:start w:val="1"/>
      <w:numFmt w:val="decimal"/>
      <w:pStyle w:val="Heading3"/>
      <w:suff w:val="space"/>
      <w:lvlText w:val="%1.%2.%3 "/>
      <w:lvlJc w:val="left"/>
      <w:rPr>
        <w:rFonts w:hint="default"/>
      </w:rPr>
    </w:lvl>
    <w:lvl w:ilvl="3">
      <w:start w:val="1"/>
      <w:numFmt w:val="decimal"/>
      <w:pStyle w:val="Heading4"/>
      <w:suff w:val="space"/>
      <w:lvlText w:val="%1.%2.%3.%4 "/>
      <w:lvlJc w:val="left"/>
      <w:rPr>
        <w:rFonts w:hint="default"/>
      </w:rPr>
    </w:lvl>
    <w:lvl w:ilvl="4">
      <w:start w:val="1"/>
      <w:numFmt w:val="decimal"/>
      <w:pStyle w:val="Heading5"/>
      <w:suff w:val="space"/>
      <w:lvlText w:val="%1.%2.%3.%4.%5 "/>
      <w:lvlJc w:val="left"/>
      <w:rPr>
        <w:rFonts w:hint="default"/>
        <w:sz w:val="28"/>
        <w:szCs w:val="28"/>
      </w:rPr>
    </w:lvl>
    <w:lvl w:ilvl="5">
      <w:start w:val="1"/>
      <w:numFmt w:val="decimal"/>
      <w:pStyle w:val="Heading6"/>
      <w:suff w:val="space"/>
      <w:lvlText w:val="%1.%2.%3.%4.%5.%6 "/>
      <w:lvlJc w:val="left"/>
      <w:rPr>
        <w:rFonts w:hint="default"/>
      </w:rPr>
    </w:lvl>
    <w:lvl w:ilvl="6">
      <w:start w:val="1"/>
      <w:numFmt w:val="decimal"/>
      <w:pStyle w:val="Heading7"/>
      <w:suff w:val="space"/>
      <w:lvlText w:val="%1.%2.%3.%4.%5.%6.%7."/>
      <w:lvlJc w:val="left"/>
      <w:rPr>
        <w:rFonts w:hint="default"/>
      </w:rPr>
    </w:lvl>
    <w:lvl w:ilvl="7">
      <w:start w:val="1"/>
      <w:numFmt w:val="decimal"/>
      <w:pStyle w:val="Heading8"/>
      <w:suff w:val="space"/>
      <w:lvlText w:val="%1.%2.%3.%4.%5.%6.%7.%8."/>
      <w:lvlJc w:val="left"/>
      <w:rPr>
        <w:rFonts w:hint="default"/>
      </w:rPr>
    </w:lvl>
    <w:lvl w:ilvl="8">
      <w:start w:val="1"/>
      <w:numFmt w:val="decimal"/>
      <w:pStyle w:val="Heading9"/>
      <w:suff w:val="space"/>
      <w:lvlText w:val="%1.%2.%3.%4.%5.%6.%7.%8.%9."/>
      <w:lvlJc w:val="left"/>
      <w:rPr>
        <w:rFonts w:hint="default"/>
      </w:rPr>
    </w:lvl>
  </w:abstractNum>
  <w:abstractNum w:abstractNumId="1" w15:restartNumberingAfterBreak="0">
    <w:nsid w:val="013E4D4C"/>
    <w:multiLevelType w:val="hybridMultilevel"/>
    <w:tmpl w:val="ED00A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C1F9D"/>
    <w:multiLevelType w:val="hybridMultilevel"/>
    <w:tmpl w:val="A446B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E064A"/>
    <w:multiLevelType w:val="hybridMultilevel"/>
    <w:tmpl w:val="A446B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D46B3"/>
    <w:multiLevelType w:val="hybridMultilevel"/>
    <w:tmpl w:val="F948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96649"/>
    <w:multiLevelType w:val="hybridMultilevel"/>
    <w:tmpl w:val="1BC6C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D00FF"/>
    <w:multiLevelType w:val="hybridMultilevel"/>
    <w:tmpl w:val="B044934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2E6F8C"/>
    <w:multiLevelType w:val="hybridMultilevel"/>
    <w:tmpl w:val="66FC6E0E"/>
    <w:lvl w:ilvl="0" w:tplc="92D206A0">
      <w:start w:val="1"/>
      <w:numFmt w:val="lowerLetter"/>
      <w:lvlText w:val="%1."/>
      <w:lvlJc w:val="left"/>
      <w:pPr>
        <w:ind w:left="1429" w:hanging="360"/>
      </w:pPr>
      <w:rPr>
        <w:b w:val="0"/>
        <w:bCs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0C5047B"/>
    <w:multiLevelType w:val="hybridMultilevel"/>
    <w:tmpl w:val="2F1CC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A7173"/>
    <w:multiLevelType w:val="hybridMultilevel"/>
    <w:tmpl w:val="4D38C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3E7B22"/>
    <w:multiLevelType w:val="hybridMultilevel"/>
    <w:tmpl w:val="3710A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81EEE"/>
    <w:multiLevelType w:val="hybridMultilevel"/>
    <w:tmpl w:val="4A669438"/>
    <w:lvl w:ilvl="0" w:tplc="A9FA6CB2">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9D94DBE"/>
    <w:multiLevelType w:val="hybridMultilevel"/>
    <w:tmpl w:val="6C068176"/>
    <w:lvl w:ilvl="0" w:tplc="8752E2BE">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BC4237"/>
    <w:multiLevelType w:val="hybridMultilevel"/>
    <w:tmpl w:val="0CE63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F4403B"/>
    <w:multiLevelType w:val="hybridMultilevel"/>
    <w:tmpl w:val="A4FE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A25F76"/>
    <w:multiLevelType w:val="hybridMultilevel"/>
    <w:tmpl w:val="5570207E"/>
    <w:lvl w:ilvl="0" w:tplc="0409000F">
      <w:start w:val="1"/>
      <w:numFmt w:val="decimal"/>
      <w:lvlText w:val="%1."/>
      <w:lvlJc w:val="left"/>
      <w:pPr>
        <w:ind w:left="63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1F066326"/>
    <w:multiLevelType w:val="hybridMultilevel"/>
    <w:tmpl w:val="DB144CE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1185A2E"/>
    <w:multiLevelType w:val="hybridMultilevel"/>
    <w:tmpl w:val="CFA2F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CF45B1"/>
    <w:multiLevelType w:val="hybridMultilevel"/>
    <w:tmpl w:val="FAF423AA"/>
    <w:lvl w:ilvl="0" w:tplc="A0DC94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3A6FAA"/>
    <w:multiLevelType w:val="hybridMultilevel"/>
    <w:tmpl w:val="77CE8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A6E81"/>
    <w:multiLevelType w:val="hybridMultilevel"/>
    <w:tmpl w:val="6AF6BC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0AC78FE"/>
    <w:multiLevelType w:val="hybridMultilevel"/>
    <w:tmpl w:val="D0C2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5A0091"/>
    <w:multiLevelType w:val="hybridMultilevel"/>
    <w:tmpl w:val="F4E82382"/>
    <w:lvl w:ilvl="0" w:tplc="04090001">
      <w:start w:val="1"/>
      <w:numFmt w:val="bullet"/>
      <w:lvlText w:val=""/>
      <w:lvlJc w:val="left"/>
      <w:pPr>
        <w:ind w:left="720" w:hanging="360"/>
      </w:pPr>
      <w:rPr>
        <w:rFonts w:ascii="Symbol" w:hAnsi="Symbol" w:hint="default"/>
      </w:rPr>
    </w:lvl>
    <w:lvl w:ilvl="1" w:tplc="BD6C8A1A">
      <w:numFmt w:val="bullet"/>
      <w:lvlText w:val="•"/>
      <w:lvlJc w:val="left"/>
      <w:pPr>
        <w:ind w:left="1440" w:hanging="360"/>
      </w:pPr>
      <w:rPr>
        <w:rFonts w:ascii="SymbolMT" w:eastAsia="Times New Roman" w:hAnsi="SymbolMT" w:cs="SymbolM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1A2131"/>
    <w:multiLevelType w:val="hybridMultilevel"/>
    <w:tmpl w:val="35E05B1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7A16806"/>
    <w:multiLevelType w:val="hybridMultilevel"/>
    <w:tmpl w:val="82B617E6"/>
    <w:lvl w:ilvl="0" w:tplc="EC1A4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4C712F"/>
    <w:multiLevelType w:val="hybridMultilevel"/>
    <w:tmpl w:val="F23E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A4612"/>
    <w:multiLevelType w:val="hybridMultilevel"/>
    <w:tmpl w:val="FAF423AA"/>
    <w:lvl w:ilvl="0" w:tplc="A0DC94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C155EF"/>
    <w:multiLevelType w:val="hybridMultilevel"/>
    <w:tmpl w:val="06F4121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3FC81D16"/>
    <w:multiLevelType w:val="hybridMultilevel"/>
    <w:tmpl w:val="0478C3A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4145314F"/>
    <w:multiLevelType w:val="multilevel"/>
    <w:tmpl w:val="2778953A"/>
    <w:lvl w:ilvl="0">
      <w:start w:val="1"/>
      <w:numFmt w:val="upperLetter"/>
      <w:pStyle w:val="Appendix1"/>
      <w:suff w:val="space"/>
      <w:lvlText w:val="%1."/>
      <w:lvlJc w:val="left"/>
      <w:pPr>
        <w:ind w:left="0" w:firstLine="0"/>
      </w:pPr>
    </w:lvl>
    <w:lvl w:ilvl="1">
      <w:start w:val="1"/>
      <w:numFmt w:val="decimal"/>
      <w:pStyle w:val="Appendix2"/>
      <w:suff w:val="space"/>
      <w:lvlText w:val="%1.%2"/>
      <w:lvlJc w:val="left"/>
      <w:pPr>
        <w:ind w:left="0" w:firstLine="0"/>
      </w:pPr>
    </w:lvl>
    <w:lvl w:ilvl="2">
      <w:start w:val="1"/>
      <w:numFmt w:val="decimal"/>
      <w:pStyle w:val="Appendix3"/>
      <w:suff w:val="space"/>
      <w:lvlText w:val="%1.%2.%3"/>
      <w:lvlJc w:val="left"/>
      <w:pPr>
        <w:ind w:left="0" w:firstLine="0"/>
      </w:pPr>
    </w:lvl>
    <w:lvl w:ilvl="3">
      <w:start w:val="1"/>
      <w:numFmt w:val="decimal"/>
      <w:pStyle w:val="Appendix4"/>
      <w:suff w:val="space"/>
      <w:lvlText w:val="%1.%2.%3.%4"/>
      <w:lvlJc w:val="left"/>
      <w:pPr>
        <w:ind w:left="0" w:firstLine="0"/>
      </w:pPr>
    </w:lvl>
    <w:lvl w:ilvl="4">
      <w:start w:val="1"/>
      <w:numFmt w:val="decimal"/>
      <w:pStyle w:val="Appendix5"/>
      <w:suff w:val="space"/>
      <w:lvlText w:val="%1.%2.%3.%4.%5"/>
      <w:lvlJc w:val="left"/>
      <w:pPr>
        <w:ind w:left="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0" w15:restartNumberingAfterBreak="0">
    <w:nsid w:val="425D3F11"/>
    <w:multiLevelType w:val="hybridMultilevel"/>
    <w:tmpl w:val="3B64FD76"/>
    <w:lvl w:ilvl="0" w:tplc="04090019">
      <w:start w:val="1"/>
      <w:numFmt w:val="lowerLetter"/>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1" w15:restartNumberingAfterBreak="0">
    <w:nsid w:val="48D856BE"/>
    <w:multiLevelType w:val="hybridMultilevel"/>
    <w:tmpl w:val="5ACEF976"/>
    <w:lvl w:ilvl="0" w:tplc="04090001">
      <w:start w:val="1"/>
      <w:numFmt w:val="bullet"/>
      <w:lvlText w:val=""/>
      <w:lvlJc w:val="left"/>
      <w:pPr>
        <w:ind w:left="720" w:hanging="360"/>
      </w:pPr>
      <w:rPr>
        <w:rFonts w:ascii="Symbol" w:hAnsi="Symbol" w:hint="default"/>
      </w:rPr>
    </w:lvl>
    <w:lvl w:ilvl="1" w:tplc="E4682EB8">
      <w:numFmt w:val="bullet"/>
      <w:lvlText w:val="•"/>
      <w:lvlJc w:val="left"/>
      <w:pPr>
        <w:ind w:left="1440" w:hanging="360"/>
      </w:pPr>
      <w:rPr>
        <w:rFonts w:ascii="SymbolMT" w:eastAsia="Times New Roman" w:hAnsi="SymbolMT" w:cs="SymbolM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8371CF"/>
    <w:multiLevelType w:val="multilevel"/>
    <w:tmpl w:val="B79C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B91167"/>
    <w:multiLevelType w:val="hybridMultilevel"/>
    <w:tmpl w:val="8EE678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62171F0"/>
    <w:multiLevelType w:val="hybridMultilevel"/>
    <w:tmpl w:val="98F09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9846681"/>
    <w:multiLevelType w:val="hybridMultilevel"/>
    <w:tmpl w:val="77F2EA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A1D4864"/>
    <w:multiLevelType w:val="hybridMultilevel"/>
    <w:tmpl w:val="C26C50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BE53CB1"/>
    <w:multiLevelType w:val="hybridMultilevel"/>
    <w:tmpl w:val="0A76B5EA"/>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8" w15:restartNumberingAfterBreak="0">
    <w:nsid w:val="5EE95ED6"/>
    <w:multiLevelType w:val="hybridMultilevel"/>
    <w:tmpl w:val="D2B4C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DB2C23"/>
    <w:multiLevelType w:val="hybridMultilevel"/>
    <w:tmpl w:val="F05C87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8E601E"/>
    <w:multiLevelType w:val="hybridMultilevel"/>
    <w:tmpl w:val="5570207E"/>
    <w:lvl w:ilvl="0" w:tplc="0409000F">
      <w:start w:val="1"/>
      <w:numFmt w:val="decimal"/>
      <w:lvlText w:val="%1."/>
      <w:lvlJc w:val="left"/>
      <w:pPr>
        <w:ind w:left="63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1" w15:restartNumberingAfterBreak="0">
    <w:nsid w:val="632845F1"/>
    <w:multiLevelType w:val="hybridMultilevel"/>
    <w:tmpl w:val="A080B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AE636F"/>
    <w:multiLevelType w:val="hybridMultilevel"/>
    <w:tmpl w:val="8196E91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642354"/>
    <w:multiLevelType w:val="hybridMultilevel"/>
    <w:tmpl w:val="4A669438"/>
    <w:lvl w:ilvl="0" w:tplc="A9FA6CB2">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EB15B8C"/>
    <w:multiLevelType w:val="hybridMultilevel"/>
    <w:tmpl w:val="2146ED9C"/>
    <w:lvl w:ilvl="0" w:tplc="2652A254">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237EC8"/>
    <w:multiLevelType w:val="hybridMultilevel"/>
    <w:tmpl w:val="480A38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982B3B"/>
    <w:multiLevelType w:val="hybridMultilevel"/>
    <w:tmpl w:val="874CD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F0548"/>
    <w:multiLevelType w:val="hybridMultilevel"/>
    <w:tmpl w:val="1BC6C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9F70BE"/>
    <w:multiLevelType w:val="hybridMultilevel"/>
    <w:tmpl w:val="0C4C0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E035FB"/>
    <w:multiLevelType w:val="hybridMultilevel"/>
    <w:tmpl w:val="1E3894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0"/>
  </w:num>
  <w:num w:numId="3">
    <w:abstractNumId w:val="33"/>
  </w:num>
  <w:num w:numId="4">
    <w:abstractNumId w:val="6"/>
  </w:num>
  <w:num w:numId="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5"/>
  </w:num>
  <w:num w:numId="7">
    <w:abstractNumId w:val="46"/>
  </w:num>
  <w:num w:numId="8">
    <w:abstractNumId w:val="49"/>
  </w:num>
  <w:num w:numId="9">
    <w:abstractNumId w:val="42"/>
  </w:num>
  <w:num w:numId="10">
    <w:abstractNumId w:val="26"/>
  </w:num>
  <w:num w:numId="11">
    <w:abstractNumId w:val="41"/>
  </w:num>
  <w:num w:numId="12">
    <w:abstractNumId w:val="7"/>
  </w:num>
  <w:num w:numId="13">
    <w:abstractNumId w:val="43"/>
  </w:num>
  <w:num w:numId="14">
    <w:abstractNumId w:val="11"/>
  </w:num>
  <w:num w:numId="15">
    <w:abstractNumId w:val="30"/>
  </w:num>
  <w:num w:numId="16">
    <w:abstractNumId w:val="44"/>
  </w:num>
  <w:num w:numId="17">
    <w:abstractNumId w:val="40"/>
  </w:num>
  <w:num w:numId="18">
    <w:abstractNumId w:val="18"/>
  </w:num>
  <w:num w:numId="19">
    <w:abstractNumId w:val="35"/>
  </w:num>
  <w:num w:numId="20">
    <w:abstractNumId w:val="27"/>
  </w:num>
  <w:num w:numId="21">
    <w:abstractNumId w:val="36"/>
  </w:num>
  <w:num w:numId="22">
    <w:abstractNumId w:val="15"/>
  </w:num>
  <w:num w:numId="23">
    <w:abstractNumId w:val="12"/>
  </w:num>
  <w:num w:numId="24">
    <w:abstractNumId w:val="39"/>
  </w:num>
  <w:num w:numId="25">
    <w:abstractNumId w:val="38"/>
  </w:num>
  <w:num w:numId="26">
    <w:abstractNumId w:val="47"/>
  </w:num>
  <w:num w:numId="27">
    <w:abstractNumId w:val="5"/>
  </w:num>
  <w:num w:numId="28">
    <w:abstractNumId w:val="3"/>
  </w:num>
  <w:num w:numId="29">
    <w:abstractNumId w:val="2"/>
  </w:num>
  <w:num w:numId="30">
    <w:abstractNumId w:val="19"/>
  </w:num>
  <w:num w:numId="31">
    <w:abstractNumId w:val="13"/>
  </w:num>
  <w:num w:numId="32">
    <w:abstractNumId w:val="1"/>
  </w:num>
  <w:num w:numId="33">
    <w:abstractNumId w:val="16"/>
  </w:num>
  <w:num w:numId="34">
    <w:abstractNumId w:val="28"/>
  </w:num>
  <w:num w:numId="35">
    <w:abstractNumId w:val="23"/>
  </w:num>
  <w:num w:numId="36">
    <w:abstractNumId w:val="9"/>
  </w:num>
  <w:num w:numId="37">
    <w:abstractNumId w:val="22"/>
  </w:num>
  <w:num w:numId="38">
    <w:abstractNumId w:val="31"/>
  </w:num>
  <w:num w:numId="39">
    <w:abstractNumId w:val="8"/>
  </w:num>
  <w:num w:numId="40">
    <w:abstractNumId w:val="37"/>
  </w:num>
  <w:num w:numId="41">
    <w:abstractNumId w:val="25"/>
  </w:num>
  <w:num w:numId="42">
    <w:abstractNumId w:val="4"/>
  </w:num>
  <w:num w:numId="43">
    <w:abstractNumId w:val="34"/>
  </w:num>
  <w:num w:numId="44">
    <w:abstractNumId w:val="21"/>
  </w:num>
  <w:num w:numId="45">
    <w:abstractNumId w:val="24"/>
  </w:num>
  <w:num w:numId="46">
    <w:abstractNumId w:val="48"/>
  </w:num>
  <w:num w:numId="47">
    <w:abstractNumId w:val="17"/>
  </w:num>
  <w:num w:numId="48">
    <w:abstractNumId w:val="10"/>
  </w:num>
  <w:num w:numId="49">
    <w:abstractNumId w:val="14"/>
  </w:num>
  <w:num w:numId="50">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oNotHyphenateCap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21F"/>
    <w:rsid w:val="000004AB"/>
    <w:rsid w:val="000008BD"/>
    <w:rsid w:val="00000E70"/>
    <w:rsid w:val="00001180"/>
    <w:rsid w:val="000011A6"/>
    <w:rsid w:val="0000139F"/>
    <w:rsid w:val="000016B5"/>
    <w:rsid w:val="00001E93"/>
    <w:rsid w:val="00001EB5"/>
    <w:rsid w:val="00002243"/>
    <w:rsid w:val="00002C02"/>
    <w:rsid w:val="00002DF9"/>
    <w:rsid w:val="000038ED"/>
    <w:rsid w:val="00004286"/>
    <w:rsid w:val="00004523"/>
    <w:rsid w:val="00004806"/>
    <w:rsid w:val="000055DA"/>
    <w:rsid w:val="000063CA"/>
    <w:rsid w:val="000065D5"/>
    <w:rsid w:val="0000693A"/>
    <w:rsid w:val="0000736C"/>
    <w:rsid w:val="000073A1"/>
    <w:rsid w:val="000079FC"/>
    <w:rsid w:val="00007D93"/>
    <w:rsid w:val="00007F6A"/>
    <w:rsid w:val="000103E5"/>
    <w:rsid w:val="0001075C"/>
    <w:rsid w:val="000107B7"/>
    <w:rsid w:val="00010909"/>
    <w:rsid w:val="000110F0"/>
    <w:rsid w:val="000115D5"/>
    <w:rsid w:val="00012098"/>
    <w:rsid w:val="00012E10"/>
    <w:rsid w:val="000133AE"/>
    <w:rsid w:val="00013601"/>
    <w:rsid w:val="00014185"/>
    <w:rsid w:val="0001491D"/>
    <w:rsid w:val="00015489"/>
    <w:rsid w:val="000158CA"/>
    <w:rsid w:val="000159AD"/>
    <w:rsid w:val="00015F83"/>
    <w:rsid w:val="000161AF"/>
    <w:rsid w:val="000174F6"/>
    <w:rsid w:val="000175CF"/>
    <w:rsid w:val="00017C66"/>
    <w:rsid w:val="00017E10"/>
    <w:rsid w:val="0002113B"/>
    <w:rsid w:val="00021479"/>
    <w:rsid w:val="00021626"/>
    <w:rsid w:val="000220CB"/>
    <w:rsid w:val="00022170"/>
    <w:rsid w:val="0002232E"/>
    <w:rsid w:val="00022405"/>
    <w:rsid w:val="0002344E"/>
    <w:rsid w:val="000238FA"/>
    <w:rsid w:val="00023DDB"/>
    <w:rsid w:val="00024021"/>
    <w:rsid w:val="00025025"/>
    <w:rsid w:val="00025933"/>
    <w:rsid w:val="00025B39"/>
    <w:rsid w:val="00025BF1"/>
    <w:rsid w:val="00025D69"/>
    <w:rsid w:val="00025F5D"/>
    <w:rsid w:val="00025FE5"/>
    <w:rsid w:val="000261FB"/>
    <w:rsid w:val="000262E9"/>
    <w:rsid w:val="0002657F"/>
    <w:rsid w:val="00026E7C"/>
    <w:rsid w:val="00027388"/>
    <w:rsid w:val="00027832"/>
    <w:rsid w:val="000278C9"/>
    <w:rsid w:val="00027AAD"/>
    <w:rsid w:val="00027C0C"/>
    <w:rsid w:val="00027CBC"/>
    <w:rsid w:val="00027E39"/>
    <w:rsid w:val="00030736"/>
    <w:rsid w:val="00030916"/>
    <w:rsid w:val="00030DE1"/>
    <w:rsid w:val="00030F3B"/>
    <w:rsid w:val="00031AD7"/>
    <w:rsid w:val="00031F8A"/>
    <w:rsid w:val="00032951"/>
    <w:rsid w:val="00032F43"/>
    <w:rsid w:val="00033565"/>
    <w:rsid w:val="00033C86"/>
    <w:rsid w:val="0003488E"/>
    <w:rsid w:val="000356E4"/>
    <w:rsid w:val="00035CAB"/>
    <w:rsid w:val="00035DD9"/>
    <w:rsid w:val="00035E34"/>
    <w:rsid w:val="00036260"/>
    <w:rsid w:val="0003633B"/>
    <w:rsid w:val="00036702"/>
    <w:rsid w:val="00036C30"/>
    <w:rsid w:val="000374F1"/>
    <w:rsid w:val="00037B23"/>
    <w:rsid w:val="00037B88"/>
    <w:rsid w:val="000407DA"/>
    <w:rsid w:val="0004131D"/>
    <w:rsid w:val="000417F6"/>
    <w:rsid w:val="000418E6"/>
    <w:rsid w:val="00041D00"/>
    <w:rsid w:val="00041DF2"/>
    <w:rsid w:val="00041EEB"/>
    <w:rsid w:val="00042168"/>
    <w:rsid w:val="0004216E"/>
    <w:rsid w:val="00042495"/>
    <w:rsid w:val="000426A5"/>
    <w:rsid w:val="00043002"/>
    <w:rsid w:val="00043073"/>
    <w:rsid w:val="00043334"/>
    <w:rsid w:val="000434C3"/>
    <w:rsid w:val="00043C7F"/>
    <w:rsid w:val="000445D8"/>
    <w:rsid w:val="00044640"/>
    <w:rsid w:val="00044B77"/>
    <w:rsid w:val="00044D03"/>
    <w:rsid w:val="000451FE"/>
    <w:rsid w:val="0004534A"/>
    <w:rsid w:val="000454C8"/>
    <w:rsid w:val="000456C6"/>
    <w:rsid w:val="000456DA"/>
    <w:rsid w:val="00045972"/>
    <w:rsid w:val="00045BE5"/>
    <w:rsid w:val="00045E3C"/>
    <w:rsid w:val="00045FC3"/>
    <w:rsid w:val="0004682B"/>
    <w:rsid w:val="00050B37"/>
    <w:rsid w:val="000510C4"/>
    <w:rsid w:val="0005116E"/>
    <w:rsid w:val="00051213"/>
    <w:rsid w:val="000513FD"/>
    <w:rsid w:val="0005186B"/>
    <w:rsid w:val="00051DF9"/>
    <w:rsid w:val="00052783"/>
    <w:rsid w:val="00052983"/>
    <w:rsid w:val="00053FD4"/>
    <w:rsid w:val="00054491"/>
    <w:rsid w:val="00054C00"/>
    <w:rsid w:val="00055257"/>
    <w:rsid w:val="000554F1"/>
    <w:rsid w:val="000555E5"/>
    <w:rsid w:val="00055B70"/>
    <w:rsid w:val="00056346"/>
    <w:rsid w:val="0005659E"/>
    <w:rsid w:val="000566D5"/>
    <w:rsid w:val="000570CE"/>
    <w:rsid w:val="00057158"/>
    <w:rsid w:val="00057F6A"/>
    <w:rsid w:val="00060892"/>
    <w:rsid w:val="00060CA4"/>
    <w:rsid w:val="00061BAA"/>
    <w:rsid w:val="00062251"/>
    <w:rsid w:val="0006230D"/>
    <w:rsid w:val="00062768"/>
    <w:rsid w:val="000627C5"/>
    <w:rsid w:val="00062AC6"/>
    <w:rsid w:val="000630EF"/>
    <w:rsid w:val="000637EA"/>
    <w:rsid w:val="00063C41"/>
    <w:rsid w:val="000644E5"/>
    <w:rsid w:val="00064577"/>
    <w:rsid w:val="000651B3"/>
    <w:rsid w:val="000655D8"/>
    <w:rsid w:val="000656F3"/>
    <w:rsid w:val="0006599F"/>
    <w:rsid w:val="00065A24"/>
    <w:rsid w:val="00065BAB"/>
    <w:rsid w:val="00065D54"/>
    <w:rsid w:val="00066295"/>
    <w:rsid w:val="0006648D"/>
    <w:rsid w:val="00066876"/>
    <w:rsid w:val="00067372"/>
    <w:rsid w:val="00067DBF"/>
    <w:rsid w:val="00070033"/>
    <w:rsid w:val="0007037E"/>
    <w:rsid w:val="000707B5"/>
    <w:rsid w:val="00070FF4"/>
    <w:rsid w:val="0007154F"/>
    <w:rsid w:val="00071B6E"/>
    <w:rsid w:val="00071CEE"/>
    <w:rsid w:val="00072313"/>
    <w:rsid w:val="00072AD3"/>
    <w:rsid w:val="00072E83"/>
    <w:rsid w:val="000735B0"/>
    <w:rsid w:val="00073A18"/>
    <w:rsid w:val="00073E82"/>
    <w:rsid w:val="00073F2B"/>
    <w:rsid w:val="00074345"/>
    <w:rsid w:val="00075157"/>
    <w:rsid w:val="00075BA2"/>
    <w:rsid w:val="00075C1F"/>
    <w:rsid w:val="00075D04"/>
    <w:rsid w:val="00076436"/>
    <w:rsid w:val="00077717"/>
    <w:rsid w:val="0008004A"/>
    <w:rsid w:val="00080A8E"/>
    <w:rsid w:val="00080D36"/>
    <w:rsid w:val="000816BB"/>
    <w:rsid w:val="00081B29"/>
    <w:rsid w:val="00081B3A"/>
    <w:rsid w:val="000821B2"/>
    <w:rsid w:val="00082352"/>
    <w:rsid w:val="00083052"/>
    <w:rsid w:val="0008307B"/>
    <w:rsid w:val="000840FF"/>
    <w:rsid w:val="000844B8"/>
    <w:rsid w:val="0008463D"/>
    <w:rsid w:val="00084729"/>
    <w:rsid w:val="00084A79"/>
    <w:rsid w:val="00084AE7"/>
    <w:rsid w:val="00085733"/>
    <w:rsid w:val="0008595C"/>
    <w:rsid w:val="00086718"/>
    <w:rsid w:val="00086B24"/>
    <w:rsid w:val="00087188"/>
    <w:rsid w:val="00090566"/>
    <w:rsid w:val="00090D66"/>
    <w:rsid w:val="00090E0F"/>
    <w:rsid w:val="00090F78"/>
    <w:rsid w:val="00091010"/>
    <w:rsid w:val="00091A13"/>
    <w:rsid w:val="00091C16"/>
    <w:rsid w:val="00092075"/>
    <w:rsid w:val="0009216C"/>
    <w:rsid w:val="000923C2"/>
    <w:rsid w:val="00092654"/>
    <w:rsid w:val="00092B43"/>
    <w:rsid w:val="00092E41"/>
    <w:rsid w:val="00093BBD"/>
    <w:rsid w:val="00093C76"/>
    <w:rsid w:val="00093EFA"/>
    <w:rsid w:val="000943C8"/>
    <w:rsid w:val="000944A5"/>
    <w:rsid w:val="000949A7"/>
    <w:rsid w:val="00094FF5"/>
    <w:rsid w:val="000952B5"/>
    <w:rsid w:val="0009538A"/>
    <w:rsid w:val="000960D1"/>
    <w:rsid w:val="000960F6"/>
    <w:rsid w:val="00096467"/>
    <w:rsid w:val="00097149"/>
    <w:rsid w:val="000972AC"/>
    <w:rsid w:val="00097C77"/>
    <w:rsid w:val="000A02A0"/>
    <w:rsid w:val="000A06FF"/>
    <w:rsid w:val="000A10F9"/>
    <w:rsid w:val="000A1112"/>
    <w:rsid w:val="000A120F"/>
    <w:rsid w:val="000A122A"/>
    <w:rsid w:val="000A191C"/>
    <w:rsid w:val="000A1A18"/>
    <w:rsid w:val="000A221B"/>
    <w:rsid w:val="000A267B"/>
    <w:rsid w:val="000A2BE9"/>
    <w:rsid w:val="000A2D56"/>
    <w:rsid w:val="000A3095"/>
    <w:rsid w:val="000A32D2"/>
    <w:rsid w:val="000A390F"/>
    <w:rsid w:val="000A3B00"/>
    <w:rsid w:val="000A3B5D"/>
    <w:rsid w:val="000A3B65"/>
    <w:rsid w:val="000A439C"/>
    <w:rsid w:val="000A48F6"/>
    <w:rsid w:val="000A4976"/>
    <w:rsid w:val="000A529C"/>
    <w:rsid w:val="000A5422"/>
    <w:rsid w:val="000A54E1"/>
    <w:rsid w:val="000A5AA0"/>
    <w:rsid w:val="000A5EED"/>
    <w:rsid w:val="000A657E"/>
    <w:rsid w:val="000A795C"/>
    <w:rsid w:val="000A7D7B"/>
    <w:rsid w:val="000B03C8"/>
    <w:rsid w:val="000B11FB"/>
    <w:rsid w:val="000B185E"/>
    <w:rsid w:val="000B1BA9"/>
    <w:rsid w:val="000B2117"/>
    <w:rsid w:val="000B23CC"/>
    <w:rsid w:val="000B25A3"/>
    <w:rsid w:val="000B33EC"/>
    <w:rsid w:val="000B372E"/>
    <w:rsid w:val="000B3FC7"/>
    <w:rsid w:val="000B4674"/>
    <w:rsid w:val="000B4715"/>
    <w:rsid w:val="000B4BBD"/>
    <w:rsid w:val="000B4ECF"/>
    <w:rsid w:val="000B52FE"/>
    <w:rsid w:val="000B57E6"/>
    <w:rsid w:val="000B5864"/>
    <w:rsid w:val="000B5A9E"/>
    <w:rsid w:val="000B6531"/>
    <w:rsid w:val="000B6BF3"/>
    <w:rsid w:val="000B6CB2"/>
    <w:rsid w:val="000B7063"/>
    <w:rsid w:val="000B7360"/>
    <w:rsid w:val="000C193C"/>
    <w:rsid w:val="000C1989"/>
    <w:rsid w:val="000C1B38"/>
    <w:rsid w:val="000C1DD6"/>
    <w:rsid w:val="000C1ED6"/>
    <w:rsid w:val="000C220F"/>
    <w:rsid w:val="000C22A2"/>
    <w:rsid w:val="000C28EB"/>
    <w:rsid w:val="000C2F03"/>
    <w:rsid w:val="000C3027"/>
    <w:rsid w:val="000C307D"/>
    <w:rsid w:val="000C3087"/>
    <w:rsid w:val="000C35A4"/>
    <w:rsid w:val="000C3935"/>
    <w:rsid w:val="000C4F10"/>
    <w:rsid w:val="000C5022"/>
    <w:rsid w:val="000C579E"/>
    <w:rsid w:val="000C57A3"/>
    <w:rsid w:val="000C5E9F"/>
    <w:rsid w:val="000C64DC"/>
    <w:rsid w:val="000C78A4"/>
    <w:rsid w:val="000C7DC7"/>
    <w:rsid w:val="000D066B"/>
    <w:rsid w:val="000D08F5"/>
    <w:rsid w:val="000D1639"/>
    <w:rsid w:val="000D1699"/>
    <w:rsid w:val="000D1AF3"/>
    <w:rsid w:val="000D2802"/>
    <w:rsid w:val="000D2C80"/>
    <w:rsid w:val="000D2D0E"/>
    <w:rsid w:val="000D3C92"/>
    <w:rsid w:val="000D40A3"/>
    <w:rsid w:val="000D4515"/>
    <w:rsid w:val="000D4C2A"/>
    <w:rsid w:val="000D4D0C"/>
    <w:rsid w:val="000D5255"/>
    <w:rsid w:val="000D5918"/>
    <w:rsid w:val="000D5B36"/>
    <w:rsid w:val="000D5BD7"/>
    <w:rsid w:val="000D5CB5"/>
    <w:rsid w:val="000D5E15"/>
    <w:rsid w:val="000D60E3"/>
    <w:rsid w:val="000D61B2"/>
    <w:rsid w:val="000D6720"/>
    <w:rsid w:val="000D6FE4"/>
    <w:rsid w:val="000D7CA3"/>
    <w:rsid w:val="000E0319"/>
    <w:rsid w:val="000E0395"/>
    <w:rsid w:val="000E0D11"/>
    <w:rsid w:val="000E0DD1"/>
    <w:rsid w:val="000E0DE7"/>
    <w:rsid w:val="000E0ECE"/>
    <w:rsid w:val="000E14F0"/>
    <w:rsid w:val="000E24DC"/>
    <w:rsid w:val="000E2A6B"/>
    <w:rsid w:val="000E2ACE"/>
    <w:rsid w:val="000E3160"/>
    <w:rsid w:val="000E37BF"/>
    <w:rsid w:val="000E3996"/>
    <w:rsid w:val="000E4314"/>
    <w:rsid w:val="000E46FB"/>
    <w:rsid w:val="000E4784"/>
    <w:rsid w:val="000E48E2"/>
    <w:rsid w:val="000E49DD"/>
    <w:rsid w:val="000E590F"/>
    <w:rsid w:val="000E5CA9"/>
    <w:rsid w:val="000E6592"/>
    <w:rsid w:val="000E693D"/>
    <w:rsid w:val="000E6DA8"/>
    <w:rsid w:val="000E78E7"/>
    <w:rsid w:val="000F1281"/>
    <w:rsid w:val="000F13A6"/>
    <w:rsid w:val="000F141A"/>
    <w:rsid w:val="000F1606"/>
    <w:rsid w:val="000F2133"/>
    <w:rsid w:val="000F2C9B"/>
    <w:rsid w:val="000F2E59"/>
    <w:rsid w:val="000F3B6C"/>
    <w:rsid w:val="000F5348"/>
    <w:rsid w:val="000F5587"/>
    <w:rsid w:val="000F5D83"/>
    <w:rsid w:val="000F6EF9"/>
    <w:rsid w:val="000F6F4C"/>
    <w:rsid w:val="000F73F2"/>
    <w:rsid w:val="000F7624"/>
    <w:rsid w:val="000F7A45"/>
    <w:rsid w:val="00100005"/>
    <w:rsid w:val="0010087D"/>
    <w:rsid w:val="00100AAB"/>
    <w:rsid w:val="00100EA2"/>
    <w:rsid w:val="00101826"/>
    <w:rsid w:val="00101A2E"/>
    <w:rsid w:val="00101B10"/>
    <w:rsid w:val="00101BF0"/>
    <w:rsid w:val="0010218C"/>
    <w:rsid w:val="00102726"/>
    <w:rsid w:val="00102A3D"/>
    <w:rsid w:val="00103906"/>
    <w:rsid w:val="00103FF8"/>
    <w:rsid w:val="0010430A"/>
    <w:rsid w:val="001045CD"/>
    <w:rsid w:val="001048F2"/>
    <w:rsid w:val="00104960"/>
    <w:rsid w:val="001051AD"/>
    <w:rsid w:val="00105243"/>
    <w:rsid w:val="001052BC"/>
    <w:rsid w:val="00105806"/>
    <w:rsid w:val="001059C3"/>
    <w:rsid w:val="00105FB2"/>
    <w:rsid w:val="00106009"/>
    <w:rsid w:val="001065E1"/>
    <w:rsid w:val="00106C96"/>
    <w:rsid w:val="00106E26"/>
    <w:rsid w:val="00107265"/>
    <w:rsid w:val="00107448"/>
    <w:rsid w:val="00107462"/>
    <w:rsid w:val="00107A45"/>
    <w:rsid w:val="00107BDD"/>
    <w:rsid w:val="00107D20"/>
    <w:rsid w:val="00107E54"/>
    <w:rsid w:val="00110E40"/>
    <w:rsid w:val="0011103E"/>
    <w:rsid w:val="001111A9"/>
    <w:rsid w:val="00111254"/>
    <w:rsid w:val="0011174A"/>
    <w:rsid w:val="00111FBA"/>
    <w:rsid w:val="001129A3"/>
    <w:rsid w:val="00112D8B"/>
    <w:rsid w:val="00112EDF"/>
    <w:rsid w:val="00112FAE"/>
    <w:rsid w:val="0011318C"/>
    <w:rsid w:val="00113296"/>
    <w:rsid w:val="001132A7"/>
    <w:rsid w:val="001133A1"/>
    <w:rsid w:val="00113462"/>
    <w:rsid w:val="0011385D"/>
    <w:rsid w:val="00113885"/>
    <w:rsid w:val="001138F7"/>
    <w:rsid w:val="001139BA"/>
    <w:rsid w:val="00114B51"/>
    <w:rsid w:val="00114DDC"/>
    <w:rsid w:val="00115C94"/>
    <w:rsid w:val="00115F14"/>
    <w:rsid w:val="00116210"/>
    <w:rsid w:val="00116397"/>
    <w:rsid w:val="0011668E"/>
    <w:rsid w:val="0011720C"/>
    <w:rsid w:val="001173A9"/>
    <w:rsid w:val="0011769D"/>
    <w:rsid w:val="001177EC"/>
    <w:rsid w:val="00117B34"/>
    <w:rsid w:val="00117FA8"/>
    <w:rsid w:val="00120452"/>
    <w:rsid w:val="00120A87"/>
    <w:rsid w:val="0012134D"/>
    <w:rsid w:val="001219A2"/>
    <w:rsid w:val="00121C53"/>
    <w:rsid w:val="00122315"/>
    <w:rsid w:val="0012243D"/>
    <w:rsid w:val="00122999"/>
    <w:rsid w:val="00122DD2"/>
    <w:rsid w:val="00123109"/>
    <w:rsid w:val="00124556"/>
    <w:rsid w:val="00124BEB"/>
    <w:rsid w:val="00124C7A"/>
    <w:rsid w:val="00124E1A"/>
    <w:rsid w:val="00125BF1"/>
    <w:rsid w:val="00125E9F"/>
    <w:rsid w:val="00125FC8"/>
    <w:rsid w:val="00126719"/>
    <w:rsid w:val="00127D44"/>
    <w:rsid w:val="00127D97"/>
    <w:rsid w:val="001309D7"/>
    <w:rsid w:val="00130C24"/>
    <w:rsid w:val="0013117C"/>
    <w:rsid w:val="001316E9"/>
    <w:rsid w:val="00131A5B"/>
    <w:rsid w:val="00131A9B"/>
    <w:rsid w:val="0013246E"/>
    <w:rsid w:val="00132850"/>
    <w:rsid w:val="00132BC1"/>
    <w:rsid w:val="00132E7E"/>
    <w:rsid w:val="00133281"/>
    <w:rsid w:val="001336A5"/>
    <w:rsid w:val="0013385F"/>
    <w:rsid w:val="00133BF2"/>
    <w:rsid w:val="00134084"/>
    <w:rsid w:val="001355D8"/>
    <w:rsid w:val="00135AF5"/>
    <w:rsid w:val="00136C0E"/>
    <w:rsid w:val="00136D32"/>
    <w:rsid w:val="00136F1B"/>
    <w:rsid w:val="001376A7"/>
    <w:rsid w:val="00137A26"/>
    <w:rsid w:val="00137E87"/>
    <w:rsid w:val="00140547"/>
    <w:rsid w:val="0014208A"/>
    <w:rsid w:val="001420B7"/>
    <w:rsid w:val="00142327"/>
    <w:rsid w:val="0014247D"/>
    <w:rsid w:val="0014369F"/>
    <w:rsid w:val="001437C3"/>
    <w:rsid w:val="001445EB"/>
    <w:rsid w:val="0014567B"/>
    <w:rsid w:val="00145D6D"/>
    <w:rsid w:val="00145FCD"/>
    <w:rsid w:val="00146607"/>
    <w:rsid w:val="00146A40"/>
    <w:rsid w:val="00147BB6"/>
    <w:rsid w:val="00147D73"/>
    <w:rsid w:val="0015075E"/>
    <w:rsid w:val="00150EAB"/>
    <w:rsid w:val="001510E1"/>
    <w:rsid w:val="00151479"/>
    <w:rsid w:val="0015159D"/>
    <w:rsid w:val="00151B53"/>
    <w:rsid w:val="00151E7D"/>
    <w:rsid w:val="001526D9"/>
    <w:rsid w:val="001528DC"/>
    <w:rsid w:val="00152919"/>
    <w:rsid w:val="00152A8E"/>
    <w:rsid w:val="00152B91"/>
    <w:rsid w:val="00152E89"/>
    <w:rsid w:val="001532A1"/>
    <w:rsid w:val="0015355C"/>
    <w:rsid w:val="001543A7"/>
    <w:rsid w:val="0015481B"/>
    <w:rsid w:val="001560F9"/>
    <w:rsid w:val="0015728C"/>
    <w:rsid w:val="00160E43"/>
    <w:rsid w:val="0016168C"/>
    <w:rsid w:val="0016196B"/>
    <w:rsid w:val="001621B0"/>
    <w:rsid w:val="00162E6E"/>
    <w:rsid w:val="00162FC3"/>
    <w:rsid w:val="001630C3"/>
    <w:rsid w:val="001633AC"/>
    <w:rsid w:val="001638DE"/>
    <w:rsid w:val="00163950"/>
    <w:rsid w:val="00164160"/>
    <w:rsid w:val="00165164"/>
    <w:rsid w:val="001657D2"/>
    <w:rsid w:val="00165E77"/>
    <w:rsid w:val="00165EA1"/>
    <w:rsid w:val="00166F53"/>
    <w:rsid w:val="00166FF7"/>
    <w:rsid w:val="001673D3"/>
    <w:rsid w:val="00167990"/>
    <w:rsid w:val="00167DA1"/>
    <w:rsid w:val="0017028B"/>
    <w:rsid w:val="001703DA"/>
    <w:rsid w:val="00170C13"/>
    <w:rsid w:val="0017138A"/>
    <w:rsid w:val="00171734"/>
    <w:rsid w:val="00171A24"/>
    <w:rsid w:val="001726BA"/>
    <w:rsid w:val="001728ED"/>
    <w:rsid w:val="00172BDF"/>
    <w:rsid w:val="00173AF1"/>
    <w:rsid w:val="0017428B"/>
    <w:rsid w:val="001756E7"/>
    <w:rsid w:val="001762DB"/>
    <w:rsid w:val="00176828"/>
    <w:rsid w:val="001777DE"/>
    <w:rsid w:val="00177F84"/>
    <w:rsid w:val="0018007C"/>
    <w:rsid w:val="00181164"/>
    <w:rsid w:val="00181988"/>
    <w:rsid w:val="00181FD3"/>
    <w:rsid w:val="0018291E"/>
    <w:rsid w:val="00182E0D"/>
    <w:rsid w:val="001836D8"/>
    <w:rsid w:val="00183709"/>
    <w:rsid w:val="0018377B"/>
    <w:rsid w:val="0018388A"/>
    <w:rsid w:val="0018390C"/>
    <w:rsid w:val="00183B88"/>
    <w:rsid w:val="00183C8F"/>
    <w:rsid w:val="00183E40"/>
    <w:rsid w:val="00184CE6"/>
    <w:rsid w:val="00184FA4"/>
    <w:rsid w:val="001856B2"/>
    <w:rsid w:val="00185838"/>
    <w:rsid w:val="00185C72"/>
    <w:rsid w:val="00186761"/>
    <w:rsid w:val="001867C2"/>
    <w:rsid w:val="00186DB8"/>
    <w:rsid w:val="001872D9"/>
    <w:rsid w:val="00187869"/>
    <w:rsid w:val="00187F4A"/>
    <w:rsid w:val="001906F5"/>
    <w:rsid w:val="00190D17"/>
    <w:rsid w:val="00191352"/>
    <w:rsid w:val="001915EF"/>
    <w:rsid w:val="001917D9"/>
    <w:rsid w:val="00191EE5"/>
    <w:rsid w:val="0019201A"/>
    <w:rsid w:val="0019270E"/>
    <w:rsid w:val="00192F0D"/>
    <w:rsid w:val="00192FAB"/>
    <w:rsid w:val="00193001"/>
    <w:rsid w:val="00194D31"/>
    <w:rsid w:val="001954B1"/>
    <w:rsid w:val="00195638"/>
    <w:rsid w:val="001958F1"/>
    <w:rsid w:val="00195D06"/>
    <w:rsid w:val="00196C8A"/>
    <w:rsid w:val="001971A0"/>
    <w:rsid w:val="00197C33"/>
    <w:rsid w:val="00197C69"/>
    <w:rsid w:val="001A04B8"/>
    <w:rsid w:val="001A0505"/>
    <w:rsid w:val="001A0567"/>
    <w:rsid w:val="001A0B2D"/>
    <w:rsid w:val="001A0C74"/>
    <w:rsid w:val="001A0DC3"/>
    <w:rsid w:val="001A1366"/>
    <w:rsid w:val="001A148C"/>
    <w:rsid w:val="001A1EA0"/>
    <w:rsid w:val="001A1F8B"/>
    <w:rsid w:val="001A1FD1"/>
    <w:rsid w:val="001A2646"/>
    <w:rsid w:val="001A27D3"/>
    <w:rsid w:val="001A2A2F"/>
    <w:rsid w:val="001A3500"/>
    <w:rsid w:val="001A4C6F"/>
    <w:rsid w:val="001A5031"/>
    <w:rsid w:val="001A5614"/>
    <w:rsid w:val="001A5673"/>
    <w:rsid w:val="001A591B"/>
    <w:rsid w:val="001A6289"/>
    <w:rsid w:val="001A645C"/>
    <w:rsid w:val="001A6EDD"/>
    <w:rsid w:val="001A7033"/>
    <w:rsid w:val="001A71AA"/>
    <w:rsid w:val="001A747F"/>
    <w:rsid w:val="001A76D4"/>
    <w:rsid w:val="001A7BD0"/>
    <w:rsid w:val="001A7C18"/>
    <w:rsid w:val="001B1C0A"/>
    <w:rsid w:val="001B1C81"/>
    <w:rsid w:val="001B1D9B"/>
    <w:rsid w:val="001B2F4F"/>
    <w:rsid w:val="001B32D8"/>
    <w:rsid w:val="001B3799"/>
    <w:rsid w:val="001B45B9"/>
    <w:rsid w:val="001B471A"/>
    <w:rsid w:val="001B48CA"/>
    <w:rsid w:val="001B5156"/>
    <w:rsid w:val="001B533E"/>
    <w:rsid w:val="001B5D15"/>
    <w:rsid w:val="001B64C5"/>
    <w:rsid w:val="001B6590"/>
    <w:rsid w:val="001B6702"/>
    <w:rsid w:val="001B6722"/>
    <w:rsid w:val="001B68F5"/>
    <w:rsid w:val="001B7CBC"/>
    <w:rsid w:val="001C06F8"/>
    <w:rsid w:val="001C07F0"/>
    <w:rsid w:val="001C0A22"/>
    <w:rsid w:val="001C0AF3"/>
    <w:rsid w:val="001C1053"/>
    <w:rsid w:val="001C1455"/>
    <w:rsid w:val="001C15EA"/>
    <w:rsid w:val="001C16E2"/>
    <w:rsid w:val="001C180F"/>
    <w:rsid w:val="001C2118"/>
    <w:rsid w:val="001C2682"/>
    <w:rsid w:val="001C273C"/>
    <w:rsid w:val="001C2792"/>
    <w:rsid w:val="001C27A8"/>
    <w:rsid w:val="001C2948"/>
    <w:rsid w:val="001C2D11"/>
    <w:rsid w:val="001C306C"/>
    <w:rsid w:val="001C35A7"/>
    <w:rsid w:val="001C368E"/>
    <w:rsid w:val="001C3E79"/>
    <w:rsid w:val="001C45A7"/>
    <w:rsid w:val="001C46F5"/>
    <w:rsid w:val="001C5A92"/>
    <w:rsid w:val="001C64C3"/>
    <w:rsid w:val="001C6996"/>
    <w:rsid w:val="001C69CD"/>
    <w:rsid w:val="001C6D8F"/>
    <w:rsid w:val="001C75FA"/>
    <w:rsid w:val="001C7C51"/>
    <w:rsid w:val="001C7D1E"/>
    <w:rsid w:val="001C7ECB"/>
    <w:rsid w:val="001D0B0E"/>
    <w:rsid w:val="001D11D2"/>
    <w:rsid w:val="001D136E"/>
    <w:rsid w:val="001D14CC"/>
    <w:rsid w:val="001D1636"/>
    <w:rsid w:val="001D17F5"/>
    <w:rsid w:val="001D1EA5"/>
    <w:rsid w:val="001D26A2"/>
    <w:rsid w:val="001D2729"/>
    <w:rsid w:val="001D29FD"/>
    <w:rsid w:val="001D3DDA"/>
    <w:rsid w:val="001D42AF"/>
    <w:rsid w:val="001D43EF"/>
    <w:rsid w:val="001D465C"/>
    <w:rsid w:val="001D4665"/>
    <w:rsid w:val="001D479E"/>
    <w:rsid w:val="001D53FC"/>
    <w:rsid w:val="001D5B57"/>
    <w:rsid w:val="001D5FDC"/>
    <w:rsid w:val="001D6179"/>
    <w:rsid w:val="001D627E"/>
    <w:rsid w:val="001D6438"/>
    <w:rsid w:val="001D654E"/>
    <w:rsid w:val="001D66CA"/>
    <w:rsid w:val="001D687A"/>
    <w:rsid w:val="001D71CD"/>
    <w:rsid w:val="001D7695"/>
    <w:rsid w:val="001D7C0C"/>
    <w:rsid w:val="001E01BE"/>
    <w:rsid w:val="001E075A"/>
    <w:rsid w:val="001E076C"/>
    <w:rsid w:val="001E0EEB"/>
    <w:rsid w:val="001E16CD"/>
    <w:rsid w:val="001E1D2B"/>
    <w:rsid w:val="001E1D63"/>
    <w:rsid w:val="001E23F7"/>
    <w:rsid w:val="001E2455"/>
    <w:rsid w:val="001E3073"/>
    <w:rsid w:val="001E3432"/>
    <w:rsid w:val="001E34F8"/>
    <w:rsid w:val="001E3CAD"/>
    <w:rsid w:val="001E3F96"/>
    <w:rsid w:val="001E46F5"/>
    <w:rsid w:val="001E474E"/>
    <w:rsid w:val="001E4F64"/>
    <w:rsid w:val="001E5331"/>
    <w:rsid w:val="001E5344"/>
    <w:rsid w:val="001E5509"/>
    <w:rsid w:val="001E5911"/>
    <w:rsid w:val="001E5C35"/>
    <w:rsid w:val="001E5E0F"/>
    <w:rsid w:val="001E5E96"/>
    <w:rsid w:val="001E6485"/>
    <w:rsid w:val="001E67B3"/>
    <w:rsid w:val="001E6DEF"/>
    <w:rsid w:val="001E74F4"/>
    <w:rsid w:val="001E7909"/>
    <w:rsid w:val="001E7C6D"/>
    <w:rsid w:val="001E7D8C"/>
    <w:rsid w:val="001F053F"/>
    <w:rsid w:val="001F0991"/>
    <w:rsid w:val="001F11D7"/>
    <w:rsid w:val="001F1544"/>
    <w:rsid w:val="001F1CAB"/>
    <w:rsid w:val="001F201B"/>
    <w:rsid w:val="001F26E3"/>
    <w:rsid w:val="001F2F8A"/>
    <w:rsid w:val="001F393F"/>
    <w:rsid w:val="001F4615"/>
    <w:rsid w:val="001F4983"/>
    <w:rsid w:val="001F4A99"/>
    <w:rsid w:val="001F5287"/>
    <w:rsid w:val="001F52B1"/>
    <w:rsid w:val="001F6102"/>
    <w:rsid w:val="001F6881"/>
    <w:rsid w:val="001F6E4B"/>
    <w:rsid w:val="001F7218"/>
    <w:rsid w:val="001F78BB"/>
    <w:rsid w:val="002001DC"/>
    <w:rsid w:val="0020035A"/>
    <w:rsid w:val="00200C2A"/>
    <w:rsid w:val="00201A28"/>
    <w:rsid w:val="00201BBA"/>
    <w:rsid w:val="00202137"/>
    <w:rsid w:val="00202DB3"/>
    <w:rsid w:val="00202DEE"/>
    <w:rsid w:val="002033FE"/>
    <w:rsid w:val="0020347B"/>
    <w:rsid w:val="0020367D"/>
    <w:rsid w:val="00203D06"/>
    <w:rsid w:val="002050A6"/>
    <w:rsid w:val="00206100"/>
    <w:rsid w:val="00206634"/>
    <w:rsid w:val="002068C6"/>
    <w:rsid w:val="0020695E"/>
    <w:rsid w:val="00206E85"/>
    <w:rsid w:val="00207568"/>
    <w:rsid w:val="00207EBB"/>
    <w:rsid w:val="0021009A"/>
    <w:rsid w:val="002100F6"/>
    <w:rsid w:val="00210327"/>
    <w:rsid w:val="00210A67"/>
    <w:rsid w:val="00211E32"/>
    <w:rsid w:val="00212B0A"/>
    <w:rsid w:val="0021379C"/>
    <w:rsid w:val="00213A0E"/>
    <w:rsid w:val="002145A5"/>
    <w:rsid w:val="002155F9"/>
    <w:rsid w:val="00215ADE"/>
    <w:rsid w:val="00215C10"/>
    <w:rsid w:val="00215EE6"/>
    <w:rsid w:val="00215FDA"/>
    <w:rsid w:val="00216BD6"/>
    <w:rsid w:val="00216DEE"/>
    <w:rsid w:val="00216FDC"/>
    <w:rsid w:val="0021793F"/>
    <w:rsid w:val="00217954"/>
    <w:rsid w:val="00217A68"/>
    <w:rsid w:val="00220731"/>
    <w:rsid w:val="00220863"/>
    <w:rsid w:val="00220DD8"/>
    <w:rsid w:val="0022140B"/>
    <w:rsid w:val="00221725"/>
    <w:rsid w:val="0022201C"/>
    <w:rsid w:val="00222879"/>
    <w:rsid w:val="00223369"/>
    <w:rsid w:val="00223564"/>
    <w:rsid w:val="00223CB5"/>
    <w:rsid w:val="00224151"/>
    <w:rsid w:val="00224A4F"/>
    <w:rsid w:val="00225746"/>
    <w:rsid w:val="00225D6A"/>
    <w:rsid w:val="00225D80"/>
    <w:rsid w:val="00226837"/>
    <w:rsid w:val="00227E6E"/>
    <w:rsid w:val="002305D3"/>
    <w:rsid w:val="002318B5"/>
    <w:rsid w:val="00231A23"/>
    <w:rsid w:val="00231A65"/>
    <w:rsid w:val="00232344"/>
    <w:rsid w:val="0023285D"/>
    <w:rsid w:val="0023361E"/>
    <w:rsid w:val="00233BAA"/>
    <w:rsid w:val="0023400D"/>
    <w:rsid w:val="0023410C"/>
    <w:rsid w:val="002341F5"/>
    <w:rsid w:val="00234676"/>
    <w:rsid w:val="00234752"/>
    <w:rsid w:val="00234E02"/>
    <w:rsid w:val="00235085"/>
    <w:rsid w:val="0023609D"/>
    <w:rsid w:val="0023626C"/>
    <w:rsid w:val="00237703"/>
    <w:rsid w:val="00237C7B"/>
    <w:rsid w:val="00237EB7"/>
    <w:rsid w:val="0024010B"/>
    <w:rsid w:val="00240542"/>
    <w:rsid w:val="00240911"/>
    <w:rsid w:val="00240A45"/>
    <w:rsid w:val="00240B9D"/>
    <w:rsid w:val="002419AA"/>
    <w:rsid w:val="00242C65"/>
    <w:rsid w:val="0024326B"/>
    <w:rsid w:val="00243FD0"/>
    <w:rsid w:val="00243FEA"/>
    <w:rsid w:val="002450E1"/>
    <w:rsid w:val="002453D1"/>
    <w:rsid w:val="00245539"/>
    <w:rsid w:val="002458A5"/>
    <w:rsid w:val="00245D44"/>
    <w:rsid w:val="00245EAF"/>
    <w:rsid w:val="00246417"/>
    <w:rsid w:val="00247516"/>
    <w:rsid w:val="002477AF"/>
    <w:rsid w:val="00247C0A"/>
    <w:rsid w:val="0025069F"/>
    <w:rsid w:val="002506CF"/>
    <w:rsid w:val="00250808"/>
    <w:rsid w:val="002508EE"/>
    <w:rsid w:val="00250CE6"/>
    <w:rsid w:val="00250D5E"/>
    <w:rsid w:val="00250EFE"/>
    <w:rsid w:val="00251406"/>
    <w:rsid w:val="002527B9"/>
    <w:rsid w:val="0025288B"/>
    <w:rsid w:val="00252A92"/>
    <w:rsid w:val="00252B87"/>
    <w:rsid w:val="00253BDB"/>
    <w:rsid w:val="00253DEF"/>
    <w:rsid w:val="00253E20"/>
    <w:rsid w:val="00253EE6"/>
    <w:rsid w:val="00253F97"/>
    <w:rsid w:val="00254134"/>
    <w:rsid w:val="00254C50"/>
    <w:rsid w:val="002558D5"/>
    <w:rsid w:val="00256471"/>
    <w:rsid w:val="002565CB"/>
    <w:rsid w:val="0025669A"/>
    <w:rsid w:val="00256D7C"/>
    <w:rsid w:val="002573DF"/>
    <w:rsid w:val="00257456"/>
    <w:rsid w:val="00257DBB"/>
    <w:rsid w:val="002615D3"/>
    <w:rsid w:val="002618F7"/>
    <w:rsid w:val="00261CF8"/>
    <w:rsid w:val="00261FBC"/>
    <w:rsid w:val="00262258"/>
    <w:rsid w:val="00262472"/>
    <w:rsid w:val="002631D7"/>
    <w:rsid w:val="00263323"/>
    <w:rsid w:val="0026339D"/>
    <w:rsid w:val="002637B5"/>
    <w:rsid w:val="00263928"/>
    <w:rsid w:val="00263C37"/>
    <w:rsid w:val="00265178"/>
    <w:rsid w:val="002658FB"/>
    <w:rsid w:val="00265E7D"/>
    <w:rsid w:val="002666F5"/>
    <w:rsid w:val="002669CB"/>
    <w:rsid w:val="00266BD3"/>
    <w:rsid w:val="00266E28"/>
    <w:rsid w:val="00266E84"/>
    <w:rsid w:val="0026703C"/>
    <w:rsid w:val="0026717C"/>
    <w:rsid w:val="002702C0"/>
    <w:rsid w:val="00270E5F"/>
    <w:rsid w:val="002712CF"/>
    <w:rsid w:val="00271346"/>
    <w:rsid w:val="00271590"/>
    <w:rsid w:val="00271623"/>
    <w:rsid w:val="00271A60"/>
    <w:rsid w:val="002724F3"/>
    <w:rsid w:val="00272597"/>
    <w:rsid w:val="00272621"/>
    <w:rsid w:val="0027262E"/>
    <w:rsid w:val="00272C2A"/>
    <w:rsid w:val="00273ABE"/>
    <w:rsid w:val="00273CA6"/>
    <w:rsid w:val="00274074"/>
    <w:rsid w:val="002741D3"/>
    <w:rsid w:val="002747B8"/>
    <w:rsid w:val="00274B03"/>
    <w:rsid w:val="00274D24"/>
    <w:rsid w:val="002756ED"/>
    <w:rsid w:val="00276C7D"/>
    <w:rsid w:val="0027745E"/>
    <w:rsid w:val="0027753C"/>
    <w:rsid w:val="002775A9"/>
    <w:rsid w:val="00277E29"/>
    <w:rsid w:val="00277F83"/>
    <w:rsid w:val="002803FF"/>
    <w:rsid w:val="00280DF5"/>
    <w:rsid w:val="0028101E"/>
    <w:rsid w:val="00281D88"/>
    <w:rsid w:val="00282150"/>
    <w:rsid w:val="0028293B"/>
    <w:rsid w:val="00282E83"/>
    <w:rsid w:val="00282EE1"/>
    <w:rsid w:val="00283351"/>
    <w:rsid w:val="00283645"/>
    <w:rsid w:val="00283654"/>
    <w:rsid w:val="00283A3F"/>
    <w:rsid w:val="00283AF8"/>
    <w:rsid w:val="00283C42"/>
    <w:rsid w:val="002845A9"/>
    <w:rsid w:val="00284BC0"/>
    <w:rsid w:val="00285259"/>
    <w:rsid w:val="002852E2"/>
    <w:rsid w:val="00285A18"/>
    <w:rsid w:val="00286110"/>
    <w:rsid w:val="00286428"/>
    <w:rsid w:val="00286A9B"/>
    <w:rsid w:val="00286EB1"/>
    <w:rsid w:val="002870F9"/>
    <w:rsid w:val="00287214"/>
    <w:rsid w:val="00287472"/>
    <w:rsid w:val="00290A4B"/>
    <w:rsid w:val="00290F2D"/>
    <w:rsid w:val="00291CA0"/>
    <w:rsid w:val="002924E0"/>
    <w:rsid w:val="002925BA"/>
    <w:rsid w:val="002928F6"/>
    <w:rsid w:val="002935F9"/>
    <w:rsid w:val="00293872"/>
    <w:rsid w:val="002941CA"/>
    <w:rsid w:val="0029434E"/>
    <w:rsid w:val="00294353"/>
    <w:rsid w:val="002945A7"/>
    <w:rsid w:val="002947EE"/>
    <w:rsid w:val="0029482B"/>
    <w:rsid w:val="00295043"/>
    <w:rsid w:val="0029594A"/>
    <w:rsid w:val="0029602B"/>
    <w:rsid w:val="002967C5"/>
    <w:rsid w:val="002967C6"/>
    <w:rsid w:val="00296C0A"/>
    <w:rsid w:val="00296CB1"/>
    <w:rsid w:val="00297EB6"/>
    <w:rsid w:val="00297ECB"/>
    <w:rsid w:val="002A0536"/>
    <w:rsid w:val="002A098C"/>
    <w:rsid w:val="002A0D4B"/>
    <w:rsid w:val="002A1612"/>
    <w:rsid w:val="002A1BC2"/>
    <w:rsid w:val="002A1FA3"/>
    <w:rsid w:val="002A2388"/>
    <w:rsid w:val="002A2417"/>
    <w:rsid w:val="002A299B"/>
    <w:rsid w:val="002A29EB"/>
    <w:rsid w:val="002A2A41"/>
    <w:rsid w:val="002A3573"/>
    <w:rsid w:val="002A3580"/>
    <w:rsid w:val="002A390F"/>
    <w:rsid w:val="002A39EA"/>
    <w:rsid w:val="002A431B"/>
    <w:rsid w:val="002A4414"/>
    <w:rsid w:val="002A4B49"/>
    <w:rsid w:val="002A5264"/>
    <w:rsid w:val="002A54BE"/>
    <w:rsid w:val="002A578A"/>
    <w:rsid w:val="002A62CF"/>
    <w:rsid w:val="002A67D9"/>
    <w:rsid w:val="002A7324"/>
    <w:rsid w:val="002A76E1"/>
    <w:rsid w:val="002B1342"/>
    <w:rsid w:val="002B1B3B"/>
    <w:rsid w:val="002B1DF9"/>
    <w:rsid w:val="002B2482"/>
    <w:rsid w:val="002B249D"/>
    <w:rsid w:val="002B25DF"/>
    <w:rsid w:val="002B267D"/>
    <w:rsid w:val="002B2D0C"/>
    <w:rsid w:val="002B2F06"/>
    <w:rsid w:val="002B3416"/>
    <w:rsid w:val="002B34FC"/>
    <w:rsid w:val="002B3BBF"/>
    <w:rsid w:val="002B3C5D"/>
    <w:rsid w:val="002B3F89"/>
    <w:rsid w:val="002B4808"/>
    <w:rsid w:val="002B482F"/>
    <w:rsid w:val="002B5C2A"/>
    <w:rsid w:val="002B620B"/>
    <w:rsid w:val="002B6C94"/>
    <w:rsid w:val="002B6ECD"/>
    <w:rsid w:val="002B791D"/>
    <w:rsid w:val="002B7E5E"/>
    <w:rsid w:val="002C09C4"/>
    <w:rsid w:val="002C09D7"/>
    <w:rsid w:val="002C0A94"/>
    <w:rsid w:val="002C0AD9"/>
    <w:rsid w:val="002C0BAB"/>
    <w:rsid w:val="002C1F5D"/>
    <w:rsid w:val="002C207E"/>
    <w:rsid w:val="002C2D9F"/>
    <w:rsid w:val="002C4634"/>
    <w:rsid w:val="002C4B09"/>
    <w:rsid w:val="002C508C"/>
    <w:rsid w:val="002C52CD"/>
    <w:rsid w:val="002C5F08"/>
    <w:rsid w:val="002C6362"/>
    <w:rsid w:val="002C63E7"/>
    <w:rsid w:val="002C6CEB"/>
    <w:rsid w:val="002C6E09"/>
    <w:rsid w:val="002C722E"/>
    <w:rsid w:val="002D0014"/>
    <w:rsid w:val="002D02FE"/>
    <w:rsid w:val="002D054E"/>
    <w:rsid w:val="002D0BDB"/>
    <w:rsid w:val="002D0E5C"/>
    <w:rsid w:val="002D0F4E"/>
    <w:rsid w:val="002D27F0"/>
    <w:rsid w:val="002D2F9E"/>
    <w:rsid w:val="002D37B4"/>
    <w:rsid w:val="002D3C8C"/>
    <w:rsid w:val="002D4EF7"/>
    <w:rsid w:val="002D4F2D"/>
    <w:rsid w:val="002D5008"/>
    <w:rsid w:val="002D5BDF"/>
    <w:rsid w:val="002D6E6E"/>
    <w:rsid w:val="002D79CE"/>
    <w:rsid w:val="002E0A0B"/>
    <w:rsid w:val="002E10C0"/>
    <w:rsid w:val="002E1252"/>
    <w:rsid w:val="002E131C"/>
    <w:rsid w:val="002E17E4"/>
    <w:rsid w:val="002E1D86"/>
    <w:rsid w:val="002E1F2E"/>
    <w:rsid w:val="002E21EB"/>
    <w:rsid w:val="002E24ED"/>
    <w:rsid w:val="002E2B4E"/>
    <w:rsid w:val="002E2C64"/>
    <w:rsid w:val="002E2CAA"/>
    <w:rsid w:val="002E2DFC"/>
    <w:rsid w:val="002E433A"/>
    <w:rsid w:val="002E4B02"/>
    <w:rsid w:val="002E4D5E"/>
    <w:rsid w:val="002E4D8F"/>
    <w:rsid w:val="002E520D"/>
    <w:rsid w:val="002E560B"/>
    <w:rsid w:val="002E5CC9"/>
    <w:rsid w:val="002E69D0"/>
    <w:rsid w:val="002E71DC"/>
    <w:rsid w:val="002E7BDB"/>
    <w:rsid w:val="002E7D17"/>
    <w:rsid w:val="002F00B2"/>
    <w:rsid w:val="002F019C"/>
    <w:rsid w:val="002F0E4F"/>
    <w:rsid w:val="002F1388"/>
    <w:rsid w:val="002F1F04"/>
    <w:rsid w:val="002F23AC"/>
    <w:rsid w:val="002F2523"/>
    <w:rsid w:val="002F284A"/>
    <w:rsid w:val="002F2B77"/>
    <w:rsid w:val="002F3306"/>
    <w:rsid w:val="002F3733"/>
    <w:rsid w:val="002F3C88"/>
    <w:rsid w:val="002F4F09"/>
    <w:rsid w:val="002F50CE"/>
    <w:rsid w:val="002F51C0"/>
    <w:rsid w:val="002F54D0"/>
    <w:rsid w:val="002F55E0"/>
    <w:rsid w:val="002F61EC"/>
    <w:rsid w:val="002F627D"/>
    <w:rsid w:val="002F6569"/>
    <w:rsid w:val="002F6F86"/>
    <w:rsid w:val="002F7032"/>
    <w:rsid w:val="002F7097"/>
    <w:rsid w:val="002F70D0"/>
    <w:rsid w:val="002F70EF"/>
    <w:rsid w:val="002F7775"/>
    <w:rsid w:val="002F7B4A"/>
    <w:rsid w:val="002F7E0C"/>
    <w:rsid w:val="002F7F55"/>
    <w:rsid w:val="00300CDF"/>
    <w:rsid w:val="0030101B"/>
    <w:rsid w:val="00301A3A"/>
    <w:rsid w:val="00302506"/>
    <w:rsid w:val="00302BD4"/>
    <w:rsid w:val="00303A08"/>
    <w:rsid w:val="00305084"/>
    <w:rsid w:val="00305168"/>
    <w:rsid w:val="00305909"/>
    <w:rsid w:val="00305F1D"/>
    <w:rsid w:val="003076CE"/>
    <w:rsid w:val="00307A09"/>
    <w:rsid w:val="00307BD0"/>
    <w:rsid w:val="00307D42"/>
    <w:rsid w:val="0031006C"/>
    <w:rsid w:val="003100C0"/>
    <w:rsid w:val="003100CA"/>
    <w:rsid w:val="00310559"/>
    <w:rsid w:val="0031080B"/>
    <w:rsid w:val="00310DC5"/>
    <w:rsid w:val="0031181C"/>
    <w:rsid w:val="003119C4"/>
    <w:rsid w:val="00312393"/>
    <w:rsid w:val="0031267A"/>
    <w:rsid w:val="003126D8"/>
    <w:rsid w:val="0031279A"/>
    <w:rsid w:val="003127E0"/>
    <w:rsid w:val="0031318B"/>
    <w:rsid w:val="00313503"/>
    <w:rsid w:val="003135F9"/>
    <w:rsid w:val="00313603"/>
    <w:rsid w:val="0031387B"/>
    <w:rsid w:val="00313E9B"/>
    <w:rsid w:val="00313F59"/>
    <w:rsid w:val="00314810"/>
    <w:rsid w:val="00314ECC"/>
    <w:rsid w:val="00314F8A"/>
    <w:rsid w:val="003161EA"/>
    <w:rsid w:val="0031627D"/>
    <w:rsid w:val="003167F2"/>
    <w:rsid w:val="00316E09"/>
    <w:rsid w:val="00316F1B"/>
    <w:rsid w:val="00317139"/>
    <w:rsid w:val="0031718D"/>
    <w:rsid w:val="003172EF"/>
    <w:rsid w:val="003177D8"/>
    <w:rsid w:val="0032007C"/>
    <w:rsid w:val="003201CD"/>
    <w:rsid w:val="003206AE"/>
    <w:rsid w:val="00320726"/>
    <w:rsid w:val="00320B0D"/>
    <w:rsid w:val="0032106B"/>
    <w:rsid w:val="00321874"/>
    <w:rsid w:val="00322213"/>
    <w:rsid w:val="00322417"/>
    <w:rsid w:val="0032262B"/>
    <w:rsid w:val="00322FDD"/>
    <w:rsid w:val="0032390F"/>
    <w:rsid w:val="00323A03"/>
    <w:rsid w:val="00324056"/>
    <w:rsid w:val="003241D8"/>
    <w:rsid w:val="0032425A"/>
    <w:rsid w:val="00324450"/>
    <w:rsid w:val="003244B4"/>
    <w:rsid w:val="0032543B"/>
    <w:rsid w:val="00325795"/>
    <w:rsid w:val="003257D2"/>
    <w:rsid w:val="003260E2"/>
    <w:rsid w:val="00326172"/>
    <w:rsid w:val="00326455"/>
    <w:rsid w:val="003265E6"/>
    <w:rsid w:val="003269B0"/>
    <w:rsid w:val="00327241"/>
    <w:rsid w:val="00327935"/>
    <w:rsid w:val="00327DDA"/>
    <w:rsid w:val="00331766"/>
    <w:rsid w:val="003319FA"/>
    <w:rsid w:val="00331AAF"/>
    <w:rsid w:val="00331C99"/>
    <w:rsid w:val="00331FFB"/>
    <w:rsid w:val="0033212B"/>
    <w:rsid w:val="0033266F"/>
    <w:rsid w:val="00332982"/>
    <w:rsid w:val="00332DB1"/>
    <w:rsid w:val="00333369"/>
    <w:rsid w:val="003339E2"/>
    <w:rsid w:val="00334F60"/>
    <w:rsid w:val="0033596C"/>
    <w:rsid w:val="00335A3E"/>
    <w:rsid w:val="00335B2C"/>
    <w:rsid w:val="00335B42"/>
    <w:rsid w:val="00335CBA"/>
    <w:rsid w:val="003366A5"/>
    <w:rsid w:val="0033718E"/>
    <w:rsid w:val="00337751"/>
    <w:rsid w:val="00337EB4"/>
    <w:rsid w:val="003402B9"/>
    <w:rsid w:val="003407B0"/>
    <w:rsid w:val="003407F9"/>
    <w:rsid w:val="003409A2"/>
    <w:rsid w:val="00341697"/>
    <w:rsid w:val="00341922"/>
    <w:rsid w:val="00341AC9"/>
    <w:rsid w:val="00341AED"/>
    <w:rsid w:val="0034202A"/>
    <w:rsid w:val="00342C3E"/>
    <w:rsid w:val="00342E61"/>
    <w:rsid w:val="0034305A"/>
    <w:rsid w:val="003431FF"/>
    <w:rsid w:val="00343FA3"/>
    <w:rsid w:val="00344BA5"/>
    <w:rsid w:val="00344E7C"/>
    <w:rsid w:val="0034508E"/>
    <w:rsid w:val="00345424"/>
    <w:rsid w:val="003457CA"/>
    <w:rsid w:val="00345886"/>
    <w:rsid w:val="0034600C"/>
    <w:rsid w:val="00346693"/>
    <w:rsid w:val="00346739"/>
    <w:rsid w:val="00347B56"/>
    <w:rsid w:val="0035005C"/>
    <w:rsid w:val="00350801"/>
    <w:rsid w:val="003515B8"/>
    <w:rsid w:val="003518B3"/>
    <w:rsid w:val="00351912"/>
    <w:rsid w:val="00351B2D"/>
    <w:rsid w:val="003527A5"/>
    <w:rsid w:val="00352BAD"/>
    <w:rsid w:val="00352C7F"/>
    <w:rsid w:val="00352CCC"/>
    <w:rsid w:val="00352D60"/>
    <w:rsid w:val="00352D77"/>
    <w:rsid w:val="00352EF1"/>
    <w:rsid w:val="0035358B"/>
    <w:rsid w:val="00354035"/>
    <w:rsid w:val="003549B8"/>
    <w:rsid w:val="00354CEC"/>
    <w:rsid w:val="00354E1E"/>
    <w:rsid w:val="00354F3A"/>
    <w:rsid w:val="00355315"/>
    <w:rsid w:val="003557E6"/>
    <w:rsid w:val="00355FBD"/>
    <w:rsid w:val="00356031"/>
    <w:rsid w:val="00356165"/>
    <w:rsid w:val="0035678B"/>
    <w:rsid w:val="00356F4F"/>
    <w:rsid w:val="00357830"/>
    <w:rsid w:val="00357F53"/>
    <w:rsid w:val="0036097B"/>
    <w:rsid w:val="00360BC9"/>
    <w:rsid w:val="00360EB0"/>
    <w:rsid w:val="00360FF1"/>
    <w:rsid w:val="00361604"/>
    <w:rsid w:val="00361D73"/>
    <w:rsid w:val="00362203"/>
    <w:rsid w:val="00362680"/>
    <w:rsid w:val="00362FE4"/>
    <w:rsid w:val="003637BB"/>
    <w:rsid w:val="00363B82"/>
    <w:rsid w:val="0036430A"/>
    <w:rsid w:val="003649B0"/>
    <w:rsid w:val="00365433"/>
    <w:rsid w:val="003654DD"/>
    <w:rsid w:val="00365657"/>
    <w:rsid w:val="0036566E"/>
    <w:rsid w:val="003658BD"/>
    <w:rsid w:val="003662F8"/>
    <w:rsid w:val="00366F6A"/>
    <w:rsid w:val="00367F61"/>
    <w:rsid w:val="003703C9"/>
    <w:rsid w:val="00370464"/>
    <w:rsid w:val="003708C1"/>
    <w:rsid w:val="003708D1"/>
    <w:rsid w:val="00370F6E"/>
    <w:rsid w:val="00371046"/>
    <w:rsid w:val="003714F1"/>
    <w:rsid w:val="003718B4"/>
    <w:rsid w:val="00372403"/>
    <w:rsid w:val="00372BCA"/>
    <w:rsid w:val="00372FE6"/>
    <w:rsid w:val="00373029"/>
    <w:rsid w:val="00373329"/>
    <w:rsid w:val="00373682"/>
    <w:rsid w:val="00373BF1"/>
    <w:rsid w:val="00373C9E"/>
    <w:rsid w:val="0037410E"/>
    <w:rsid w:val="00374114"/>
    <w:rsid w:val="003741E4"/>
    <w:rsid w:val="003744C2"/>
    <w:rsid w:val="00374562"/>
    <w:rsid w:val="00374577"/>
    <w:rsid w:val="00374AD7"/>
    <w:rsid w:val="0037533B"/>
    <w:rsid w:val="00375442"/>
    <w:rsid w:val="003756D8"/>
    <w:rsid w:val="00375D42"/>
    <w:rsid w:val="0037661E"/>
    <w:rsid w:val="00376C63"/>
    <w:rsid w:val="00376E6E"/>
    <w:rsid w:val="00377012"/>
    <w:rsid w:val="00377384"/>
    <w:rsid w:val="00377D63"/>
    <w:rsid w:val="0038031C"/>
    <w:rsid w:val="00380548"/>
    <w:rsid w:val="00380A86"/>
    <w:rsid w:val="00380BE3"/>
    <w:rsid w:val="00381001"/>
    <w:rsid w:val="003811B5"/>
    <w:rsid w:val="003817EF"/>
    <w:rsid w:val="00381C9A"/>
    <w:rsid w:val="00381F4E"/>
    <w:rsid w:val="00381FBA"/>
    <w:rsid w:val="003823E1"/>
    <w:rsid w:val="00382B59"/>
    <w:rsid w:val="00382D68"/>
    <w:rsid w:val="00382EF2"/>
    <w:rsid w:val="0038345C"/>
    <w:rsid w:val="003837C0"/>
    <w:rsid w:val="003839E5"/>
    <w:rsid w:val="00383C74"/>
    <w:rsid w:val="00384B8E"/>
    <w:rsid w:val="00384C38"/>
    <w:rsid w:val="00385148"/>
    <w:rsid w:val="00386654"/>
    <w:rsid w:val="00386B38"/>
    <w:rsid w:val="00386E79"/>
    <w:rsid w:val="00387A36"/>
    <w:rsid w:val="0039025C"/>
    <w:rsid w:val="00390355"/>
    <w:rsid w:val="00390896"/>
    <w:rsid w:val="0039187E"/>
    <w:rsid w:val="00391F9D"/>
    <w:rsid w:val="00392271"/>
    <w:rsid w:val="00393FF7"/>
    <w:rsid w:val="00394083"/>
    <w:rsid w:val="00394139"/>
    <w:rsid w:val="003947F0"/>
    <w:rsid w:val="00394904"/>
    <w:rsid w:val="00394B19"/>
    <w:rsid w:val="00395627"/>
    <w:rsid w:val="00396AFC"/>
    <w:rsid w:val="0039714E"/>
    <w:rsid w:val="003975BC"/>
    <w:rsid w:val="003975CD"/>
    <w:rsid w:val="0039794B"/>
    <w:rsid w:val="00397E48"/>
    <w:rsid w:val="003A0396"/>
    <w:rsid w:val="003A0F09"/>
    <w:rsid w:val="003A0F85"/>
    <w:rsid w:val="003A10AA"/>
    <w:rsid w:val="003A1686"/>
    <w:rsid w:val="003A1992"/>
    <w:rsid w:val="003A2530"/>
    <w:rsid w:val="003A2C5B"/>
    <w:rsid w:val="003A37B4"/>
    <w:rsid w:val="003A3B26"/>
    <w:rsid w:val="003A3F0C"/>
    <w:rsid w:val="003A4176"/>
    <w:rsid w:val="003A42E1"/>
    <w:rsid w:val="003A4844"/>
    <w:rsid w:val="003A4C72"/>
    <w:rsid w:val="003A5EEE"/>
    <w:rsid w:val="003A6620"/>
    <w:rsid w:val="003A6875"/>
    <w:rsid w:val="003A6F55"/>
    <w:rsid w:val="003A7097"/>
    <w:rsid w:val="003A732E"/>
    <w:rsid w:val="003A746D"/>
    <w:rsid w:val="003A7728"/>
    <w:rsid w:val="003A7C9E"/>
    <w:rsid w:val="003A7EBD"/>
    <w:rsid w:val="003B021E"/>
    <w:rsid w:val="003B0289"/>
    <w:rsid w:val="003B0CA0"/>
    <w:rsid w:val="003B14A1"/>
    <w:rsid w:val="003B1D44"/>
    <w:rsid w:val="003B25F8"/>
    <w:rsid w:val="003B2853"/>
    <w:rsid w:val="003B2AF3"/>
    <w:rsid w:val="003B3BB4"/>
    <w:rsid w:val="003B3DBE"/>
    <w:rsid w:val="003B40BB"/>
    <w:rsid w:val="003B4927"/>
    <w:rsid w:val="003B5157"/>
    <w:rsid w:val="003B5B7A"/>
    <w:rsid w:val="003B5C46"/>
    <w:rsid w:val="003B61D8"/>
    <w:rsid w:val="003B64C9"/>
    <w:rsid w:val="003B69AD"/>
    <w:rsid w:val="003B71F1"/>
    <w:rsid w:val="003B736B"/>
    <w:rsid w:val="003B7387"/>
    <w:rsid w:val="003B7954"/>
    <w:rsid w:val="003B79BB"/>
    <w:rsid w:val="003B7B54"/>
    <w:rsid w:val="003B7DED"/>
    <w:rsid w:val="003B7E49"/>
    <w:rsid w:val="003B7E58"/>
    <w:rsid w:val="003B7F3B"/>
    <w:rsid w:val="003C09DF"/>
    <w:rsid w:val="003C203C"/>
    <w:rsid w:val="003C24F1"/>
    <w:rsid w:val="003C27DB"/>
    <w:rsid w:val="003C41D7"/>
    <w:rsid w:val="003C41F4"/>
    <w:rsid w:val="003C4354"/>
    <w:rsid w:val="003C44FD"/>
    <w:rsid w:val="003C4D81"/>
    <w:rsid w:val="003C4E56"/>
    <w:rsid w:val="003C4FEF"/>
    <w:rsid w:val="003C55E8"/>
    <w:rsid w:val="003C6BB2"/>
    <w:rsid w:val="003C6F61"/>
    <w:rsid w:val="003D0A22"/>
    <w:rsid w:val="003D0C3E"/>
    <w:rsid w:val="003D0F42"/>
    <w:rsid w:val="003D15E6"/>
    <w:rsid w:val="003D1B83"/>
    <w:rsid w:val="003D2A0A"/>
    <w:rsid w:val="003D2E9E"/>
    <w:rsid w:val="003D30C7"/>
    <w:rsid w:val="003D372C"/>
    <w:rsid w:val="003D38B1"/>
    <w:rsid w:val="003D3E84"/>
    <w:rsid w:val="003D3EBB"/>
    <w:rsid w:val="003D4173"/>
    <w:rsid w:val="003D4704"/>
    <w:rsid w:val="003D4C15"/>
    <w:rsid w:val="003D4DBC"/>
    <w:rsid w:val="003D55DC"/>
    <w:rsid w:val="003D5F97"/>
    <w:rsid w:val="003D63FD"/>
    <w:rsid w:val="003D6744"/>
    <w:rsid w:val="003D68ED"/>
    <w:rsid w:val="003D6AB9"/>
    <w:rsid w:val="003D6CDF"/>
    <w:rsid w:val="003D708E"/>
    <w:rsid w:val="003D77BE"/>
    <w:rsid w:val="003D78F2"/>
    <w:rsid w:val="003D7BFE"/>
    <w:rsid w:val="003D7CA3"/>
    <w:rsid w:val="003D7E56"/>
    <w:rsid w:val="003E02C9"/>
    <w:rsid w:val="003E0A1B"/>
    <w:rsid w:val="003E0A1C"/>
    <w:rsid w:val="003E0E0E"/>
    <w:rsid w:val="003E0EF6"/>
    <w:rsid w:val="003E11D6"/>
    <w:rsid w:val="003E13AB"/>
    <w:rsid w:val="003E207A"/>
    <w:rsid w:val="003E2BA5"/>
    <w:rsid w:val="003E2CF7"/>
    <w:rsid w:val="003E2D08"/>
    <w:rsid w:val="003E301E"/>
    <w:rsid w:val="003E30F4"/>
    <w:rsid w:val="003E3FF6"/>
    <w:rsid w:val="003E436E"/>
    <w:rsid w:val="003E4738"/>
    <w:rsid w:val="003E4AEC"/>
    <w:rsid w:val="003E5074"/>
    <w:rsid w:val="003E51D7"/>
    <w:rsid w:val="003E52AD"/>
    <w:rsid w:val="003E546C"/>
    <w:rsid w:val="003E62F0"/>
    <w:rsid w:val="003E662F"/>
    <w:rsid w:val="003E69DD"/>
    <w:rsid w:val="003E7163"/>
    <w:rsid w:val="003E7891"/>
    <w:rsid w:val="003E7B83"/>
    <w:rsid w:val="003E7BA4"/>
    <w:rsid w:val="003F258C"/>
    <w:rsid w:val="003F2613"/>
    <w:rsid w:val="003F2D5A"/>
    <w:rsid w:val="003F2F00"/>
    <w:rsid w:val="003F40CD"/>
    <w:rsid w:val="003F43CD"/>
    <w:rsid w:val="003F49BF"/>
    <w:rsid w:val="003F5037"/>
    <w:rsid w:val="003F5367"/>
    <w:rsid w:val="003F579B"/>
    <w:rsid w:val="003F61A8"/>
    <w:rsid w:val="003F6369"/>
    <w:rsid w:val="003F6FB6"/>
    <w:rsid w:val="003F779D"/>
    <w:rsid w:val="003F7D2D"/>
    <w:rsid w:val="003F7F27"/>
    <w:rsid w:val="004006A8"/>
    <w:rsid w:val="004027B6"/>
    <w:rsid w:val="004027F4"/>
    <w:rsid w:val="00402C49"/>
    <w:rsid w:val="004034B8"/>
    <w:rsid w:val="00403668"/>
    <w:rsid w:val="00403BBE"/>
    <w:rsid w:val="00403E28"/>
    <w:rsid w:val="00404837"/>
    <w:rsid w:val="00404A46"/>
    <w:rsid w:val="00404FAA"/>
    <w:rsid w:val="0040583E"/>
    <w:rsid w:val="00405FDF"/>
    <w:rsid w:val="004061AA"/>
    <w:rsid w:val="00406605"/>
    <w:rsid w:val="00406ADD"/>
    <w:rsid w:val="00406C9E"/>
    <w:rsid w:val="0040752B"/>
    <w:rsid w:val="00410A9F"/>
    <w:rsid w:val="00410B34"/>
    <w:rsid w:val="004112E8"/>
    <w:rsid w:val="00412962"/>
    <w:rsid w:val="00412A01"/>
    <w:rsid w:val="00412CC8"/>
    <w:rsid w:val="00412CC9"/>
    <w:rsid w:val="00412FB1"/>
    <w:rsid w:val="004131AF"/>
    <w:rsid w:val="004143DC"/>
    <w:rsid w:val="004143F0"/>
    <w:rsid w:val="00414A63"/>
    <w:rsid w:val="00415087"/>
    <w:rsid w:val="004151CF"/>
    <w:rsid w:val="0041560D"/>
    <w:rsid w:val="00415C99"/>
    <w:rsid w:val="00415FC7"/>
    <w:rsid w:val="004165CE"/>
    <w:rsid w:val="00417184"/>
    <w:rsid w:val="004175C5"/>
    <w:rsid w:val="00417DF3"/>
    <w:rsid w:val="004209D4"/>
    <w:rsid w:val="00421740"/>
    <w:rsid w:val="00421C4A"/>
    <w:rsid w:val="00422307"/>
    <w:rsid w:val="0042233C"/>
    <w:rsid w:val="00423E1A"/>
    <w:rsid w:val="00424BA9"/>
    <w:rsid w:val="004251AD"/>
    <w:rsid w:val="004256B2"/>
    <w:rsid w:val="004257F2"/>
    <w:rsid w:val="0042595F"/>
    <w:rsid w:val="00425E56"/>
    <w:rsid w:val="004269C3"/>
    <w:rsid w:val="00427827"/>
    <w:rsid w:val="00427CB3"/>
    <w:rsid w:val="004304B4"/>
    <w:rsid w:val="00430C23"/>
    <w:rsid w:val="00431A24"/>
    <w:rsid w:val="00431AFB"/>
    <w:rsid w:val="00431F89"/>
    <w:rsid w:val="00433734"/>
    <w:rsid w:val="00433D5B"/>
    <w:rsid w:val="00434188"/>
    <w:rsid w:val="00434B47"/>
    <w:rsid w:val="00435995"/>
    <w:rsid w:val="00435E78"/>
    <w:rsid w:val="00436262"/>
    <w:rsid w:val="00436288"/>
    <w:rsid w:val="004367E6"/>
    <w:rsid w:val="004372FB"/>
    <w:rsid w:val="0043756B"/>
    <w:rsid w:val="0043763D"/>
    <w:rsid w:val="00437765"/>
    <w:rsid w:val="00440133"/>
    <w:rsid w:val="004417EF"/>
    <w:rsid w:val="00441922"/>
    <w:rsid w:val="0044195F"/>
    <w:rsid w:val="00441D47"/>
    <w:rsid w:val="00441EBD"/>
    <w:rsid w:val="00442D05"/>
    <w:rsid w:val="00443597"/>
    <w:rsid w:val="00443A83"/>
    <w:rsid w:val="00444111"/>
    <w:rsid w:val="004442B2"/>
    <w:rsid w:val="00444383"/>
    <w:rsid w:val="00444A14"/>
    <w:rsid w:val="00445055"/>
    <w:rsid w:val="00445113"/>
    <w:rsid w:val="00445166"/>
    <w:rsid w:val="00446E11"/>
    <w:rsid w:val="00447062"/>
    <w:rsid w:val="00447588"/>
    <w:rsid w:val="00447629"/>
    <w:rsid w:val="004476FE"/>
    <w:rsid w:val="004478CD"/>
    <w:rsid w:val="00447F14"/>
    <w:rsid w:val="00450252"/>
    <w:rsid w:val="004515E3"/>
    <w:rsid w:val="00451C60"/>
    <w:rsid w:val="00452020"/>
    <w:rsid w:val="00452229"/>
    <w:rsid w:val="004526AC"/>
    <w:rsid w:val="00452AA5"/>
    <w:rsid w:val="00452B78"/>
    <w:rsid w:val="00452D35"/>
    <w:rsid w:val="004531B9"/>
    <w:rsid w:val="0045403A"/>
    <w:rsid w:val="004542E5"/>
    <w:rsid w:val="0045472C"/>
    <w:rsid w:val="004551F2"/>
    <w:rsid w:val="00455E16"/>
    <w:rsid w:val="00455FB7"/>
    <w:rsid w:val="00455FBC"/>
    <w:rsid w:val="004563FF"/>
    <w:rsid w:val="0045694A"/>
    <w:rsid w:val="00456B1B"/>
    <w:rsid w:val="00456CC1"/>
    <w:rsid w:val="0045704E"/>
    <w:rsid w:val="0045710B"/>
    <w:rsid w:val="0045785B"/>
    <w:rsid w:val="004578EA"/>
    <w:rsid w:val="00457C43"/>
    <w:rsid w:val="00457F97"/>
    <w:rsid w:val="00457FD5"/>
    <w:rsid w:val="004602A9"/>
    <w:rsid w:val="00460565"/>
    <w:rsid w:val="004606C7"/>
    <w:rsid w:val="00460D85"/>
    <w:rsid w:val="00461006"/>
    <w:rsid w:val="0046154F"/>
    <w:rsid w:val="004615CC"/>
    <w:rsid w:val="004619D9"/>
    <w:rsid w:val="004622E2"/>
    <w:rsid w:val="00462341"/>
    <w:rsid w:val="00462426"/>
    <w:rsid w:val="00462A4D"/>
    <w:rsid w:val="00462B01"/>
    <w:rsid w:val="00462E87"/>
    <w:rsid w:val="004630BD"/>
    <w:rsid w:val="0046381A"/>
    <w:rsid w:val="0046446C"/>
    <w:rsid w:val="0046471E"/>
    <w:rsid w:val="004647B3"/>
    <w:rsid w:val="004651E4"/>
    <w:rsid w:val="00465ABD"/>
    <w:rsid w:val="00465D63"/>
    <w:rsid w:val="00465F90"/>
    <w:rsid w:val="0046611A"/>
    <w:rsid w:val="0046630C"/>
    <w:rsid w:val="00466AC8"/>
    <w:rsid w:val="00467B02"/>
    <w:rsid w:val="00467BEC"/>
    <w:rsid w:val="00467CF8"/>
    <w:rsid w:val="00467EA9"/>
    <w:rsid w:val="00470271"/>
    <w:rsid w:val="0047061E"/>
    <w:rsid w:val="0047070B"/>
    <w:rsid w:val="00471665"/>
    <w:rsid w:val="00471831"/>
    <w:rsid w:val="00472F72"/>
    <w:rsid w:val="004736DB"/>
    <w:rsid w:val="00473713"/>
    <w:rsid w:val="00473E75"/>
    <w:rsid w:val="00474C97"/>
    <w:rsid w:val="00475760"/>
    <w:rsid w:val="00475CB4"/>
    <w:rsid w:val="00475CC3"/>
    <w:rsid w:val="00476287"/>
    <w:rsid w:val="0047661C"/>
    <w:rsid w:val="00476885"/>
    <w:rsid w:val="00476C55"/>
    <w:rsid w:val="00476D78"/>
    <w:rsid w:val="00476E71"/>
    <w:rsid w:val="004818BB"/>
    <w:rsid w:val="00481C3E"/>
    <w:rsid w:val="0048248B"/>
    <w:rsid w:val="00482881"/>
    <w:rsid w:val="00484792"/>
    <w:rsid w:val="0048482C"/>
    <w:rsid w:val="004848F1"/>
    <w:rsid w:val="004849C5"/>
    <w:rsid w:val="00484E75"/>
    <w:rsid w:val="0048529F"/>
    <w:rsid w:val="00486121"/>
    <w:rsid w:val="00486C9B"/>
    <w:rsid w:val="00486ED8"/>
    <w:rsid w:val="0048709C"/>
    <w:rsid w:val="004873E6"/>
    <w:rsid w:val="0048749C"/>
    <w:rsid w:val="00487840"/>
    <w:rsid w:val="004906AE"/>
    <w:rsid w:val="00490CC4"/>
    <w:rsid w:val="004911C3"/>
    <w:rsid w:val="0049188D"/>
    <w:rsid w:val="00491C5D"/>
    <w:rsid w:val="00491EF9"/>
    <w:rsid w:val="00492121"/>
    <w:rsid w:val="004923BF"/>
    <w:rsid w:val="00492B89"/>
    <w:rsid w:val="00493311"/>
    <w:rsid w:val="00493496"/>
    <w:rsid w:val="0049353C"/>
    <w:rsid w:val="00493ED9"/>
    <w:rsid w:val="0049452F"/>
    <w:rsid w:val="0049462A"/>
    <w:rsid w:val="0049485D"/>
    <w:rsid w:val="00494AE2"/>
    <w:rsid w:val="00495168"/>
    <w:rsid w:val="00495530"/>
    <w:rsid w:val="004956DD"/>
    <w:rsid w:val="004963FA"/>
    <w:rsid w:val="00496645"/>
    <w:rsid w:val="00496FF3"/>
    <w:rsid w:val="00497553"/>
    <w:rsid w:val="00497F12"/>
    <w:rsid w:val="004A05FC"/>
    <w:rsid w:val="004A06E2"/>
    <w:rsid w:val="004A0AF7"/>
    <w:rsid w:val="004A0B46"/>
    <w:rsid w:val="004A0FE3"/>
    <w:rsid w:val="004A366D"/>
    <w:rsid w:val="004A37D1"/>
    <w:rsid w:val="004A471B"/>
    <w:rsid w:val="004A49A4"/>
    <w:rsid w:val="004A50CB"/>
    <w:rsid w:val="004A50E6"/>
    <w:rsid w:val="004A51C3"/>
    <w:rsid w:val="004A5A78"/>
    <w:rsid w:val="004A660B"/>
    <w:rsid w:val="004A667B"/>
    <w:rsid w:val="004A6BA8"/>
    <w:rsid w:val="004A71F9"/>
    <w:rsid w:val="004A727B"/>
    <w:rsid w:val="004A79BB"/>
    <w:rsid w:val="004A7A16"/>
    <w:rsid w:val="004A7F25"/>
    <w:rsid w:val="004B0249"/>
    <w:rsid w:val="004B0D7D"/>
    <w:rsid w:val="004B12FD"/>
    <w:rsid w:val="004B16B7"/>
    <w:rsid w:val="004B1A04"/>
    <w:rsid w:val="004B1EDC"/>
    <w:rsid w:val="004B1F41"/>
    <w:rsid w:val="004B1FD8"/>
    <w:rsid w:val="004B228B"/>
    <w:rsid w:val="004B263A"/>
    <w:rsid w:val="004B2814"/>
    <w:rsid w:val="004B303E"/>
    <w:rsid w:val="004B33C8"/>
    <w:rsid w:val="004B3488"/>
    <w:rsid w:val="004B36B5"/>
    <w:rsid w:val="004B3F97"/>
    <w:rsid w:val="004B4025"/>
    <w:rsid w:val="004B4995"/>
    <w:rsid w:val="004B49BA"/>
    <w:rsid w:val="004B595A"/>
    <w:rsid w:val="004B5975"/>
    <w:rsid w:val="004B5C6C"/>
    <w:rsid w:val="004B5FFC"/>
    <w:rsid w:val="004B63B4"/>
    <w:rsid w:val="004B6506"/>
    <w:rsid w:val="004B658E"/>
    <w:rsid w:val="004B681C"/>
    <w:rsid w:val="004B6827"/>
    <w:rsid w:val="004B7523"/>
    <w:rsid w:val="004B7939"/>
    <w:rsid w:val="004B7EDE"/>
    <w:rsid w:val="004C0244"/>
    <w:rsid w:val="004C040A"/>
    <w:rsid w:val="004C156E"/>
    <w:rsid w:val="004C2103"/>
    <w:rsid w:val="004C292B"/>
    <w:rsid w:val="004C2BA4"/>
    <w:rsid w:val="004C32C3"/>
    <w:rsid w:val="004C349B"/>
    <w:rsid w:val="004C391E"/>
    <w:rsid w:val="004C395D"/>
    <w:rsid w:val="004C3CDC"/>
    <w:rsid w:val="004C5389"/>
    <w:rsid w:val="004C5708"/>
    <w:rsid w:val="004C5A1C"/>
    <w:rsid w:val="004C5E64"/>
    <w:rsid w:val="004C6172"/>
    <w:rsid w:val="004C6D58"/>
    <w:rsid w:val="004C6F3E"/>
    <w:rsid w:val="004C7077"/>
    <w:rsid w:val="004C7605"/>
    <w:rsid w:val="004C7759"/>
    <w:rsid w:val="004C7834"/>
    <w:rsid w:val="004C78E1"/>
    <w:rsid w:val="004C7E0E"/>
    <w:rsid w:val="004D056B"/>
    <w:rsid w:val="004D07AD"/>
    <w:rsid w:val="004D1052"/>
    <w:rsid w:val="004D1573"/>
    <w:rsid w:val="004D161D"/>
    <w:rsid w:val="004D1B3E"/>
    <w:rsid w:val="004D240A"/>
    <w:rsid w:val="004D2637"/>
    <w:rsid w:val="004D293B"/>
    <w:rsid w:val="004D30FD"/>
    <w:rsid w:val="004D31B4"/>
    <w:rsid w:val="004D3246"/>
    <w:rsid w:val="004D34D8"/>
    <w:rsid w:val="004D3B4C"/>
    <w:rsid w:val="004D4626"/>
    <w:rsid w:val="004D51B8"/>
    <w:rsid w:val="004D5538"/>
    <w:rsid w:val="004D5C52"/>
    <w:rsid w:val="004D63D6"/>
    <w:rsid w:val="004D7391"/>
    <w:rsid w:val="004D7621"/>
    <w:rsid w:val="004D7771"/>
    <w:rsid w:val="004D7E24"/>
    <w:rsid w:val="004E05E1"/>
    <w:rsid w:val="004E0E9F"/>
    <w:rsid w:val="004E1307"/>
    <w:rsid w:val="004E131A"/>
    <w:rsid w:val="004E1AE1"/>
    <w:rsid w:val="004E1CE5"/>
    <w:rsid w:val="004E2676"/>
    <w:rsid w:val="004E349F"/>
    <w:rsid w:val="004E365A"/>
    <w:rsid w:val="004E38A2"/>
    <w:rsid w:val="004E4130"/>
    <w:rsid w:val="004E4220"/>
    <w:rsid w:val="004E4927"/>
    <w:rsid w:val="004E4C14"/>
    <w:rsid w:val="004E5962"/>
    <w:rsid w:val="004E61EE"/>
    <w:rsid w:val="004E6241"/>
    <w:rsid w:val="004E6CFB"/>
    <w:rsid w:val="004E6DF4"/>
    <w:rsid w:val="004E73E8"/>
    <w:rsid w:val="004E7864"/>
    <w:rsid w:val="004E7A76"/>
    <w:rsid w:val="004E7E62"/>
    <w:rsid w:val="004F0309"/>
    <w:rsid w:val="004F0FAE"/>
    <w:rsid w:val="004F1E2F"/>
    <w:rsid w:val="004F241F"/>
    <w:rsid w:val="004F24A0"/>
    <w:rsid w:val="004F258C"/>
    <w:rsid w:val="004F29EB"/>
    <w:rsid w:val="004F378F"/>
    <w:rsid w:val="004F38A8"/>
    <w:rsid w:val="004F3F21"/>
    <w:rsid w:val="004F465D"/>
    <w:rsid w:val="004F4924"/>
    <w:rsid w:val="004F4F79"/>
    <w:rsid w:val="004F5305"/>
    <w:rsid w:val="004F5819"/>
    <w:rsid w:val="004F5BA4"/>
    <w:rsid w:val="004F6076"/>
    <w:rsid w:val="004F62D4"/>
    <w:rsid w:val="004F6F6A"/>
    <w:rsid w:val="004F6F6D"/>
    <w:rsid w:val="004F74BF"/>
    <w:rsid w:val="004F7DAC"/>
    <w:rsid w:val="0050040B"/>
    <w:rsid w:val="00500538"/>
    <w:rsid w:val="005005DB"/>
    <w:rsid w:val="00502138"/>
    <w:rsid w:val="005021CD"/>
    <w:rsid w:val="0050296B"/>
    <w:rsid w:val="00502DAF"/>
    <w:rsid w:val="00502DFB"/>
    <w:rsid w:val="00502FCA"/>
    <w:rsid w:val="00503E48"/>
    <w:rsid w:val="005046F9"/>
    <w:rsid w:val="00504B91"/>
    <w:rsid w:val="00505329"/>
    <w:rsid w:val="005063BF"/>
    <w:rsid w:val="00506E07"/>
    <w:rsid w:val="0050731B"/>
    <w:rsid w:val="005074AD"/>
    <w:rsid w:val="00507DCF"/>
    <w:rsid w:val="00510AF1"/>
    <w:rsid w:val="00511815"/>
    <w:rsid w:val="005121DF"/>
    <w:rsid w:val="00512A6D"/>
    <w:rsid w:val="00512D26"/>
    <w:rsid w:val="00512DAF"/>
    <w:rsid w:val="00512DDD"/>
    <w:rsid w:val="0051337F"/>
    <w:rsid w:val="00513E92"/>
    <w:rsid w:val="0051448D"/>
    <w:rsid w:val="0051454A"/>
    <w:rsid w:val="00514C1D"/>
    <w:rsid w:val="00514C72"/>
    <w:rsid w:val="00514CA1"/>
    <w:rsid w:val="00515E34"/>
    <w:rsid w:val="00517335"/>
    <w:rsid w:val="005175E6"/>
    <w:rsid w:val="00517823"/>
    <w:rsid w:val="0051785E"/>
    <w:rsid w:val="00517FC3"/>
    <w:rsid w:val="00520498"/>
    <w:rsid w:val="0052099C"/>
    <w:rsid w:val="005214DD"/>
    <w:rsid w:val="005221A4"/>
    <w:rsid w:val="005222A3"/>
    <w:rsid w:val="0052237F"/>
    <w:rsid w:val="0052252B"/>
    <w:rsid w:val="0052268B"/>
    <w:rsid w:val="0052286F"/>
    <w:rsid w:val="00522B1A"/>
    <w:rsid w:val="00522B56"/>
    <w:rsid w:val="00523760"/>
    <w:rsid w:val="00523A0E"/>
    <w:rsid w:val="00523F76"/>
    <w:rsid w:val="00525064"/>
    <w:rsid w:val="0052533C"/>
    <w:rsid w:val="00526172"/>
    <w:rsid w:val="0052621E"/>
    <w:rsid w:val="00526931"/>
    <w:rsid w:val="00526C01"/>
    <w:rsid w:val="00526D6B"/>
    <w:rsid w:val="005279E8"/>
    <w:rsid w:val="00527B3A"/>
    <w:rsid w:val="005300E5"/>
    <w:rsid w:val="00530B69"/>
    <w:rsid w:val="005312F6"/>
    <w:rsid w:val="0053187F"/>
    <w:rsid w:val="00531B1E"/>
    <w:rsid w:val="00532253"/>
    <w:rsid w:val="00532951"/>
    <w:rsid w:val="00532E47"/>
    <w:rsid w:val="0053322B"/>
    <w:rsid w:val="00533DDC"/>
    <w:rsid w:val="005341D2"/>
    <w:rsid w:val="00535890"/>
    <w:rsid w:val="005367DE"/>
    <w:rsid w:val="005367E1"/>
    <w:rsid w:val="00536A1F"/>
    <w:rsid w:val="00536ADC"/>
    <w:rsid w:val="00536C54"/>
    <w:rsid w:val="00536E8D"/>
    <w:rsid w:val="0053703E"/>
    <w:rsid w:val="00537373"/>
    <w:rsid w:val="005375DC"/>
    <w:rsid w:val="00537EFF"/>
    <w:rsid w:val="00540092"/>
    <w:rsid w:val="005404CF"/>
    <w:rsid w:val="005408D3"/>
    <w:rsid w:val="00540F7C"/>
    <w:rsid w:val="005416B3"/>
    <w:rsid w:val="00541AB4"/>
    <w:rsid w:val="00541C22"/>
    <w:rsid w:val="005429B2"/>
    <w:rsid w:val="00543CD5"/>
    <w:rsid w:val="00543F56"/>
    <w:rsid w:val="005445BD"/>
    <w:rsid w:val="00544EF3"/>
    <w:rsid w:val="005450CF"/>
    <w:rsid w:val="00545469"/>
    <w:rsid w:val="0054599A"/>
    <w:rsid w:val="00545C59"/>
    <w:rsid w:val="00545EE1"/>
    <w:rsid w:val="005466E3"/>
    <w:rsid w:val="00546EE2"/>
    <w:rsid w:val="005470E3"/>
    <w:rsid w:val="00547691"/>
    <w:rsid w:val="00547735"/>
    <w:rsid w:val="00547C37"/>
    <w:rsid w:val="005504E7"/>
    <w:rsid w:val="00550C36"/>
    <w:rsid w:val="0055155D"/>
    <w:rsid w:val="00551569"/>
    <w:rsid w:val="0055166E"/>
    <w:rsid w:val="0055186B"/>
    <w:rsid w:val="00551D04"/>
    <w:rsid w:val="00551D5D"/>
    <w:rsid w:val="00551E8B"/>
    <w:rsid w:val="0055276F"/>
    <w:rsid w:val="00552B06"/>
    <w:rsid w:val="00553987"/>
    <w:rsid w:val="00553F88"/>
    <w:rsid w:val="00553FED"/>
    <w:rsid w:val="00554428"/>
    <w:rsid w:val="00554434"/>
    <w:rsid w:val="00554930"/>
    <w:rsid w:val="00555803"/>
    <w:rsid w:val="00555A44"/>
    <w:rsid w:val="0055725C"/>
    <w:rsid w:val="005576E8"/>
    <w:rsid w:val="0056078D"/>
    <w:rsid w:val="00560C15"/>
    <w:rsid w:val="00560F39"/>
    <w:rsid w:val="00561128"/>
    <w:rsid w:val="00561295"/>
    <w:rsid w:val="005617D2"/>
    <w:rsid w:val="005617ED"/>
    <w:rsid w:val="00561ABB"/>
    <w:rsid w:val="00561B58"/>
    <w:rsid w:val="00561C5A"/>
    <w:rsid w:val="00561DFF"/>
    <w:rsid w:val="00562264"/>
    <w:rsid w:val="005626AD"/>
    <w:rsid w:val="005633DA"/>
    <w:rsid w:val="00563C46"/>
    <w:rsid w:val="00563E1C"/>
    <w:rsid w:val="00564194"/>
    <w:rsid w:val="00564B23"/>
    <w:rsid w:val="00564EBB"/>
    <w:rsid w:val="005650B0"/>
    <w:rsid w:val="0056535D"/>
    <w:rsid w:val="00566197"/>
    <w:rsid w:val="00566566"/>
    <w:rsid w:val="00566E0D"/>
    <w:rsid w:val="00566FBF"/>
    <w:rsid w:val="005670E5"/>
    <w:rsid w:val="00567A01"/>
    <w:rsid w:val="00567B3F"/>
    <w:rsid w:val="00570028"/>
    <w:rsid w:val="0057094C"/>
    <w:rsid w:val="00570BE3"/>
    <w:rsid w:val="005711F8"/>
    <w:rsid w:val="00571613"/>
    <w:rsid w:val="00571A04"/>
    <w:rsid w:val="00571FEE"/>
    <w:rsid w:val="00572A4A"/>
    <w:rsid w:val="00572C1D"/>
    <w:rsid w:val="00573633"/>
    <w:rsid w:val="00574B22"/>
    <w:rsid w:val="00574BAF"/>
    <w:rsid w:val="005756DB"/>
    <w:rsid w:val="005767F2"/>
    <w:rsid w:val="00576E6C"/>
    <w:rsid w:val="0057705A"/>
    <w:rsid w:val="00577DEF"/>
    <w:rsid w:val="00577F37"/>
    <w:rsid w:val="005820EE"/>
    <w:rsid w:val="005832C6"/>
    <w:rsid w:val="00583BE7"/>
    <w:rsid w:val="00584CC4"/>
    <w:rsid w:val="00584EFC"/>
    <w:rsid w:val="00585346"/>
    <w:rsid w:val="00585B35"/>
    <w:rsid w:val="00585C43"/>
    <w:rsid w:val="00586275"/>
    <w:rsid w:val="005873E5"/>
    <w:rsid w:val="005879E5"/>
    <w:rsid w:val="00587A60"/>
    <w:rsid w:val="00587E0C"/>
    <w:rsid w:val="0059080C"/>
    <w:rsid w:val="0059122A"/>
    <w:rsid w:val="0059131D"/>
    <w:rsid w:val="005917D3"/>
    <w:rsid w:val="00591E3B"/>
    <w:rsid w:val="00592C0C"/>
    <w:rsid w:val="005939B7"/>
    <w:rsid w:val="005940DC"/>
    <w:rsid w:val="005940F2"/>
    <w:rsid w:val="005948AD"/>
    <w:rsid w:val="00594CFA"/>
    <w:rsid w:val="00595657"/>
    <w:rsid w:val="00595658"/>
    <w:rsid w:val="00596438"/>
    <w:rsid w:val="00596633"/>
    <w:rsid w:val="00596A0B"/>
    <w:rsid w:val="00596BE6"/>
    <w:rsid w:val="005973B6"/>
    <w:rsid w:val="005A0211"/>
    <w:rsid w:val="005A0B24"/>
    <w:rsid w:val="005A0DC0"/>
    <w:rsid w:val="005A1754"/>
    <w:rsid w:val="005A18E5"/>
    <w:rsid w:val="005A1A1D"/>
    <w:rsid w:val="005A1D46"/>
    <w:rsid w:val="005A1DB0"/>
    <w:rsid w:val="005A2976"/>
    <w:rsid w:val="005A2B59"/>
    <w:rsid w:val="005A2EBF"/>
    <w:rsid w:val="005A3289"/>
    <w:rsid w:val="005A36A9"/>
    <w:rsid w:val="005A3FDE"/>
    <w:rsid w:val="005A46D4"/>
    <w:rsid w:val="005A5294"/>
    <w:rsid w:val="005A5D7A"/>
    <w:rsid w:val="005A638D"/>
    <w:rsid w:val="005A68A1"/>
    <w:rsid w:val="005A7164"/>
    <w:rsid w:val="005A7364"/>
    <w:rsid w:val="005A76A3"/>
    <w:rsid w:val="005A7882"/>
    <w:rsid w:val="005A7D0B"/>
    <w:rsid w:val="005B0732"/>
    <w:rsid w:val="005B0D81"/>
    <w:rsid w:val="005B0E24"/>
    <w:rsid w:val="005B120D"/>
    <w:rsid w:val="005B1363"/>
    <w:rsid w:val="005B185E"/>
    <w:rsid w:val="005B1E83"/>
    <w:rsid w:val="005B28D2"/>
    <w:rsid w:val="005B2F93"/>
    <w:rsid w:val="005B3102"/>
    <w:rsid w:val="005B36FD"/>
    <w:rsid w:val="005B38B9"/>
    <w:rsid w:val="005B3A0D"/>
    <w:rsid w:val="005B3B39"/>
    <w:rsid w:val="005B4147"/>
    <w:rsid w:val="005B41C6"/>
    <w:rsid w:val="005B444D"/>
    <w:rsid w:val="005B4A41"/>
    <w:rsid w:val="005B5E88"/>
    <w:rsid w:val="005B68D1"/>
    <w:rsid w:val="005B6B61"/>
    <w:rsid w:val="005C00C0"/>
    <w:rsid w:val="005C04C5"/>
    <w:rsid w:val="005C0B40"/>
    <w:rsid w:val="005C0C98"/>
    <w:rsid w:val="005C12A6"/>
    <w:rsid w:val="005C1331"/>
    <w:rsid w:val="005C1B02"/>
    <w:rsid w:val="005C23E6"/>
    <w:rsid w:val="005C2533"/>
    <w:rsid w:val="005C268E"/>
    <w:rsid w:val="005C2700"/>
    <w:rsid w:val="005C2CE5"/>
    <w:rsid w:val="005C3C68"/>
    <w:rsid w:val="005C4228"/>
    <w:rsid w:val="005C480A"/>
    <w:rsid w:val="005C5385"/>
    <w:rsid w:val="005C54ED"/>
    <w:rsid w:val="005C5825"/>
    <w:rsid w:val="005C5D15"/>
    <w:rsid w:val="005C63BD"/>
    <w:rsid w:val="005C662C"/>
    <w:rsid w:val="005C6B6C"/>
    <w:rsid w:val="005C707E"/>
    <w:rsid w:val="005C7242"/>
    <w:rsid w:val="005D0034"/>
    <w:rsid w:val="005D0342"/>
    <w:rsid w:val="005D07B5"/>
    <w:rsid w:val="005D0A5C"/>
    <w:rsid w:val="005D10B8"/>
    <w:rsid w:val="005D19F3"/>
    <w:rsid w:val="005D331F"/>
    <w:rsid w:val="005D3461"/>
    <w:rsid w:val="005D3B56"/>
    <w:rsid w:val="005D3B67"/>
    <w:rsid w:val="005D4303"/>
    <w:rsid w:val="005D442E"/>
    <w:rsid w:val="005D4971"/>
    <w:rsid w:val="005D4FBF"/>
    <w:rsid w:val="005D50E3"/>
    <w:rsid w:val="005D5238"/>
    <w:rsid w:val="005D542E"/>
    <w:rsid w:val="005D5DE9"/>
    <w:rsid w:val="005D5E4D"/>
    <w:rsid w:val="005D6161"/>
    <w:rsid w:val="005D6255"/>
    <w:rsid w:val="005D65DF"/>
    <w:rsid w:val="005D6B35"/>
    <w:rsid w:val="005D6C29"/>
    <w:rsid w:val="005D6E52"/>
    <w:rsid w:val="005D74BD"/>
    <w:rsid w:val="005D7707"/>
    <w:rsid w:val="005D7C88"/>
    <w:rsid w:val="005D7EBF"/>
    <w:rsid w:val="005E00BD"/>
    <w:rsid w:val="005E0C05"/>
    <w:rsid w:val="005E15B8"/>
    <w:rsid w:val="005E1A7D"/>
    <w:rsid w:val="005E20E5"/>
    <w:rsid w:val="005E2223"/>
    <w:rsid w:val="005E28F8"/>
    <w:rsid w:val="005E2C85"/>
    <w:rsid w:val="005E2FEF"/>
    <w:rsid w:val="005E319B"/>
    <w:rsid w:val="005E370D"/>
    <w:rsid w:val="005E37A1"/>
    <w:rsid w:val="005E3DF8"/>
    <w:rsid w:val="005E3EAA"/>
    <w:rsid w:val="005E4135"/>
    <w:rsid w:val="005E44EA"/>
    <w:rsid w:val="005E468A"/>
    <w:rsid w:val="005E5301"/>
    <w:rsid w:val="005E5570"/>
    <w:rsid w:val="005E5D08"/>
    <w:rsid w:val="005E6321"/>
    <w:rsid w:val="005E65BB"/>
    <w:rsid w:val="005E6EAD"/>
    <w:rsid w:val="005E6F0B"/>
    <w:rsid w:val="005E6F2C"/>
    <w:rsid w:val="005E7B69"/>
    <w:rsid w:val="005F140D"/>
    <w:rsid w:val="005F1B74"/>
    <w:rsid w:val="005F26ED"/>
    <w:rsid w:val="005F2811"/>
    <w:rsid w:val="005F29A5"/>
    <w:rsid w:val="005F2B47"/>
    <w:rsid w:val="005F2BD5"/>
    <w:rsid w:val="005F316B"/>
    <w:rsid w:val="005F33DF"/>
    <w:rsid w:val="005F54DC"/>
    <w:rsid w:val="005F5990"/>
    <w:rsid w:val="005F60E3"/>
    <w:rsid w:val="005F61A6"/>
    <w:rsid w:val="005F62F6"/>
    <w:rsid w:val="005F6349"/>
    <w:rsid w:val="005F6434"/>
    <w:rsid w:val="005F6834"/>
    <w:rsid w:val="005F6B81"/>
    <w:rsid w:val="005F77FD"/>
    <w:rsid w:val="005F7B28"/>
    <w:rsid w:val="00600191"/>
    <w:rsid w:val="0060047D"/>
    <w:rsid w:val="006008E4"/>
    <w:rsid w:val="006018C1"/>
    <w:rsid w:val="006022D0"/>
    <w:rsid w:val="0060247E"/>
    <w:rsid w:val="00602501"/>
    <w:rsid w:val="006029D5"/>
    <w:rsid w:val="00602DF0"/>
    <w:rsid w:val="00602E37"/>
    <w:rsid w:val="006041AD"/>
    <w:rsid w:val="00604FC7"/>
    <w:rsid w:val="006055F3"/>
    <w:rsid w:val="00605B89"/>
    <w:rsid w:val="00605EF4"/>
    <w:rsid w:val="00606030"/>
    <w:rsid w:val="006061FC"/>
    <w:rsid w:val="00606686"/>
    <w:rsid w:val="00606725"/>
    <w:rsid w:val="0060690D"/>
    <w:rsid w:val="00606C19"/>
    <w:rsid w:val="00606E16"/>
    <w:rsid w:val="00606F4A"/>
    <w:rsid w:val="006073BD"/>
    <w:rsid w:val="00607A8C"/>
    <w:rsid w:val="00607B8A"/>
    <w:rsid w:val="00607F6B"/>
    <w:rsid w:val="00607FBD"/>
    <w:rsid w:val="006103AD"/>
    <w:rsid w:val="00610AD8"/>
    <w:rsid w:val="0061183B"/>
    <w:rsid w:val="00612611"/>
    <w:rsid w:val="00612670"/>
    <w:rsid w:val="006136F3"/>
    <w:rsid w:val="00613925"/>
    <w:rsid w:val="006155E6"/>
    <w:rsid w:val="00615894"/>
    <w:rsid w:val="006166D7"/>
    <w:rsid w:val="00616FD1"/>
    <w:rsid w:val="0061710A"/>
    <w:rsid w:val="00617434"/>
    <w:rsid w:val="00620020"/>
    <w:rsid w:val="0062006C"/>
    <w:rsid w:val="00620101"/>
    <w:rsid w:val="00620133"/>
    <w:rsid w:val="006209F0"/>
    <w:rsid w:val="0062148C"/>
    <w:rsid w:val="006216D7"/>
    <w:rsid w:val="00621863"/>
    <w:rsid w:val="00621869"/>
    <w:rsid w:val="00621EFF"/>
    <w:rsid w:val="00622324"/>
    <w:rsid w:val="00622FFC"/>
    <w:rsid w:val="006236A0"/>
    <w:rsid w:val="00623B71"/>
    <w:rsid w:val="00624035"/>
    <w:rsid w:val="006240F9"/>
    <w:rsid w:val="00624843"/>
    <w:rsid w:val="00624CD8"/>
    <w:rsid w:val="00624E13"/>
    <w:rsid w:val="00625367"/>
    <w:rsid w:val="0062561E"/>
    <w:rsid w:val="00625755"/>
    <w:rsid w:val="00625950"/>
    <w:rsid w:val="006260FC"/>
    <w:rsid w:val="00626C22"/>
    <w:rsid w:val="00626F04"/>
    <w:rsid w:val="00627457"/>
    <w:rsid w:val="0062773E"/>
    <w:rsid w:val="00627861"/>
    <w:rsid w:val="00627D6A"/>
    <w:rsid w:val="0063036F"/>
    <w:rsid w:val="00630952"/>
    <w:rsid w:val="006309BE"/>
    <w:rsid w:val="00630E4A"/>
    <w:rsid w:val="00630F1A"/>
    <w:rsid w:val="00630F35"/>
    <w:rsid w:val="0063122F"/>
    <w:rsid w:val="00631500"/>
    <w:rsid w:val="00631B2E"/>
    <w:rsid w:val="00631D61"/>
    <w:rsid w:val="00631FA3"/>
    <w:rsid w:val="0063237B"/>
    <w:rsid w:val="006325E5"/>
    <w:rsid w:val="00632EAA"/>
    <w:rsid w:val="00632FD6"/>
    <w:rsid w:val="00633AF4"/>
    <w:rsid w:val="00633DD2"/>
    <w:rsid w:val="00633F9E"/>
    <w:rsid w:val="0063405D"/>
    <w:rsid w:val="006340F7"/>
    <w:rsid w:val="00634359"/>
    <w:rsid w:val="00634604"/>
    <w:rsid w:val="0063485A"/>
    <w:rsid w:val="006358BF"/>
    <w:rsid w:val="00635A51"/>
    <w:rsid w:val="00635BB1"/>
    <w:rsid w:val="00635C29"/>
    <w:rsid w:val="00636C77"/>
    <w:rsid w:val="00636F93"/>
    <w:rsid w:val="00637361"/>
    <w:rsid w:val="00637745"/>
    <w:rsid w:val="0063798A"/>
    <w:rsid w:val="00640978"/>
    <w:rsid w:val="0064195D"/>
    <w:rsid w:val="00641DA8"/>
    <w:rsid w:val="0064205B"/>
    <w:rsid w:val="00642489"/>
    <w:rsid w:val="006430BD"/>
    <w:rsid w:val="006434BC"/>
    <w:rsid w:val="006436A1"/>
    <w:rsid w:val="0064379D"/>
    <w:rsid w:val="006438BE"/>
    <w:rsid w:val="00643935"/>
    <w:rsid w:val="00643941"/>
    <w:rsid w:val="00643FF7"/>
    <w:rsid w:val="0064430E"/>
    <w:rsid w:val="00644883"/>
    <w:rsid w:val="00644AEB"/>
    <w:rsid w:val="0064590F"/>
    <w:rsid w:val="00645993"/>
    <w:rsid w:val="00645B15"/>
    <w:rsid w:val="006462B6"/>
    <w:rsid w:val="006464A5"/>
    <w:rsid w:val="006466F6"/>
    <w:rsid w:val="00647295"/>
    <w:rsid w:val="00647414"/>
    <w:rsid w:val="00650229"/>
    <w:rsid w:val="00650257"/>
    <w:rsid w:val="006503A9"/>
    <w:rsid w:val="0065078B"/>
    <w:rsid w:val="0065102A"/>
    <w:rsid w:val="006511F2"/>
    <w:rsid w:val="006517C1"/>
    <w:rsid w:val="00651BD8"/>
    <w:rsid w:val="0065231C"/>
    <w:rsid w:val="006527E6"/>
    <w:rsid w:val="006530AA"/>
    <w:rsid w:val="006531C7"/>
    <w:rsid w:val="0065364B"/>
    <w:rsid w:val="00653904"/>
    <w:rsid w:val="00653E10"/>
    <w:rsid w:val="006541B9"/>
    <w:rsid w:val="0065427E"/>
    <w:rsid w:val="00654869"/>
    <w:rsid w:val="0065546B"/>
    <w:rsid w:val="0065591F"/>
    <w:rsid w:val="00655CB2"/>
    <w:rsid w:val="00655E79"/>
    <w:rsid w:val="00656082"/>
    <w:rsid w:val="00656508"/>
    <w:rsid w:val="006566AB"/>
    <w:rsid w:val="006569F4"/>
    <w:rsid w:val="0065721B"/>
    <w:rsid w:val="006573C4"/>
    <w:rsid w:val="006576AF"/>
    <w:rsid w:val="00657736"/>
    <w:rsid w:val="00657FF9"/>
    <w:rsid w:val="0066026A"/>
    <w:rsid w:val="0066088A"/>
    <w:rsid w:val="00660CAD"/>
    <w:rsid w:val="00660CE5"/>
    <w:rsid w:val="00660DD6"/>
    <w:rsid w:val="00661B51"/>
    <w:rsid w:val="006627DD"/>
    <w:rsid w:val="00662AEA"/>
    <w:rsid w:val="0066374B"/>
    <w:rsid w:val="00663872"/>
    <w:rsid w:val="00664DEC"/>
    <w:rsid w:val="00665313"/>
    <w:rsid w:val="0066559E"/>
    <w:rsid w:val="00665D0C"/>
    <w:rsid w:val="00665F8D"/>
    <w:rsid w:val="00666380"/>
    <w:rsid w:val="0066673A"/>
    <w:rsid w:val="00666A77"/>
    <w:rsid w:val="00667070"/>
    <w:rsid w:val="00667180"/>
    <w:rsid w:val="00667259"/>
    <w:rsid w:val="00670153"/>
    <w:rsid w:val="00671285"/>
    <w:rsid w:val="00671911"/>
    <w:rsid w:val="00671B5F"/>
    <w:rsid w:val="0067225A"/>
    <w:rsid w:val="00672A06"/>
    <w:rsid w:val="00672B1C"/>
    <w:rsid w:val="00673403"/>
    <w:rsid w:val="00674640"/>
    <w:rsid w:val="00674C5F"/>
    <w:rsid w:val="00675133"/>
    <w:rsid w:val="00675A38"/>
    <w:rsid w:val="00675D81"/>
    <w:rsid w:val="00676066"/>
    <w:rsid w:val="00676D8C"/>
    <w:rsid w:val="006771A7"/>
    <w:rsid w:val="00680940"/>
    <w:rsid w:val="00680B98"/>
    <w:rsid w:val="00680D80"/>
    <w:rsid w:val="00681C8E"/>
    <w:rsid w:val="00681FEA"/>
    <w:rsid w:val="0068224F"/>
    <w:rsid w:val="00682A20"/>
    <w:rsid w:val="00682DFA"/>
    <w:rsid w:val="00682EF0"/>
    <w:rsid w:val="00682FD2"/>
    <w:rsid w:val="006830E9"/>
    <w:rsid w:val="0068371E"/>
    <w:rsid w:val="00684B42"/>
    <w:rsid w:val="00684F76"/>
    <w:rsid w:val="006850D1"/>
    <w:rsid w:val="00685492"/>
    <w:rsid w:val="0068561D"/>
    <w:rsid w:val="0068572D"/>
    <w:rsid w:val="006862D6"/>
    <w:rsid w:val="00686572"/>
    <w:rsid w:val="00686BA4"/>
    <w:rsid w:val="00686EA5"/>
    <w:rsid w:val="00686F7D"/>
    <w:rsid w:val="006875A7"/>
    <w:rsid w:val="006878A0"/>
    <w:rsid w:val="00687AFC"/>
    <w:rsid w:val="00690ADC"/>
    <w:rsid w:val="00690ED6"/>
    <w:rsid w:val="00692597"/>
    <w:rsid w:val="0069261E"/>
    <w:rsid w:val="00692791"/>
    <w:rsid w:val="00692971"/>
    <w:rsid w:val="0069299A"/>
    <w:rsid w:val="00692A6D"/>
    <w:rsid w:val="0069349D"/>
    <w:rsid w:val="00693785"/>
    <w:rsid w:val="006937F8"/>
    <w:rsid w:val="00694F09"/>
    <w:rsid w:val="00694F1D"/>
    <w:rsid w:val="00695175"/>
    <w:rsid w:val="00695649"/>
    <w:rsid w:val="00695C72"/>
    <w:rsid w:val="00695D19"/>
    <w:rsid w:val="0069649C"/>
    <w:rsid w:val="0069651F"/>
    <w:rsid w:val="006965D2"/>
    <w:rsid w:val="006973B9"/>
    <w:rsid w:val="00697939"/>
    <w:rsid w:val="00697DF2"/>
    <w:rsid w:val="006A0C01"/>
    <w:rsid w:val="006A1875"/>
    <w:rsid w:val="006A188A"/>
    <w:rsid w:val="006A1B08"/>
    <w:rsid w:val="006A2314"/>
    <w:rsid w:val="006A2839"/>
    <w:rsid w:val="006A30D1"/>
    <w:rsid w:val="006A3B96"/>
    <w:rsid w:val="006A3F2C"/>
    <w:rsid w:val="006A4442"/>
    <w:rsid w:val="006A4CA9"/>
    <w:rsid w:val="006A4D97"/>
    <w:rsid w:val="006A4E7F"/>
    <w:rsid w:val="006A59B6"/>
    <w:rsid w:val="006A5BD6"/>
    <w:rsid w:val="006A6385"/>
    <w:rsid w:val="006A69AD"/>
    <w:rsid w:val="006A739F"/>
    <w:rsid w:val="006A7BEF"/>
    <w:rsid w:val="006A7E3E"/>
    <w:rsid w:val="006B0566"/>
    <w:rsid w:val="006B05B3"/>
    <w:rsid w:val="006B063A"/>
    <w:rsid w:val="006B0A55"/>
    <w:rsid w:val="006B0E22"/>
    <w:rsid w:val="006B0E5D"/>
    <w:rsid w:val="006B15E7"/>
    <w:rsid w:val="006B18B0"/>
    <w:rsid w:val="006B19B8"/>
    <w:rsid w:val="006B2054"/>
    <w:rsid w:val="006B2C34"/>
    <w:rsid w:val="006B304F"/>
    <w:rsid w:val="006B3A68"/>
    <w:rsid w:val="006B3CBC"/>
    <w:rsid w:val="006B44E8"/>
    <w:rsid w:val="006B5741"/>
    <w:rsid w:val="006B58DC"/>
    <w:rsid w:val="006B5B8D"/>
    <w:rsid w:val="006B5C1D"/>
    <w:rsid w:val="006B60A9"/>
    <w:rsid w:val="006B6777"/>
    <w:rsid w:val="006B75C1"/>
    <w:rsid w:val="006B7741"/>
    <w:rsid w:val="006B7A7D"/>
    <w:rsid w:val="006C035C"/>
    <w:rsid w:val="006C041F"/>
    <w:rsid w:val="006C1DA0"/>
    <w:rsid w:val="006C2579"/>
    <w:rsid w:val="006C25C4"/>
    <w:rsid w:val="006C2A85"/>
    <w:rsid w:val="006C31EC"/>
    <w:rsid w:val="006C33D0"/>
    <w:rsid w:val="006C34D8"/>
    <w:rsid w:val="006C366B"/>
    <w:rsid w:val="006C45B1"/>
    <w:rsid w:val="006C49B5"/>
    <w:rsid w:val="006C4BC9"/>
    <w:rsid w:val="006C4C34"/>
    <w:rsid w:val="006C4CF9"/>
    <w:rsid w:val="006C51BE"/>
    <w:rsid w:val="006C5CB8"/>
    <w:rsid w:val="006C5E6B"/>
    <w:rsid w:val="006C5F68"/>
    <w:rsid w:val="006C684A"/>
    <w:rsid w:val="006C6CD1"/>
    <w:rsid w:val="006D06AC"/>
    <w:rsid w:val="006D10AA"/>
    <w:rsid w:val="006D13EB"/>
    <w:rsid w:val="006D16A2"/>
    <w:rsid w:val="006D17CE"/>
    <w:rsid w:val="006D1CDE"/>
    <w:rsid w:val="006D2409"/>
    <w:rsid w:val="006D2DF4"/>
    <w:rsid w:val="006D2F7E"/>
    <w:rsid w:val="006D31BB"/>
    <w:rsid w:val="006D3DCC"/>
    <w:rsid w:val="006D3DFC"/>
    <w:rsid w:val="006D4369"/>
    <w:rsid w:val="006D5624"/>
    <w:rsid w:val="006D5818"/>
    <w:rsid w:val="006D5A8D"/>
    <w:rsid w:val="006D65FB"/>
    <w:rsid w:val="006D6D16"/>
    <w:rsid w:val="006D6E91"/>
    <w:rsid w:val="006D71CB"/>
    <w:rsid w:val="006D7268"/>
    <w:rsid w:val="006E02C9"/>
    <w:rsid w:val="006E0916"/>
    <w:rsid w:val="006E0C5E"/>
    <w:rsid w:val="006E0D1E"/>
    <w:rsid w:val="006E0F36"/>
    <w:rsid w:val="006E1902"/>
    <w:rsid w:val="006E1E8A"/>
    <w:rsid w:val="006E1FCB"/>
    <w:rsid w:val="006E29E7"/>
    <w:rsid w:val="006E3364"/>
    <w:rsid w:val="006E35FE"/>
    <w:rsid w:val="006E39CC"/>
    <w:rsid w:val="006E467F"/>
    <w:rsid w:val="006E4B77"/>
    <w:rsid w:val="006E541E"/>
    <w:rsid w:val="006E5450"/>
    <w:rsid w:val="006E5E0D"/>
    <w:rsid w:val="006E5EDD"/>
    <w:rsid w:val="006E6165"/>
    <w:rsid w:val="006E62C6"/>
    <w:rsid w:val="006E694D"/>
    <w:rsid w:val="006E71BF"/>
    <w:rsid w:val="006E783C"/>
    <w:rsid w:val="006E79B9"/>
    <w:rsid w:val="006F036B"/>
    <w:rsid w:val="006F03F4"/>
    <w:rsid w:val="006F0BC9"/>
    <w:rsid w:val="006F0BFB"/>
    <w:rsid w:val="006F0C4C"/>
    <w:rsid w:val="006F1A03"/>
    <w:rsid w:val="006F1C01"/>
    <w:rsid w:val="006F2197"/>
    <w:rsid w:val="006F2AA7"/>
    <w:rsid w:val="006F39FA"/>
    <w:rsid w:val="006F3C16"/>
    <w:rsid w:val="006F4286"/>
    <w:rsid w:val="006F42D0"/>
    <w:rsid w:val="006F434B"/>
    <w:rsid w:val="006F4542"/>
    <w:rsid w:val="006F544A"/>
    <w:rsid w:val="006F5615"/>
    <w:rsid w:val="006F572C"/>
    <w:rsid w:val="006F5929"/>
    <w:rsid w:val="006F5A45"/>
    <w:rsid w:val="006F5AB1"/>
    <w:rsid w:val="006F6070"/>
    <w:rsid w:val="006F6739"/>
    <w:rsid w:val="006F6967"/>
    <w:rsid w:val="006F6CF8"/>
    <w:rsid w:val="006F7384"/>
    <w:rsid w:val="006F7449"/>
    <w:rsid w:val="006F7AF1"/>
    <w:rsid w:val="006F7B9F"/>
    <w:rsid w:val="0070052D"/>
    <w:rsid w:val="00700D13"/>
    <w:rsid w:val="00700ED3"/>
    <w:rsid w:val="00700FC2"/>
    <w:rsid w:val="007015E2"/>
    <w:rsid w:val="0070190C"/>
    <w:rsid w:val="00701A29"/>
    <w:rsid w:val="007020FC"/>
    <w:rsid w:val="007025DF"/>
    <w:rsid w:val="0070261E"/>
    <w:rsid w:val="007028ED"/>
    <w:rsid w:val="00702B56"/>
    <w:rsid w:val="00702B5B"/>
    <w:rsid w:val="00702C83"/>
    <w:rsid w:val="00702FEB"/>
    <w:rsid w:val="007032B4"/>
    <w:rsid w:val="0070387C"/>
    <w:rsid w:val="00703F35"/>
    <w:rsid w:val="007048A2"/>
    <w:rsid w:val="007048F2"/>
    <w:rsid w:val="00704BBA"/>
    <w:rsid w:val="00704CAC"/>
    <w:rsid w:val="00704EDB"/>
    <w:rsid w:val="00705CE2"/>
    <w:rsid w:val="007068E1"/>
    <w:rsid w:val="00706AD7"/>
    <w:rsid w:val="00706DFF"/>
    <w:rsid w:val="00707A80"/>
    <w:rsid w:val="007103D3"/>
    <w:rsid w:val="00710CAA"/>
    <w:rsid w:val="00710F33"/>
    <w:rsid w:val="0071109D"/>
    <w:rsid w:val="0071120B"/>
    <w:rsid w:val="0071132D"/>
    <w:rsid w:val="007114E2"/>
    <w:rsid w:val="007116B3"/>
    <w:rsid w:val="0071171F"/>
    <w:rsid w:val="007117FD"/>
    <w:rsid w:val="00711A0B"/>
    <w:rsid w:val="00711F7D"/>
    <w:rsid w:val="00712459"/>
    <w:rsid w:val="00713C24"/>
    <w:rsid w:val="00714179"/>
    <w:rsid w:val="00714BCA"/>
    <w:rsid w:val="00715496"/>
    <w:rsid w:val="00715585"/>
    <w:rsid w:val="007157EF"/>
    <w:rsid w:val="007163F4"/>
    <w:rsid w:val="0071694C"/>
    <w:rsid w:val="00717302"/>
    <w:rsid w:val="00717645"/>
    <w:rsid w:val="00717771"/>
    <w:rsid w:val="00717B16"/>
    <w:rsid w:val="007205E9"/>
    <w:rsid w:val="00720708"/>
    <w:rsid w:val="00721107"/>
    <w:rsid w:val="007214B8"/>
    <w:rsid w:val="007219C6"/>
    <w:rsid w:val="00721EE7"/>
    <w:rsid w:val="007223F3"/>
    <w:rsid w:val="00722511"/>
    <w:rsid w:val="007227AE"/>
    <w:rsid w:val="00723A0B"/>
    <w:rsid w:val="00725479"/>
    <w:rsid w:val="00725639"/>
    <w:rsid w:val="007258A9"/>
    <w:rsid w:val="007259FC"/>
    <w:rsid w:val="00725E64"/>
    <w:rsid w:val="00726323"/>
    <w:rsid w:val="007268A3"/>
    <w:rsid w:val="00726998"/>
    <w:rsid w:val="007269E7"/>
    <w:rsid w:val="00726BF5"/>
    <w:rsid w:val="00726D61"/>
    <w:rsid w:val="00730437"/>
    <w:rsid w:val="00730728"/>
    <w:rsid w:val="00730E00"/>
    <w:rsid w:val="007313AB"/>
    <w:rsid w:val="007317B5"/>
    <w:rsid w:val="007319F3"/>
    <w:rsid w:val="007320EE"/>
    <w:rsid w:val="00734850"/>
    <w:rsid w:val="007349F7"/>
    <w:rsid w:val="00734E96"/>
    <w:rsid w:val="00735923"/>
    <w:rsid w:val="00735DB0"/>
    <w:rsid w:val="00736C03"/>
    <w:rsid w:val="00737207"/>
    <w:rsid w:val="00737883"/>
    <w:rsid w:val="00737A80"/>
    <w:rsid w:val="007402D3"/>
    <w:rsid w:val="00740992"/>
    <w:rsid w:val="00740CCB"/>
    <w:rsid w:val="00741244"/>
    <w:rsid w:val="007417BA"/>
    <w:rsid w:val="0074185A"/>
    <w:rsid w:val="0074190E"/>
    <w:rsid w:val="00741AFC"/>
    <w:rsid w:val="00741D2A"/>
    <w:rsid w:val="00742109"/>
    <w:rsid w:val="0074265C"/>
    <w:rsid w:val="007429FD"/>
    <w:rsid w:val="00742A7E"/>
    <w:rsid w:val="007431E7"/>
    <w:rsid w:val="00743571"/>
    <w:rsid w:val="00743F75"/>
    <w:rsid w:val="0074451F"/>
    <w:rsid w:val="00744895"/>
    <w:rsid w:val="00744C83"/>
    <w:rsid w:val="007451C3"/>
    <w:rsid w:val="00745911"/>
    <w:rsid w:val="00746176"/>
    <w:rsid w:val="00746773"/>
    <w:rsid w:val="0074707B"/>
    <w:rsid w:val="00747A20"/>
    <w:rsid w:val="0075002E"/>
    <w:rsid w:val="00750365"/>
    <w:rsid w:val="00750EC4"/>
    <w:rsid w:val="007510F0"/>
    <w:rsid w:val="007514D2"/>
    <w:rsid w:val="00752119"/>
    <w:rsid w:val="00752184"/>
    <w:rsid w:val="0075233B"/>
    <w:rsid w:val="00753107"/>
    <w:rsid w:val="0075386D"/>
    <w:rsid w:val="00753A84"/>
    <w:rsid w:val="00753E7E"/>
    <w:rsid w:val="00754162"/>
    <w:rsid w:val="00754831"/>
    <w:rsid w:val="00754E0E"/>
    <w:rsid w:val="00754F2E"/>
    <w:rsid w:val="00754F65"/>
    <w:rsid w:val="00754FEE"/>
    <w:rsid w:val="00755A9F"/>
    <w:rsid w:val="00756955"/>
    <w:rsid w:val="00756FF7"/>
    <w:rsid w:val="00757BEF"/>
    <w:rsid w:val="00757CC9"/>
    <w:rsid w:val="007601AF"/>
    <w:rsid w:val="007601FE"/>
    <w:rsid w:val="007609FC"/>
    <w:rsid w:val="00760A4F"/>
    <w:rsid w:val="00760C2D"/>
    <w:rsid w:val="00760D9C"/>
    <w:rsid w:val="00760DF8"/>
    <w:rsid w:val="00760F22"/>
    <w:rsid w:val="00760F6A"/>
    <w:rsid w:val="007612D0"/>
    <w:rsid w:val="00761857"/>
    <w:rsid w:val="007628AF"/>
    <w:rsid w:val="00762E20"/>
    <w:rsid w:val="00762FC6"/>
    <w:rsid w:val="007630BD"/>
    <w:rsid w:val="007634B1"/>
    <w:rsid w:val="00763501"/>
    <w:rsid w:val="0076368E"/>
    <w:rsid w:val="00763B3A"/>
    <w:rsid w:val="00763DA8"/>
    <w:rsid w:val="007640F2"/>
    <w:rsid w:val="00764793"/>
    <w:rsid w:val="00765203"/>
    <w:rsid w:val="00765A56"/>
    <w:rsid w:val="0076613C"/>
    <w:rsid w:val="0076628D"/>
    <w:rsid w:val="007662E6"/>
    <w:rsid w:val="00766766"/>
    <w:rsid w:val="00766B1B"/>
    <w:rsid w:val="00766B3D"/>
    <w:rsid w:val="00766D4B"/>
    <w:rsid w:val="00767DB9"/>
    <w:rsid w:val="00767E8C"/>
    <w:rsid w:val="00770E93"/>
    <w:rsid w:val="00771008"/>
    <w:rsid w:val="0077145F"/>
    <w:rsid w:val="007715BE"/>
    <w:rsid w:val="00771701"/>
    <w:rsid w:val="00771A64"/>
    <w:rsid w:val="00771AB7"/>
    <w:rsid w:val="0077274A"/>
    <w:rsid w:val="00772988"/>
    <w:rsid w:val="007734AA"/>
    <w:rsid w:val="007739D0"/>
    <w:rsid w:val="00773D4D"/>
    <w:rsid w:val="00774943"/>
    <w:rsid w:val="00774A43"/>
    <w:rsid w:val="00774A47"/>
    <w:rsid w:val="00774A7E"/>
    <w:rsid w:val="00774B9E"/>
    <w:rsid w:val="00774D57"/>
    <w:rsid w:val="00775B98"/>
    <w:rsid w:val="00775CCB"/>
    <w:rsid w:val="0077702E"/>
    <w:rsid w:val="0077715A"/>
    <w:rsid w:val="00777F19"/>
    <w:rsid w:val="00777F40"/>
    <w:rsid w:val="0078001D"/>
    <w:rsid w:val="00780496"/>
    <w:rsid w:val="00780849"/>
    <w:rsid w:val="00780D8C"/>
    <w:rsid w:val="00780E0D"/>
    <w:rsid w:val="00780FA1"/>
    <w:rsid w:val="007818ED"/>
    <w:rsid w:val="00781EF6"/>
    <w:rsid w:val="00782888"/>
    <w:rsid w:val="0078302F"/>
    <w:rsid w:val="007846BC"/>
    <w:rsid w:val="007847C1"/>
    <w:rsid w:val="00784C4B"/>
    <w:rsid w:val="00784D98"/>
    <w:rsid w:val="00785328"/>
    <w:rsid w:val="00786068"/>
    <w:rsid w:val="00786B8F"/>
    <w:rsid w:val="007871E5"/>
    <w:rsid w:val="00787C30"/>
    <w:rsid w:val="00787DA5"/>
    <w:rsid w:val="00790076"/>
    <w:rsid w:val="0079049A"/>
    <w:rsid w:val="00790634"/>
    <w:rsid w:val="007909DF"/>
    <w:rsid w:val="007916AE"/>
    <w:rsid w:val="00791A94"/>
    <w:rsid w:val="00791ED2"/>
    <w:rsid w:val="00791FF7"/>
    <w:rsid w:val="007922B6"/>
    <w:rsid w:val="007926F9"/>
    <w:rsid w:val="00792891"/>
    <w:rsid w:val="00792C4B"/>
    <w:rsid w:val="007931BD"/>
    <w:rsid w:val="0079333D"/>
    <w:rsid w:val="00793577"/>
    <w:rsid w:val="00794598"/>
    <w:rsid w:val="007946CA"/>
    <w:rsid w:val="00794E35"/>
    <w:rsid w:val="00794F8B"/>
    <w:rsid w:val="007953B5"/>
    <w:rsid w:val="00795691"/>
    <w:rsid w:val="00795AB3"/>
    <w:rsid w:val="00796295"/>
    <w:rsid w:val="00796E2B"/>
    <w:rsid w:val="00796F22"/>
    <w:rsid w:val="007973F6"/>
    <w:rsid w:val="00797506"/>
    <w:rsid w:val="00797844"/>
    <w:rsid w:val="007979E3"/>
    <w:rsid w:val="00797C99"/>
    <w:rsid w:val="007A0368"/>
    <w:rsid w:val="007A081F"/>
    <w:rsid w:val="007A1270"/>
    <w:rsid w:val="007A2219"/>
    <w:rsid w:val="007A3840"/>
    <w:rsid w:val="007A3AB4"/>
    <w:rsid w:val="007A3CDF"/>
    <w:rsid w:val="007A4859"/>
    <w:rsid w:val="007A533C"/>
    <w:rsid w:val="007A5BD7"/>
    <w:rsid w:val="007A5E4D"/>
    <w:rsid w:val="007A6FC0"/>
    <w:rsid w:val="007B0288"/>
    <w:rsid w:val="007B09F9"/>
    <w:rsid w:val="007B0B97"/>
    <w:rsid w:val="007B166C"/>
    <w:rsid w:val="007B177C"/>
    <w:rsid w:val="007B1C52"/>
    <w:rsid w:val="007B1E3C"/>
    <w:rsid w:val="007B21DD"/>
    <w:rsid w:val="007B31EC"/>
    <w:rsid w:val="007B3550"/>
    <w:rsid w:val="007B3A53"/>
    <w:rsid w:val="007B4032"/>
    <w:rsid w:val="007B4478"/>
    <w:rsid w:val="007B5428"/>
    <w:rsid w:val="007B5582"/>
    <w:rsid w:val="007B5BE4"/>
    <w:rsid w:val="007B5E92"/>
    <w:rsid w:val="007B608A"/>
    <w:rsid w:val="007B7045"/>
    <w:rsid w:val="007B7A3D"/>
    <w:rsid w:val="007C0234"/>
    <w:rsid w:val="007C0A02"/>
    <w:rsid w:val="007C0E26"/>
    <w:rsid w:val="007C0F9B"/>
    <w:rsid w:val="007C1036"/>
    <w:rsid w:val="007C1178"/>
    <w:rsid w:val="007C1D4E"/>
    <w:rsid w:val="007C261F"/>
    <w:rsid w:val="007C2680"/>
    <w:rsid w:val="007C2A6C"/>
    <w:rsid w:val="007C3994"/>
    <w:rsid w:val="007C3B2C"/>
    <w:rsid w:val="007C3D4A"/>
    <w:rsid w:val="007C46C4"/>
    <w:rsid w:val="007C4A90"/>
    <w:rsid w:val="007C5953"/>
    <w:rsid w:val="007C5DC2"/>
    <w:rsid w:val="007C6716"/>
    <w:rsid w:val="007C6FC1"/>
    <w:rsid w:val="007C70C5"/>
    <w:rsid w:val="007C717D"/>
    <w:rsid w:val="007C7858"/>
    <w:rsid w:val="007C789B"/>
    <w:rsid w:val="007C7946"/>
    <w:rsid w:val="007C7C9A"/>
    <w:rsid w:val="007D08B2"/>
    <w:rsid w:val="007D0A4F"/>
    <w:rsid w:val="007D0D51"/>
    <w:rsid w:val="007D1974"/>
    <w:rsid w:val="007D1A18"/>
    <w:rsid w:val="007D1B7F"/>
    <w:rsid w:val="007D21B9"/>
    <w:rsid w:val="007D2D65"/>
    <w:rsid w:val="007D34B6"/>
    <w:rsid w:val="007D3C10"/>
    <w:rsid w:val="007D41DB"/>
    <w:rsid w:val="007D50A9"/>
    <w:rsid w:val="007D521A"/>
    <w:rsid w:val="007D532B"/>
    <w:rsid w:val="007D59B1"/>
    <w:rsid w:val="007D62D7"/>
    <w:rsid w:val="007D6446"/>
    <w:rsid w:val="007D74CA"/>
    <w:rsid w:val="007D7718"/>
    <w:rsid w:val="007D7FCE"/>
    <w:rsid w:val="007E04EC"/>
    <w:rsid w:val="007E0595"/>
    <w:rsid w:val="007E0884"/>
    <w:rsid w:val="007E1AF7"/>
    <w:rsid w:val="007E1C57"/>
    <w:rsid w:val="007E1C93"/>
    <w:rsid w:val="007E2161"/>
    <w:rsid w:val="007E304B"/>
    <w:rsid w:val="007E3806"/>
    <w:rsid w:val="007E3CA2"/>
    <w:rsid w:val="007E40CC"/>
    <w:rsid w:val="007E472E"/>
    <w:rsid w:val="007E4742"/>
    <w:rsid w:val="007E4CBB"/>
    <w:rsid w:val="007E6078"/>
    <w:rsid w:val="007E6F2D"/>
    <w:rsid w:val="007E7BC8"/>
    <w:rsid w:val="007F0E27"/>
    <w:rsid w:val="007F105A"/>
    <w:rsid w:val="007F1109"/>
    <w:rsid w:val="007F144E"/>
    <w:rsid w:val="007F1A93"/>
    <w:rsid w:val="007F1B40"/>
    <w:rsid w:val="007F1F58"/>
    <w:rsid w:val="007F1FE8"/>
    <w:rsid w:val="007F2306"/>
    <w:rsid w:val="007F296E"/>
    <w:rsid w:val="007F30AD"/>
    <w:rsid w:val="007F3793"/>
    <w:rsid w:val="007F3903"/>
    <w:rsid w:val="007F4E09"/>
    <w:rsid w:val="007F4ED2"/>
    <w:rsid w:val="007F51AE"/>
    <w:rsid w:val="007F6088"/>
    <w:rsid w:val="007F627C"/>
    <w:rsid w:val="007F6B02"/>
    <w:rsid w:val="007F6BAB"/>
    <w:rsid w:val="007F70FB"/>
    <w:rsid w:val="008000B8"/>
    <w:rsid w:val="00800E38"/>
    <w:rsid w:val="008010BD"/>
    <w:rsid w:val="0080122E"/>
    <w:rsid w:val="00801401"/>
    <w:rsid w:val="0080227C"/>
    <w:rsid w:val="00802A4D"/>
    <w:rsid w:val="00803FF0"/>
    <w:rsid w:val="00804C1B"/>
    <w:rsid w:val="008056DE"/>
    <w:rsid w:val="0080592E"/>
    <w:rsid w:val="00805A76"/>
    <w:rsid w:val="008060A8"/>
    <w:rsid w:val="00806463"/>
    <w:rsid w:val="0080660C"/>
    <w:rsid w:val="00807788"/>
    <w:rsid w:val="008078B2"/>
    <w:rsid w:val="00810325"/>
    <w:rsid w:val="0081087E"/>
    <w:rsid w:val="008108A0"/>
    <w:rsid w:val="00810C37"/>
    <w:rsid w:val="00810D4A"/>
    <w:rsid w:val="00811138"/>
    <w:rsid w:val="008118E5"/>
    <w:rsid w:val="00811A3D"/>
    <w:rsid w:val="008126CA"/>
    <w:rsid w:val="0081270F"/>
    <w:rsid w:val="00812A19"/>
    <w:rsid w:val="00812C75"/>
    <w:rsid w:val="00812CFE"/>
    <w:rsid w:val="00812D48"/>
    <w:rsid w:val="00812E2C"/>
    <w:rsid w:val="00813993"/>
    <w:rsid w:val="00813C59"/>
    <w:rsid w:val="00813F2D"/>
    <w:rsid w:val="00814183"/>
    <w:rsid w:val="008147B8"/>
    <w:rsid w:val="00814BB3"/>
    <w:rsid w:val="00814C62"/>
    <w:rsid w:val="00814C8A"/>
    <w:rsid w:val="008152E4"/>
    <w:rsid w:val="00815DC0"/>
    <w:rsid w:val="00815FAC"/>
    <w:rsid w:val="00816101"/>
    <w:rsid w:val="00816194"/>
    <w:rsid w:val="008161B8"/>
    <w:rsid w:val="008163F3"/>
    <w:rsid w:val="00816720"/>
    <w:rsid w:val="00816C9C"/>
    <w:rsid w:val="008172D8"/>
    <w:rsid w:val="008176EA"/>
    <w:rsid w:val="00817996"/>
    <w:rsid w:val="00817AC1"/>
    <w:rsid w:val="008200C3"/>
    <w:rsid w:val="008207F1"/>
    <w:rsid w:val="00820A3C"/>
    <w:rsid w:val="0082105E"/>
    <w:rsid w:val="00821110"/>
    <w:rsid w:val="00821329"/>
    <w:rsid w:val="0082153A"/>
    <w:rsid w:val="008215F2"/>
    <w:rsid w:val="00821915"/>
    <w:rsid w:val="00821A43"/>
    <w:rsid w:val="00821C22"/>
    <w:rsid w:val="0082242C"/>
    <w:rsid w:val="00822AFB"/>
    <w:rsid w:val="00822C6D"/>
    <w:rsid w:val="00823461"/>
    <w:rsid w:val="00823AE0"/>
    <w:rsid w:val="00823E51"/>
    <w:rsid w:val="0082400B"/>
    <w:rsid w:val="00824192"/>
    <w:rsid w:val="0082445F"/>
    <w:rsid w:val="00824C40"/>
    <w:rsid w:val="00825986"/>
    <w:rsid w:val="008259FA"/>
    <w:rsid w:val="008268D4"/>
    <w:rsid w:val="00826BEF"/>
    <w:rsid w:val="008274FA"/>
    <w:rsid w:val="00827768"/>
    <w:rsid w:val="00830401"/>
    <w:rsid w:val="0083047B"/>
    <w:rsid w:val="0083151F"/>
    <w:rsid w:val="0083172E"/>
    <w:rsid w:val="00831C5E"/>
    <w:rsid w:val="00831D1D"/>
    <w:rsid w:val="00831FD6"/>
    <w:rsid w:val="0083202B"/>
    <w:rsid w:val="00832784"/>
    <w:rsid w:val="008330B5"/>
    <w:rsid w:val="008331EA"/>
    <w:rsid w:val="0083378E"/>
    <w:rsid w:val="00833BF6"/>
    <w:rsid w:val="00834010"/>
    <w:rsid w:val="00834A13"/>
    <w:rsid w:val="00835984"/>
    <w:rsid w:val="00836328"/>
    <w:rsid w:val="00836394"/>
    <w:rsid w:val="00836D6D"/>
    <w:rsid w:val="008371C0"/>
    <w:rsid w:val="008373EE"/>
    <w:rsid w:val="00837466"/>
    <w:rsid w:val="00837C87"/>
    <w:rsid w:val="00837CA4"/>
    <w:rsid w:val="008405F1"/>
    <w:rsid w:val="008417FD"/>
    <w:rsid w:val="00841C5C"/>
    <w:rsid w:val="00842097"/>
    <w:rsid w:val="008420AF"/>
    <w:rsid w:val="00842639"/>
    <w:rsid w:val="00843526"/>
    <w:rsid w:val="0084355A"/>
    <w:rsid w:val="0084431E"/>
    <w:rsid w:val="00844F4D"/>
    <w:rsid w:val="008452EB"/>
    <w:rsid w:val="0084556E"/>
    <w:rsid w:val="00846395"/>
    <w:rsid w:val="00846433"/>
    <w:rsid w:val="00846489"/>
    <w:rsid w:val="008465CD"/>
    <w:rsid w:val="008467F1"/>
    <w:rsid w:val="0085011F"/>
    <w:rsid w:val="008502E8"/>
    <w:rsid w:val="00850754"/>
    <w:rsid w:val="00850851"/>
    <w:rsid w:val="0085148F"/>
    <w:rsid w:val="008518E0"/>
    <w:rsid w:val="00851B1E"/>
    <w:rsid w:val="00851DF3"/>
    <w:rsid w:val="00852026"/>
    <w:rsid w:val="008533E4"/>
    <w:rsid w:val="00853B4D"/>
    <w:rsid w:val="00854385"/>
    <w:rsid w:val="008544E4"/>
    <w:rsid w:val="008549CE"/>
    <w:rsid w:val="00854A1A"/>
    <w:rsid w:val="0085595C"/>
    <w:rsid w:val="00855C26"/>
    <w:rsid w:val="0085602F"/>
    <w:rsid w:val="00856AA7"/>
    <w:rsid w:val="00856BC5"/>
    <w:rsid w:val="0085730B"/>
    <w:rsid w:val="00857516"/>
    <w:rsid w:val="00857D81"/>
    <w:rsid w:val="0086003A"/>
    <w:rsid w:val="00860149"/>
    <w:rsid w:val="00860552"/>
    <w:rsid w:val="0086063B"/>
    <w:rsid w:val="008607DF"/>
    <w:rsid w:val="0086090A"/>
    <w:rsid w:val="00860FB0"/>
    <w:rsid w:val="008614A2"/>
    <w:rsid w:val="00862420"/>
    <w:rsid w:val="008630AD"/>
    <w:rsid w:val="008632A5"/>
    <w:rsid w:val="0086359E"/>
    <w:rsid w:val="008640CB"/>
    <w:rsid w:val="008641B2"/>
    <w:rsid w:val="00864963"/>
    <w:rsid w:val="00865749"/>
    <w:rsid w:val="008657FA"/>
    <w:rsid w:val="008669FC"/>
    <w:rsid w:val="00866C2F"/>
    <w:rsid w:val="00867467"/>
    <w:rsid w:val="00867892"/>
    <w:rsid w:val="00867B96"/>
    <w:rsid w:val="00867D59"/>
    <w:rsid w:val="00867E04"/>
    <w:rsid w:val="00867E20"/>
    <w:rsid w:val="00867FF2"/>
    <w:rsid w:val="00870002"/>
    <w:rsid w:val="0087018B"/>
    <w:rsid w:val="00870A45"/>
    <w:rsid w:val="00870EF2"/>
    <w:rsid w:val="00870F4D"/>
    <w:rsid w:val="008715DE"/>
    <w:rsid w:val="00871C81"/>
    <w:rsid w:val="00871E1D"/>
    <w:rsid w:val="00871F87"/>
    <w:rsid w:val="008724AF"/>
    <w:rsid w:val="008728BB"/>
    <w:rsid w:val="00872B15"/>
    <w:rsid w:val="00872D36"/>
    <w:rsid w:val="008732B6"/>
    <w:rsid w:val="0087396C"/>
    <w:rsid w:val="008739CE"/>
    <w:rsid w:val="008744FC"/>
    <w:rsid w:val="00874874"/>
    <w:rsid w:val="00875021"/>
    <w:rsid w:val="00875B49"/>
    <w:rsid w:val="00875DC3"/>
    <w:rsid w:val="00875E8D"/>
    <w:rsid w:val="00876540"/>
    <w:rsid w:val="0088019B"/>
    <w:rsid w:val="00880985"/>
    <w:rsid w:val="00880DCC"/>
    <w:rsid w:val="00880F09"/>
    <w:rsid w:val="00880F21"/>
    <w:rsid w:val="00881323"/>
    <w:rsid w:val="0088140E"/>
    <w:rsid w:val="00881D56"/>
    <w:rsid w:val="008822AF"/>
    <w:rsid w:val="00883D34"/>
    <w:rsid w:val="00883F37"/>
    <w:rsid w:val="00883F56"/>
    <w:rsid w:val="008842B5"/>
    <w:rsid w:val="008848D1"/>
    <w:rsid w:val="00884E40"/>
    <w:rsid w:val="00884EC1"/>
    <w:rsid w:val="00884FF4"/>
    <w:rsid w:val="008850DA"/>
    <w:rsid w:val="00885389"/>
    <w:rsid w:val="008865B9"/>
    <w:rsid w:val="0088698C"/>
    <w:rsid w:val="00887735"/>
    <w:rsid w:val="008878DE"/>
    <w:rsid w:val="00887DE4"/>
    <w:rsid w:val="00890194"/>
    <w:rsid w:val="008904C0"/>
    <w:rsid w:val="00890CF4"/>
    <w:rsid w:val="0089155A"/>
    <w:rsid w:val="00891644"/>
    <w:rsid w:val="008916A5"/>
    <w:rsid w:val="00891C76"/>
    <w:rsid w:val="008925CE"/>
    <w:rsid w:val="00892B76"/>
    <w:rsid w:val="00892BF9"/>
    <w:rsid w:val="00892CC3"/>
    <w:rsid w:val="008937E6"/>
    <w:rsid w:val="00893E3E"/>
    <w:rsid w:val="0089404B"/>
    <w:rsid w:val="008941F1"/>
    <w:rsid w:val="008948F8"/>
    <w:rsid w:val="00894960"/>
    <w:rsid w:val="00894A93"/>
    <w:rsid w:val="00894F3A"/>
    <w:rsid w:val="0089519E"/>
    <w:rsid w:val="00895B13"/>
    <w:rsid w:val="00895FA2"/>
    <w:rsid w:val="00896433"/>
    <w:rsid w:val="00896720"/>
    <w:rsid w:val="00896E59"/>
    <w:rsid w:val="00897092"/>
    <w:rsid w:val="008973DC"/>
    <w:rsid w:val="008977D7"/>
    <w:rsid w:val="008A0292"/>
    <w:rsid w:val="008A0E0D"/>
    <w:rsid w:val="008A0E4F"/>
    <w:rsid w:val="008A0F73"/>
    <w:rsid w:val="008A1388"/>
    <w:rsid w:val="008A17A1"/>
    <w:rsid w:val="008A1CD9"/>
    <w:rsid w:val="008A1E29"/>
    <w:rsid w:val="008A224C"/>
    <w:rsid w:val="008A2492"/>
    <w:rsid w:val="008A2A0E"/>
    <w:rsid w:val="008A32C8"/>
    <w:rsid w:val="008A45EF"/>
    <w:rsid w:val="008A4914"/>
    <w:rsid w:val="008A5556"/>
    <w:rsid w:val="008A584D"/>
    <w:rsid w:val="008A5E1D"/>
    <w:rsid w:val="008A618D"/>
    <w:rsid w:val="008A66F1"/>
    <w:rsid w:val="008A6777"/>
    <w:rsid w:val="008A6913"/>
    <w:rsid w:val="008A6BD7"/>
    <w:rsid w:val="008A6FF6"/>
    <w:rsid w:val="008A7324"/>
    <w:rsid w:val="008A7DD7"/>
    <w:rsid w:val="008A7F22"/>
    <w:rsid w:val="008B0189"/>
    <w:rsid w:val="008B018E"/>
    <w:rsid w:val="008B091D"/>
    <w:rsid w:val="008B0A8C"/>
    <w:rsid w:val="008B0AEC"/>
    <w:rsid w:val="008B1380"/>
    <w:rsid w:val="008B1F16"/>
    <w:rsid w:val="008B23AC"/>
    <w:rsid w:val="008B26CF"/>
    <w:rsid w:val="008B2964"/>
    <w:rsid w:val="008B2B2A"/>
    <w:rsid w:val="008B2BF8"/>
    <w:rsid w:val="008B461E"/>
    <w:rsid w:val="008B4705"/>
    <w:rsid w:val="008B4CD6"/>
    <w:rsid w:val="008B6268"/>
    <w:rsid w:val="008B6E8F"/>
    <w:rsid w:val="008B7179"/>
    <w:rsid w:val="008B7529"/>
    <w:rsid w:val="008B75A3"/>
    <w:rsid w:val="008B7C5B"/>
    <w:rsid w:val="008C0A84"/>
    <w:rsid w:val="008C0F37"/>
    <w:rsid w:val="008C11AB"/>
    <w:rsid w:val="008C1432"/>
    <w:rsid w:val="008C154F"/>
    <w:rsid w:val="008C1810"/>
    <w:rsid w:val="008C1AF8"/>
    <w:rsid w:val="008C1E71"/>
    <w:rsid w:val="008C1F36"/>
    <w:rsid w:val="008C2944"/>
    <w:rsid w:val="008C2CDC"/>
    <w:rsid w:val="008C31C2"/>
    <w:rsid w:val="008C474C"/>
    <w:rsid w:val="008C4B23"/>
    <w:rsid w:val="008C5342"/>
    <w:rsid w:val="008C54F9"/>
    <w:rsid w:val="008C58DA"/>
    <w:rsid w:val="008C5DA5"/>
    <w:rsid w:val="008C6A66"/>
    <w:rsid w:val="008C6BE7"/>
    <w:rsid w:val="008C77DF"/>
    <w:rsid w:val="008C7C0B"/>
    <w:rsid w:val="008C7F82"/>
    <w:rsid w:val="008D0077"/>
    <w:rsid w:val="008D0283"/>
    <w:rsid w:val="008D058D"/>
    <w:rsid w:val="008D0741"/>
    <w:rsid w:val="008D0F89"/>
    <w:rsid w:val="008D1930"/>
    <w:rsid w:val="008D1D66"/>
    <w:rsid w:val="008D1F4E"/>
    <w:rsid w:val="008D21C9"/>
    <w:rsid w:val="008D2563"/>
    <w:rsid w:val="008D2C42"/>
    <w:rsid w:val="008D2CC9"/>
    <w:rsid w:val="008D2FA6"/>
    <w:rsid w:val="008D332D"/>
    <w:rsid w:val="008D373F"/>
    <w:rsid w:val="008D3757"/>
    <w:rsid w:val="008D3D4B"/>
    <w:rsid w:val="008D3FC0"/>
    <w:rsid w:val="008D44F9"/>
    <w:rsid w:val="008D488E"/>
    <w:rsid w:val="008D4B01"/>
    <w:rsid w:val="008D4D3E"/>
    <w:rsid w:val="008D4DB7"/>
    <w:rsid w:val="008D4DC1"/>
    <w:rsid w:val="008D5371"/>
    <w:rsid w:val="008D542E"/>
    <w:rsid w:val="008D704A"/>
    <w:rsid w:val="008E0355"/>
    <w:rsid w:val="008E04E5"/>
    <w:rsid w:val="008E090F"/>
    <w:rsid w:val="008E0E83"/>
    <w:rsid w:val="008E1C3F"/>
    <w:rsid w:val="008E203F"/>
    <w:rsid w:val="008E24F4"/>
    <w:rsid w:val="008E257F"/>
    <w:rsid w:val="008E2AA2"/>
    <w:rsid w:val="008E2EE5"/>
    <w:rsid w:val="008E379F"/>
    <w:rsid w:val="008E40BA"/>
    <w:rsid w:val="008E4DA1"/>
    <w:rsid w:val="008E4DE6"/>
    <w:rsid w:val="008E6257"/>
    <w:rsid w:val="008E646F"/>
    <w:rsid w:val="008E71B7"/>
    <w:rsid w:val="008E73E2"/>
    <w:rsid w:val="008E768C"/>
    <w:rsid w:val="008E7972"/>
    <w:rsid w:val="008E7BFA"/>
    <w:rsid w:val="008F05FC"/>
    <w:rsid w:val="008F064E"/>
    <w:rsid w:val="008F1094"/>
    <w:rsid w:val="008F1566"/>
    <w:rsid w:val="008F1801"/>
    <w:rsid w:val="008F1976"/>
    <w:rsid w:val="008F1A3B"/>
    <w:rsid w:val="008F1DB4"/>
    <w:rsid w:val="008F2282"/>
    <w:rsid w:val="008F25EF"/>
    <w:rsid w:val="008F2995"/>
    <w:rsid w:val="008F2B0A"/>
    <w:rsid w:val="008F30C1"/>
    <w:rsid w:val="008F3B51"/>
    <w:rsid w:val="008F3E73"/>
    <w:rsid w:val="008F4063"/>
    <w:rsid w:val="008F4569"/>
    <w:rsid w:val="008F4667"/>
    <w:rsid w:val="008F4A24"/>
    <w:rsid w:val="008F4BBD"/>
    <w:rsid w:val="008F4F9D"/>
    <w:rsid w:val="008F515C"/>
    <w:rsid w:val="008F5310"/>
    <w:rsid w:val="008F5350"/>
    <w:rsid w:val="008F540D"/>
    <w:rsid w:val="008F6215"/>
    <w:rsid w:val="008F6997"/>
    <w:rsid w:val="008F6C2B"/>
    <w:rsid w:val="008F6C32"/>
    <w:rsid w:val="008F6DCE"/>
    <w:rsid w:val="008F752C"/>
    <w:rsid w:val="008F7544"/>
    <w:rsid w:val="008F7D13"/>
    <w:rsid w:val="009002D1"/>
    <w:rsid w:val="00900A66"/>
    <w:rsid w:val="00900B79"/>
    <w:rsid w:val="00900C0D"/>
    <w:rsid w:val="00901063"/>
    <w:rsid w:val="0090145E"/>
    <w:rsid w:val="009017FA"/>
    <w:rsid w:val="009019F4"/>
    <w:rsid w:val="009019FE"/>
    <w:rsid w:val="00901A13"/>
    <w:rsid w:val="00902403"/>
    <w:rsid w:val="009025AC"/>
    <w:rsid w:val="00902836"/>
    <w:rsid w:val="00902A0E"/>
    <w:rsid w:val="00902C6E"/>
    <w:rsid w:val="00902CF7"/>
    <w:rsid w:val="00902D4E"/>
    <w:rsid w:val="009046CB"/>
    <w:rsid w:val="00904ABB"/>
    <w:rsid w:val="00904FE4"/>
    <w:rsid w:val="00905468"/>
    <w:rsid w:val="00905D1C"/>
    <w:rsid w:val="00906CB4"/>
    <w:rsid w:val="00907981"/>
    <w:rsid w:val="00907BD1"/>
    <w:rsid w:val="00910055"/>
    <w:rsid w:val="009101D3"/>
    <w:rsid w:val="009109D2"/>
    <w:rsid w:val="00910BE3"/>
    <w:rsid w:val="00911D2F"/>
    <w:rsid w:val="0091203A"/>
    <w:rsid w:val="009128E0"/>
    <w:rsid w:val="00912DF6"/>
    <w:rsid w:val="0091323B"/>
    <w:rsid w:val="00913BE4"/>
    <w:rsid w:val="00913D5E"/>
    <w:rsid w:val="0091426C"/>
    <w:rsid w:val="00914626"/>
    <w:rsid w:val="0091462E"/>
    <w:rsid w:val="00914A9E"/>
    <w:rsid w:val="00914B86"/>
    <w:rsid w:val="00914D38"/>
    <w:rsid w:val="00914DC9"/>
    <w:rsid w:val="00915205"/>
    <w:rsid w:val="0091562B"/>
    <w:rsid w:val="00916019"/>
    <w:rsid w:val="00916284"/>
    <w:rsid w:val="00917425"/>
    <w:rsid w:val="009176CF"/>
    <w:rsid w:val="0091788D"/>
    <w:rsid w:val="00917CC1"/>
    <w:rsid w:val="0092003D"/>
    <w:rsid w:val="00920260"/>
    <w:rsid w:val="0092049C"/>
    <w:rsid w:val="009206BE"/>
    <w:rsid w:val="009207A4"/>
    <w:rsid w:val="00920B48"/>
    <w:rsid w:val="00921051"/>
    <w:rsid w:val="00921339"/>
    <w:rsid w:val="00921642"/>
    <w:rsid w:val="009216F2"/>
    <w:rsid w:val="00921B77"/>
    <w:rsid w:val="00921E2A"/>
    <w:rsid w:val="00922442"/>
    <w:rsid w:val="00922A9E"/>
    <w:rsid w:val="009231B1"/>
    <w:rsid w:val="00923800"/>
    <w:rsid w:val="00923A90"/>
    <w:rsid w:val="009240E3"/>
    <w:rsid w:val="00924C23"/>
    <w:rsid w:val="00924E12"/>
    <w:rsid w:val="009250DB"/>
    <w:rsid w:val="00925141"/>
    <w:rsid w:val="0092562D"/>
    <w:rsid w:val="0092565E"/>
    <w:rsid w:val="00925937"/>
    <w:rsid w:val="009260BC"/>
    <w:rsid w:val="0092613D"/>
    <w:rsid w:val="0092703D"/>
    <w:rsid w:val="0092706A"/>
    <w:rsid w:val="009274E1"/>
    <w:rsid w:val="0092789F"/>
    <w:rsid w:val="00927BD0"/>
    <w:rsid w:val="00927E0B"/>
    <w:rsid w:val="00927EB8"/>
    <w:rsid w:val="00927EC5"/>
    <w:rsid w:val="00927F6F"/>
    <w:rsid w:val="0093057F"/>
    <w:rsid w:val="009307C8"/>
    <w:rsid w:val="0093176B"/>
    <w:rsid w:val="009319F6"/>
    <w:rsid w:val="00931A67"/>
    <w:rsid w:val="00931BB1"/>
    <w:rsid w:val="009325E5"/>
    <w:rsid w:val="009328FF"/>
    <w:rsid w:val="00932A2A"/>
    <w:rsid w:val="00932FE5"/>
    <w:rsid w:val="009330EF"/>
    <w:rsid w:val="00933CC7"/>
    <w:rsid w:val="00934300"/>
    <w:rsid w:val="00934B00"/>
    <w:rsid w:val="009352A4"/>
    <w:rsid w:val="00935C83"/>
    <w:rsid w:val="009360FD"/>
    <w:rsid w:val="0093640C"/>
    <w:rsid w:val="009365AD"/>
    <w:rsid w:val="00940DC4"/>
    <w:rsid w:val="00941421"/>
    <w:rsid w:val="00941CB4"/>
    <w:rsid w:val="00941F4B"/>
    <w:rsid w:val="0094207B"/>
    <w:rsid w:val="009421AF"/>
    <w:rsid w:val="0094224A"/>
    <w:rsid w:val="00942621"/>
    <w:rsid w:val="00942CF9"/>
    <w:rsid w:val="00943577"/>
    <w:rsid w:val="0094358F"/>
    <w:rsid w:val="00943E70"/>
    <w:rsid w:val="00944671"/>
    <w:rsid w:val="00946A78"/>
    <w:rsid w:val="00946AA3"/>
    <w:rsid w:val="00946B0B"/>
    <w:rsid w:val="0094707C"/>
    <w:rsid w:val="0094721A"/>
    <w:rsid w:val="00947277"/>
    <w:rsid w:val="009472F0"/>
    <w:rsid w:val="00947757"/>
    <w:rsid w:val="009501CC"/>
    <w:rsid w:val="00950A48"/>
    <w:rsid w:val="00950C6B"/>
    <w:rsid w:val="00951C1B"/>
    <w:rsid w:val="0095210B"/>
    <w:rsid w:val="00952141"/>
    <w:rsid w:val="0095214B"/>
    <w:rsid w:val="00952383"/>
    <w:rsid w:val="00952542"/>
    <w:rsid w:val="0095272E"/>
    <w:rsid w:val="00952E9A"/>
    <w:rsid w:val="00952F4A"/>
    <w:rsid w:val="0095308C"/>
    <w:rsid w:val="00953346"/>
    <w:rsid w:val="00953607"/>
    <w:rsid w:val="00953AAF"/>
    <w:rsid w:val="00953CA3"/>
    <w:rsid w:val="009543C2"/>
    <w:rsid w:val="00954491"/>
    <w:rsid w:val="009549FD"/>
    <w:rsid w:val="00955778"/>
    <w:rsid w:val="00955F84"/>
    <w:rsid w:val="00955F8E"/>
    <w:rsid w:val="00956A98"/>
    <w:rsid w:val="00957242"/>
    <w:rsid w:val="00957671"/>
    <w:rsid w:val="00957EB9"/>
    <w:rsid w:val="00960417"/>
    <w:rsid w:val="0096054B"/>
    <w:rsid w:val="009609B2"/>
    <w:rsid w:val="009616F7"/>
    <w:rsid w:val="00961876"/>
    <w:rsid w:val="0096216E"/>
    <w:rsid w:val="00962609"/>
    <w:rsid w:val="00962814"/>
    <w:rsid w:val="00962883"/>
    <w:rsid w:val="00962E4C"/>
    <w:rsid w:val="0096301D"/>
    <w:rsid w:val="00963092"/>
    <w:rsid w:val="009631B2"/>
    <w:rsid w:val="009636FE"/>
    <w:rsid w:val="009637A7"/>
    <w:rsid w:val="0096395F"/>
    <w:rsid w:val="00963A1A"/>
    <w:rsid w:val="00963A72"/>
    <w:rsid w:val="00964846"/>
    <w:rsid w:val="009649B9"/>
    <w:rsid w:val="00964D15"/>
    <w:rsid w:val="00964F65"/>
    <w:rsid w:val="00965129"/>
    <w:rsid w:val="009654CC"/>
    <w:rsid w:val="00965EF2"/>
    <w:rsid w:val="009668D5"/>
    <w:rsid w:val="00967BE1"/>
    <w:rsid w:val="00970298"/>
    <w:rsid w:val="00970928"/>
    <w:rsid w:val="00971843"/>
    <w:rsid w:val="00972AAC"/>
    <w:rsid w:val="00972B70"/>
    <w:rsid w:val="00972E93"/>
    <w:rsid w:val="00972EC1"/>
    <w:rsid w:val="00972F3F"/>
    <w:rsid w:val="00973156"/>
    <w:rsid w:val="0097366E"/>
    <w:rsid w:val="009743CC"/>
    <w:rsid w:val="00974405"/>
    <w:rsid w:val="0097462F"/>
    <w:rsid w:val="00974763"/>
    <w:rsid w:val="00974A34"/>
    <w:rsid w:val="00974ACF"/>
    <w:rsid w:val="00974B48"/>
    <w:rsid w:val="00974BBA"/>
    <w:rsid w:val="00974C41"/>
    <w:rsid w:val="00974C98"/>
    <w:rsid w:val="00974E83"/>
    <w:rsid w:val="00975219"/>
    <w:rsid w:val="009752E4"/>
    <w:rsid w:val="00975600"/>
    <w:rsid w:val="009760F6"/>
    <w:rsid w:val="009761E6"/>
    <w:rsid w:val="0097631D"/>
    <w:rsid w:val="00977C66"/>
    <w:rsid w:val="00977F0B"/>
    <w:rsid w:val="00980640"/>
    <w:rsid w:val="00980E07"/>
    <w:rsid w:val="009811C3"/>
    <w:rsid w:val="0098166F"/>
    <w:rsid w:val="00981A0F"/>
    <w:rsid w:val="00981A93"/>
    <w:rsid w:val="00981D67"/>
    <w:rsid w:val="009835AA"/>
    <w:rsid w:val="0098367B"/>
    <w:rsid w:val="009841ED"/>
    <w:rsid w:val="00984587"/>
    <w:rsid w:val="009846B7"/>
    <w:rsid w:val="009848DB"/>
    <w:rsid w:val="0098496B"/>
    <w:rsid w:val="009849A3"/>
    <w:rsid w:val="00984FA0"/>
    <w:rsid w:val="00985416"/>
    <w:rsid w:val="00986229"/>
    <w:rsid w:val="009862A0"/>
    <w:rsid w:val="00986C83"/>
    <w:rsid w:val="009870FC"/>
    <w:rsid w:val="009872A4"/>
    <w:rsid w:val="009874EF"/>
    <w:rsid w:val="00987F26"/>
    <w:rsid w:val="00990678"/>
    <w:rsid w:val="0099093B"/>
    <w:rsid w:val="00990A02"/>
    <w:rsid w:val="00990C1F"/>
    <w:rsid w:val="00991855"/>
    <w:rsid w:val="00991F18"/>
    <w:rsid w:val="00991F5F"/>
    <w:rsid w:val="00992136"/>
    <w:rsid w:val="009924E0"/>
    <w:rsid w:val="009924F2"/>
    <w:rsid w:val="009927C7"/>
    <w:rsid w:val="00992A44"/>
    <w:rsid w:val="00992F1B"/>
    <w:rsid w:val="00992F63"/>
    <w:rsid w:val="0099309F"/>
    <w:rsid w:val="0099433E"/>
    <w:rsid w:val="00994352"/>
    <w:rsid w:val="009948B2"/>
    <w:rsid w:val="00995064"/>
    <w:rsid w:val="009951FE"/>
    <w:rsid w:val="00995810"/>
    <w:rsid w:val="00995A1E"/>
    <w:rsid w:val="00996D10"/>
    <w:rsid w:val="009976EE"/>
    <w:rsid w:val="0099771F"/>
    <w:rsid w:val="00997EEE"/>
    <w:rsid w:val="009A0C59"/>
    <w:rsid w:val="009A0D06"/>
    <w:rsid w:val="009A0F4F"/>
    <w:rsid w:val="009A169B"/>
    <w:rsid w:val="009A172A"/>
    <w:rsid w:val="009A181A"/>
    <w:rsid w:val="009A220F"/>
    <w:rsid w:val="009A299D"/>
    <w:rsid w:val="009A2F0C"/>
    <w:rsid w:val="009A328A"/>
    <w:rsid w:val="009A33A8"/>
    <w:rsid w:val="009A3C72"/>
    <w:rsid w:val="009A4278"/>
    <w:rsid w:val="009A501F"/>
    <w:rsid w:val="009A5972"/>
    <w:rsid w:val="009A5BB5"/>
    <w:rsid w:val="009A5C40"/>
    <w:rsid w:val="009A6105"/>
    <w:rsid w:val="009A66B1"/>
    <w:rsid w:val="009A6E82"/>
    <w:rsid w:val="009A6EA4"/>
    <w:rsid w:val="009A7409"/>
    <w:rsid w:val="009A7B26"/>
    <w:rsid w:val="009B02FB"/>
    <w:rsid w:val="009B0897"/>
    <w:rsid w:val="009B0B1B"/>
    <w:rsid w:val="009B0D13"/>
    <w:rsid w:val="009B0DD5"/>
    <w:rsid w:val="009B0F6E"/>
    <w:rsid w:val="009B0F74"/>
    <w:rsid w:val="009B1078"/>
    <w:rsid w:val="009B114C"/>
    <w:rsid w:val="009B1B67"/>
    <w:rsid w:val="009B1B7B"/>
    <w:rsid w:val="009B1BC6"/>
    <w:rsid w:val="009B21CE"/>
    <w:rsid w:val="009B2282"/>
    <w:rsid w:val="009B30B1"/>
    <w:rsid w:val="009B350D"/>
    <w:rsid w:val="009B42F6"/>
    <w:rsid w:val="009B482B"/>
    <w:rsid w:val="009B4E80"/>
    <w:rsid w:val="009B4FC7"/>
    <w:rsid w:val="009B606F"/>
    <w:rsid w:val="009B6602"/>
    <w:rsid w:val="009B66B9"/>
    <w:rsid w:val="009B6B12"/>
    <w:rsid w:val="009B7896"/>
    <w:rsid w:val="009C0085"/>
    <w:rsid w:val="009C0351"/>
    <w:rsid w:val="009C038F"/>
    <w:rsid w:val="009C123B"/>
    <w:rsid w:val="009C2040"/>
    <w:rsid w:val="009C22F7"/>
    <w:rsid w:val="009C2327"/>
    <w:rsid w:val="009C36E7"/>
    <w:rsid w:val="009C3B65"/>
    <w:rsid w:val="009C4667"/>
    <w:rsid w:val="009C48C0"/>
    <w:rsid w:val="009C491D"/>
    <w:rsid w:val="009C4A6A"/>
    <w:rsid w:val="009C4DB2"/>
    <w:rsid w:val="009C50BF"/>
    <w:rsid w:val="009C51FE"/>
    <w:rsid w:val="009C5A40"/>
    <w:rsid w:val="009C5CA7"/>
    <w:rsid w:val="009C5CD1"/>
    <w:rsid w:val="009C6546"/>
    <w:rsid w:val="009C707C"/>
    <w:rsid w:val="009C788F"/>
    <w:rsid w:val="009C7CF3"/>
    <w:rsid w:val="009C7E44"/>
    <w:rsid w:val="009D016E"/>
    <w:rsid w:val="009D0A3C"/>
    <w:rsid w:val="009D153B"/>
    <w:rsid w:val="009D163C"/>
    <w:rsid w:val="009D2491"/>
    <w:rsid w:val="009D280C"/>
    <w:rsid w:val="009D2F7C"/>
    <w:rsid w:val="009D32AD"/>
    <w:rsid w:val="009D3544"/>
    <w:rsid w:val="009D3917"/>
    <w:rsid w:val="009D3A2D"/>
    <w:rsid w:val="009D3F4F"/>
    <w:rsid w:val="009D45AD"/>
    <w:rsid w:val="009D4934"/>
    <w:rsid w:val="009D53A0"/>
    <w:rsid w:val="009D54DA"/>
    <w:rsid w:val="009D697B"/>
    <w:rsid w:val="009D735F"/>
    <w:rsid w:val="009D7489"/>
    <w:rsid w:val="009D74A4"/>
    <w:rsid w:val="009D7D81"/>
    <w:rsid w:val="009D7E6F"/>
    <w:rsid w:val="009E09D9"/>
    <w:rsid w:val="009E0E84"/>
    <w:rsid w:val="009E14A8"/>
    <w:rsid w:val="009E1912"/>
    <w:rsid w:val="009E2181"/>
    <w:rsid w:val="009E260F"/>
    <w:rsid w:val="009E2B22"/>
    <w:rsid w:val="009E2B2D"/>
    <w:rsid w:val="009E2C84"/>
    <w:rsid w:val="009E2E1E"/>
    <w:rsid w:val="009E38AA"/>
    <w:rsid w:val="009E404F"/>
    <w:rsid w:val="009E4446"/>
    <w:rsid w:val="009E4C6F"/>
    <w:rsid w:val="009E4DAA"/>
    <w:rsid w:val="009E5453"/>
    <w:rsid w:val="009E591A"/>
    <w:rsid w:val="009E5D84"/>
    <w:rsid w:val="009E6269"/>
    <w:rsid w:val="009E6FF4"/>
    <w:rsid w:val="009E7733"/>
    <w:rsid w:val="009E7A1A"/>
    <w:rsid w:val="009F155F"/>
    <w:rsid w:val="009F19F0"/>
    <w:rsid w:val="009F1B41"/>
    <w:rsid w:val="009F1F33"/>
    <w:rsid w:val="009F21F7"/>
    <w:rsid w:val="009F22E1"/>
    <w:rsid w:val="009F237C"/>
    <w:rsid w:val="009F28AB"/>
    <w:rsid w:val="009F322E"/>
    <w:rsid w:val="009F347D"/>
    <w:rsid w:val="009F3B3A"/>
    <w:rsid w:val="009F421B"/>
    <w:rsid w:val="009F4838"/>
    <w:rsid w:val="009F59D7"/>
    <w:rsid w:val="009F5D75"/>
    <w:rsid w:val="009F5EC7"/>
    <w:rsid w:val="009F61A3"/>
    <w:rsid w:val="009F6D7F"/>
    <w:rsid w:val="009F72DA"/>
    <w:rsid w:val="009F739B"/>
    <w:rsid w:val="009F7645"/>
    <w:rsid w:val="009F7F01"/>
    <w:rsid w:val="00A000A5"/>
    <w:rsid w:val="00A0018F"/>
    <w:rsid w:val="00A00218"/>
    <w:rsid w:val="00A01396"/>
    <w:rsid w:val="00A01397"/>
    <w:rsid w:val="00A01758"/>
    <w:rsid w:val="00A022C4"/>
    <w:rsid w:val="00A02C79"/>
    <w:rsid w:val="00A02FAF"/>
    <w:rsid w:val="00A03254"/>
    <w:rsid w:val="00A03834"/>
    <w:rsid w:val="00A04A3E"/>
    <w:rsid w:val="00A04DBC"/>
    <w:rsid w:val="00A05007"/>
    <w:rsid w:val="00A0519B"/>
    <w:rsid w:val="00A05218"/>
    <w:rsid w:val="00A05281"/>
    <w:rsid w:val="00A05347"/>
    <w:rsid w:val="00A054C1"/>
    <w:rsid w:val="00A061EE"/>
    <w:rsid w:val="00A063AF"/>
    <w:rsid w:val="00A06964"/>
    <w:rsid w:val="00A06B53"/>
    <w:rsid w:val="00A06C17"/>
    <w:rsid w:val="00A073B2"/>
    <w:rsid w:val="00A073C5"/>
    <w:rsid w:val="00A077CC"/>
    <w:rsid w:val="00A103DC"/>
    <w:rsid w:val="00A105EF"/>
    <w:rsid w:val="00A10DA5"/>
    <w:rsid w:val="00A115E2"/>
    <w:rsid w:val="00A116F7"/>
    <w:rsid w:val="00A11B6F"/>
    <w:rsid w:val="00A11EC9"/>
    <w:rsid w:val="00A12522"/>
    <w:rsid w:val="00A12531"/>
    <w:rsid w:val="00A127AC"/>
    <w:rsid w:val="00A1290D"/>
    <w:rsid w:val="00A13120"/>
    <w:rsid w:val="00A1347E"/>
    <w:rsid w:val="00A13BD4"/>
    <w:rsid w:val="00A14D1D"/>
    <w:rsid w:val="00A15758"/>
    <w:rsid w:val="00A16BFE"/>
    <w:rsid w:val="00A17568"/>
    <w:rsid w:val="00A17A9B"/>
    <w:rsid w:val="00A17CB6"/>
    <w:rsid w:val="00A17F71"/>
    <w:rsid w:val="00A20324"/>
    <w:rsid w:val="00A20703"/>
    <w:rsid w:val="00A208B0"/>
    <w:rsid w:val="00A20EC0"/>
    <w:rsid w:val="00A21026"/>
    <w:rsid w:val="00A21504"/>
    <w:rsid w:val="00A21533"/>
    <w:rsid w:val="00A218D8"/>
    <w:rsid w:val="00A219BE"/>
    <w:rsid w:val="00A21BD4"/>
    <w:rsid w:val="00A21D81"/>
    <w:rsid w:val="00A228BA"/>
    <w:rsid w:val="00A22958"/>
    <w:rsid w:val="00A229E3"/>
    <w:rsid w:val="00A238E2"/>
    <w:rsid w:val="00A23FA4"/>
    <w:rsid w:val="00A246BF"/>
    <w:rsid w:val="00A252EB"/>
    <w:rsid w:val="00A2546E"/>
    <w:rsid w:val="00A2564E"/>
    <w:rsid w:val="00A261D5"/>
    <w:rsid w:val="00A2621B"/>
    <w:rsid w:val="00A263F6"/>
    <w:rsid w:val="00A26992"/>
    <w:rsid w:val="00A26D9F"/>
    <w:rsid w:val="00A26FA7"/>
    <w:rsid w:val="00A271AC"/>
    <w:rsid w:val="00A273F6"/>
    <w:rsid w:val="00A275E4"/>
    <w:rsid w:val="00A275F0"/>
    <w:rsid w:val="00A27F13"/>
    <w:rsid w:val="00A30DF8"/>
    <w:rsid w:val="00A31348"/>
    <w:rsid w:val="00A31A99"/>
    <w:rsid w:val="00A31B2E"/>
    <w:rsid w:val="00A3288E"/>
    <w:rsid w:val="00A32CE2"/>
    <w:rsid w:val="00A3391C"/>
    <w:rsid w:val="00A33957"/>
    <w:rsid w:val="00A33973"/>
    <w:rsid w:val="00A33C70"/>
    <w:rsid w:val="00A3409B"/>
    <w:rsid w:val="00A3492F"/>
    <w:rsid w:val="00A35179"/>
    <w:rsid w:val="00A35BC7"/>
    <w:rsid w:val="00A3640B"/>
    <w:rsid w:val="00A378DF"/>
    <w:rsid w:val="00A40730"/>
    <w:rsid w:val="00A4097C"/>
    <w:rsid w:val="00A415A6"/>
    <w:rsid w:val="00A422E6"/>
    <w:rsid w:val="00A429F6"/>
    <w:rsid w:val="00A42B2B"/>
    <w:rsid w:val="00A4459A"/>
    <w:rsid w:val="00A448A8"/>
    <w:rsid w:val="00A44CEB"/>
    <w:rsid w:val="00A44F28"/>
    <w:rsid w:val="00A456F9"/>
    <w:rsid w:val="00A45DC5"/>
    <w:rsid w:val="00A45FE8"/>
    <w:rsid w:val="00A462C5"/>
    <w:rsid w:val="00A46EC3"/>
    <w:rsid w:val="00A4706B"/>
    <w:rsid w:val="00A470D3"/>
    <w:rsid w:val="00A477CC"/>
    <w:rsid w:val="00A47E5B"/>
    <w:rsid w:val="00A5001D"/>
    <w:rsid w:val="00A50BD9"/>
    <w:rsid w:val="00A50CE3"/>
    <w:rsid w:val="00A51280"/>
    <w:rsid w:val="00A51482"/>
    <w:rsid w:val="00A5180C"/>
    <w:rsid w:val="00A529FC"/>
    <w:rsid w:val="00A52A36"/>
    <w:rsid w:val="00A52D8B"/>
    <w:rsid w:val="00A54263"/>
    <w:rsid w:val="00A544C7"/>
    <w:rsid w:val="00A5475B"/>
    <w:rsid w:val="00A54C72"/>
    <w:rsid w:val="00A54D8C"/>
    <w:rsid w:val="00A55381"/>
    <w:rsid w:val="00A559FC"/>
    <w:rsid w:val="00A55A60"/>
    <w:rsid w:val="00A55E59"/>
    <w:rsid w:val="00A564AF"/>
    <w:rsid w:val="00A5675D"/>
    <w:rsid w:val="00A569A3"/>
    <w:rsid w:val="00A56A6C"/>
    <w:rsid w:val="00A56C0F"/>
    <w:rsid w:val="00A56E45"/>
    <w:rsid w:val="00A5775B"/>
    <w:rsid w:val="00A57AEB"/>
    <w:rsid w:val="00A57DCA"/>
    <w:rsid w:val="00A60625"/>
    <w:rsid w:val="00A60D69"/>
    <w:rsid w:val="00A6106A"/>
    <w:rsid w:val="00A611FE"/>
    <w:rsid w:val="00A6171F"/>
    <w:rsid w:val="00A61B21"/>
    <w:rsid w:val="00A62321"/>
    <w:rsid w:val="00A62777"/>
    <w:rsid w:val="00A627D9"/>
    <w:rsid w:val="00A6322C"/>
    <w:rsid w:val="00A63D8A"/>
    <w:rsid w:val="00A63E44"/>
    <w:rsid w:val="00A6419C"/>
    <w:rsid w:val="00A642E2"/>
    <w:rsid w:val="00A643F0"/>
    <w:rsid w:val="00A64927"/>
    <w:rsid w:val="00A64CA9"/>
    <w:rsid w:val="00A65BD9"/>
    <w:rsid w:val="00A65D74"/>
    <w:rsid w:val="00A66219"/>
    <w:rsid w:val="00A66595"/>
    <w:rsid w:val="00A66A13"/>
    <w:rsid w:val="00A6709F"/>
    <w:rsid w:val="00A67397"/>
    <w:rsid w:val="00A67F44"/>
    <w:rsid w:val="00A70103"/>
    <w:rsid w:val="00A70141"/>
    <w:rsid w:val="00A70362"/>
    <w:rsid w:val="00A70D89"/>
    <w:rsid w:val="00A7194F"/>
    <w:rsid w:val="00A71A3D"/>
    <w:rsid w:val="00A71D4B"/>
    <w:rsid w:val="00A71E48"/>
    <w:rsid w:val="00A72A62"/>
    <w:rsid w:val="00A72B8D"/>
    <w:rsid w:val="00A72BAD"/>
    <w:rsid w:val="00A73381"/>
    <w:rsid w:val="00A73622"/>
    <w:rsid w:val="00A73786"/>
    <w:rsid w:val="00A75EFF"/>
    <w:rsid w:val="00A7634D"/>
    <w:rsid w:val="00A7642A"/>
    <w:rsid w:val="00A76C9F"/>
    <w:rsid w:val="00A76F1A"/>
    <w:rsid w:val="00A774D5"/>
    <w:rsid w:val="00A77B83"/>
    <w:rsid w:val="00A80525"/>
    <w:rsid w:val="00A807FE"/>
    <w:rsid w:val="00A80B2E"/>
    <w:rsid w:val="00A812B3"/>
    <w:rsid w:val="00A81CF6"/>
    <w:rsid w:val="00A81F6F"/>
    <w:rsid w:val="00A8206D"/>
    <w:rsid w:val="00A82CEA"/>
    <w:rsid w:val="00A84157"/>
    <w:rsid w:val="00A84161"/>
    <w:rsid w:val="00A84D18"/>
    <w:rsid w:val="00A8526F"/>
    <w:rsid w:val="00A85661"/>
    <w:rsid w:val="00A857A6"/>
    <w:rsid w:val="00A85A07"/>
    <w:rsid w:val="00A86FED"/>
    <w:rsid w:val="00A87C55"/>
    <w:rsid w:val="00A90A90"/>
    <w:rsid w:val="00A90FEB"/>
    <w:rsid w:val="00A918A7"/>
    <w:rsid w:val="00A91BD0"/>
    <w:rsid w:val="00A9233F"/>
    <w:rsid w:val="00A9289F"/>
    <w:rsid w:val="00A92F96"/>
    <w:rsid w:val="00A9306B"/>
    <w:rsid w:val="00A937FD"/>
    <w:rsid w:val="00A93DA5"/>
    <w:rsid w:val="00A942F9"/>
    <w:rsid w:val="00A94405"/>
    <w:rsid w:val="00A94D95"/>
    <w:rsid w:val="00A94DAB"/>
    <w:rsid w:val="00A9587B"/>
    <w:rsid w:val="00A962EB"/>
    <w:rsid w:val="00A96590"/>
    <w:rsid w:val="00A96F1D"/>
    <w:rsid w:val="00A970C4"/>
    <w:rsid w:val="00A97234"/>
    <w:rsid w:val="00A97EDA"/>
    <w:rsid w:val="00AA0537"/>
    <w:rsid w:val="00AA06C5"/>
    <w:rsid w:val="00AA0D59"/>
    <w:rsid w:val="00AA22E2"/>
    <w:rsid w:val="00AA24E4"/>
    <w:rsid w:val="00AA2DE1"/>
    <w:rsid w:val="00AA2E20"/>
    <w:rsid w:val="00AA4686"/>
    <w:rsid w:val="00AA494B"/>
    <w:rsid w:val="00AA4C95"/>
    <w:rsid w:val="00AA5335"/>
    <w:rsid w:val="00AA592F"/>
    <w:rsid w:val="00AA6BF8"/>
    <w:rsid w:val="00AA70B6"/>
    <w:rsid w:val="00AA71A4"/>
    <w:rsid w:val="00AA756A"/>
    <w:rsid w:val="00AB0304"/>
    <w:rsid w:val="00AB0BF8"/>
    <w:rsid w:val="00AB1401"/>
    <w:rsid w:val="00AB15FD"/>
    <w:rsid w:val="00AB1645"/>
    <w:rsid w:val="00AB1DC4"/>
    <w:rsid w:val="00AB1E1F"/>
    <w:rsid w:val="00AB1EE5"/>
    <w:rsid w:val="00AB21D5"/>
    <w:rsid w:val="00AB231D"/>
    <w:rsid w:val="00AB24DC"/>
    <w:rsid w:val="00AB26C3"/>
    <w:rsid w:val="00AB2C1D"/>
    <w:rsid w:val="00AB3C4E"/>
    <w:rsid w:val="00AB45C5"/>
    <w:rsid w:val="00AB5041"/>
    <w:rsid w:val="00AB64D9"/>
    <w:rsid w:val="00AB6DAF"/>
    <w:rsid w:val="00AB7EC1"/>
    <w:rsid w:val="00AC0622"/>
    <w:rsid w:val="00AC0A64"/>
    <w:rsid w:val="00AC0D62"/>
    <w:rsid w:val="00AC156A"/>
    <w:rsid w:val="00AC16B5"/>
    <w:rsid w:val="00AC2438"/>
    <w:rsid w:val="00AC2DB5"/>
    <w:rsid w:val="00AC30D5"/>
    <w:rsid w:val="00AC38F4"/>
    <w:rsid w:val="00AC40B8"/>
    <w:rsid w:val="00AC44B8"/>
    <w:rsid w:val="00AC49A6"/>
    <w:rsid w:val="00AC49BC"/>
    <w:rsid w:val="00AC4D15"/>
    <w:rsid w:val="00AC501E"/>
    <w:rsid w:val="00AC6079"/>
    <w:rsid w:val="00AC618E"/>
    <w:rsid w:val="00AC63A5"/>
    <w:rsid w:val="00AC6519"/>
    <w:rsid w:val="00AC674B"/>
    <w:rsid w:val="00AC67B5"/>
    <w:rsid w:val="00AC6AC8"/>
    <w:rsid w:val="00AC6EFF"/>
    <w:rsid w:val="00AC7233"/>
    <w:rsid w:val="00AC76BD"/>
    <w:rsid w:val="00AC7A9D"/>
    <w:rsid w:val="00AC7F85"/>
    <w:rsid w:val="00AD00D6"/>
    <w:rsid w:val="00AD0324"/>
    <w:rsid w:val="00AD070D"/>
    <w:rsid w:val="00AD177E"/>
    <w:rsid w:val="00AD2854"/>
    <w:rsid w:val="00AD2F01"/>
    <w:rsid w:val="00AD2F0B"/>
    <w:rsid w:val="00AD3471"/>
    <w:rsid w:val="00AD3653"/>
    <w:rsid w:val="00AD3888"/>
    <w:rsid w:val="00AD419D"/>
    <w:rsid w:val="00AD6A14"/>
    <w:rsid w:val="00AD6B9F"/>
    <w:rsid w:val="00AD7098"/>
    <w:rsid w:val="00AD7281"/>
    <w:rsid w:val="00AD74FE"/>
    <w:rsid w:val="00AD769C"/>
    <w:rsid w:val="00AD76C6"/>
    <w:rsid w:val="00AE0326"/>
    <w:rsid w:val="00AE0329"/>
    <w:rsid w:val="00AE0FD1"/>
    <w:rsid w:val="00AE1036"/>
    <w:rsid w:val="00AE142B"/>
    <w:rsid w:val="00AE1F89"/>
    <w:rsid w:val="00AE2129"/>
    <w:rsid w:val="00AE21C3"/>
    <w:rsid w:val="00AE2C93"/>
    <w:rsid w:val="00AE3336"/>
    <w:rsid w:val="00AE36AC"/>
    <w:rsid w:val="00AE3B10"/>
    <w:rsid w:val="00AE3D0C"/>
    <w:rsid w:val="00AE3DA8"/>
    <w:rsid w:val="00AE3E67"/>
    <w:rsid w:val="00AE4788"/>
    <w:rsid w:val="00AE4A86"/>
    <w:rsid w:val="00AE554A"/>
    <w:rsid w:val="00AE5882"/>
    <w:rsid w:val="00AE5911"/>
    <w:rsid w:val="00AE5945"/>
    <w:rsid w:val="00AE59BD"/>
    <w:rsid w:val="00AE5B41"/>
    <w:rsid w:val="00AE5F4C"/>
    <w:rsid w:val="00AE6018"/>
    <w:rsid w:val="00AE60EC"/>
    <w:rsid w:val="00AE6590"/>
    <w:rsid w:val="00AE66D2"/>
    <w:rsid w:val="00AE6706"/>
    <w:rsid w:val="00AE72A6"/>
    <w:rsid w:val="00AE7FAE"/>
    <w:rsid w:val="00AF02B2"/>
    <w:rsid w:val="00AF040B"/>
    <w:rsid w:val="00AF0E37"/>
    <w:rsid w:val="00AF10AB"/>
    <w:rsid w:val="00AF12CC"/>
    <w:rsid w:val="00AF1BE9"/>
    <w:rsid w:val="00AF2027"/>
    <w:rsid w:val="00AF209E"/>
    <w:rsid w:val="00AF282B"/>
    <w:rsid w:val="00AF2C85"/>
    <w:rsid w:val="00AF2DC7"/>
    <w:rsid w:val="00AF2F01"/>
    <w:rsid w:val="00AF2FB7"/>
    <w:rsid w:val="00AF3749"/>
    <w:rsid w:val="00AF39FE"/>
    <w:rsid w:val="00AF3ED2"/>
    <w:rsid w:val="00AF4146"/>
    <w:rsid w:val="00AF4AB9"/>
    <w:rsid w:val="00AF4D7D"/>
    <w:rsid w:val="00AF4E9E"/>
    <w:rsid w:val="00AF4FD7"/>
    <w:rsid w:val="00AF64A8"/>
    <w:rsid w:val="00AF6B1D"/>
    <w:rsid w:val="00AF6D5A"/>
    <w:rsid w:val="00AF766D"/>
    <w:rsid w:val="00AF7BA5"/>
    <w:rsid w:val="00AF7BA6"/>
    <w:rsid w:val="00B0019B"/>
    <w:rsid w:val="00B001D1"/>
    <w:rsid w:val="00B003F4"/>
    <w:rsid w:val="00B00606"/>
    <w:rsid w:val="00B00D9E"/>
    <w:rsid w:val="00B00E64"/>
    <w:rsid w:val="00B00E7D"/>
    <w:rsid w:val="00B01060"/>
    <w:rsid w:val="00B0157F"/>
    <w:rsid w:val="00B025CF"/>
    <w:rsid w:val="00B02B84"/>
    <w:rsid w:val="00B02DC9"/>
    <w:rsid w:val="00B0310C"/>
    <w:rsid w:val="00B031F0"/>
    <w:rsid w:val="00B0358F"/>
    <w:rsid w:val="00B03A08"/>
    <w:rsid w:val="00B03EAF"/>
    <w:rsid w:val="00B04402"/>
    <w:rsid w:val="00B04FEA"/>
    <w:rsid w:val="00B05BBD"/>
    <w:rsid w:val="00B065FF"/>
    <w:rsid w:val="00B06618"/>
    <w:rsid w:val="00B06AEC"/>
    <w:rsid w:val="00B0709D"/>
    <w:rsid w:val="00B070CA"/>
    <w:rsid w:val="00B0755B"/>
    <w:rsid w:val="00B078B9"/>
    <w:rsid w:val="00B079CF"/>
    <w:rsid w:val="00B07BCB"/>
    <w:rsid w:val="00B1007F"/>
    <w:rsid w:val="00B10BC0"/>
    <w:rsid w:val="00B1196F"/>
    <w:rsid w:val="00B125C4"/>
    <w:rsid w:val="00B126C7"/>
    <w:rsid w:val="00B12CF9"/>
    <w:rsid w:val="00B130FB"/>
    <w:rsid w:val="00B13406"/>
    <w:rsid w:val="00B1378E"/>
    <w:rsid w:val="00B13856"/>
    <w:rsid w:val="00B14AEB"/>
    <w:rsid w:val="00B14CA3"/>
    <w:rsid w:val="00B15943"/>
    <w:rsid w:val="00B15DB1"/>
    <w:rsid w:val="00B15F3B"/>
    <w:rsid w:val="00B16A66"/>
    <w:rsid w:val="00B16A71"/>
    <w:rsid w:val="00B16D1D"/>
    <w:rsid w:val="00B17CB8"/>
    <w:rsid w:val="00B17D83"/>
    <w:rsid w:val="00B20CC6"/>
    <w:rsid w:val="00B20D59"/>
    <w:rsid w:val="00B21067"/>
    <w:rsid w:val="00B2195A"/>
    <w:rsid w:val="00B2471F"/>
    <w:rsid w:val="00B257D4"/>
    <w:rsid w:val="00B25DEC"/>
    <w:rsid w:val="00B25F35"/>
    <w:rsid w:val="00B26629"/>
    <w:rsid w:val="00B26FBF"/>
    <w:rsid w:val="00B30212"/>
    <w:rsid w:val="00B30630"/>
    <w:rsid w:val="00B307F0"/>
    <w:rsid w:val="00B308EC"/>
    <w:rsid w:val="00B30A8D"/>
    <w:rsid w:val="00B30B74"/>
    <w:rsid w:val="00B30BA6"/>
    <w:rsid w:val="00B30FB5"/>
    <w:rsid w:val="00B3110C"/>
    <w:rsid w:val="00B31517"/>
    <w:rsid w:val="00B32159"/>
    <w:rsid w:val="00B335A5"/>
    <w:rsid w:val="00B33925"/>
    <w:rsid w:val="00B34579"/>
    <w:rsid w:val="00B34A00"/>
    <w:rsid w:val="00B3546C"/>
    <w:rsid w:val="00B3573C"/>
    <w:rsid w:val="00B35812"/>
    <w:rsid w:val="00B366CF"/>
    <w:rsid w:val="00B366E0"/>
    <w:rsid w:val="00B368D3"/>
    <w:rsid w:val="00B36F4F"/>
    <w:rsid w:val="00B370AE"/>
    <w:rsid w:val="00B37277"/>
    <w:rsid w:val="00B378F4"/>
    <w:rsid w:val="00B37EC5"/>
    <w:rsid w:val="00B4062E"/>
    <w:rsid w:val="00B40720"/>
    <w:rsid w:val="00B4089C"/>
    <w:rsid w:val="00B40D1A"/>
    <w:rsid w:val="00B40F5C"/>
    <w:rsid w:val="00B41019"/>
    <w:rsid w:val="00B41F72"/>
    <w:rsid w:val="00B421FC"/>
    <w:rsid w:val="00B42848"/>
    <w:rsid w:val="00B438B6"/>
    <w:rsid w:val="00B43F53"/>
    <w:rsid w:val="00B441AF"/>
    <w:rsid w:val="00B44702"/>
    <w:rsid w:val="00B4477D"/>
    <w:rsid w:val="00B4486D"/>
    <w:rsid w:val="00B45255"/>
    <w:rsid w:val="00B461FB"/>
    <w:rsid w:val="00B46ECB"/>
    <w:rsid w:val="00B47E6E"/>
    <w:rsid w:val="00B50514"/>
    <w:rsid w:val="00B505CB"/>
    <w:rsid w:val="00B50608"/>
    <w:rsid w:val="00B509B2"/>
    <w:rsid w:val="00B50AF2"/>
    <w:rsid w:val="00B50D1C"/>
    <w:rsid w:val="00B51164"/>
    <w:rsid w:val="00B529F6"/>
    <w:rsid w:val="00B53368"/>
    <w:rsid w:val="00B5390C"/>
    <w:rsid w:val="00B53CAB"/>
    <w:rsid w:val="00B53EE0"/>
    <w:rsid w:val="00B54051"/>
    <w:rsid w:val="00B54604"/>
    <w:rsid w:val="00B54760"/>
    <w:rsid w:val="00B54D8F"/>
    <w:rsid w:val="00B55301"/>
    <w:rsid w:val="00B55A21"/>
    <w:rsid w:val="00B55C45"/>
    <w:rsid w:val="00B566ED"/>
    <w:rsid w:val="00B56F79"/>
    <w:rsid w:val="00B570D0"/>
    <w:rsid w:val="00B57830"/>
    <w:rsid w:val="00B57A82"/>
    <w:rsid w:val="00B57B4B"/>
    <w:rsid w:val="00B57C9C"/>
    <w:rsid w:val="00B60D8B"/>
    <w:rsid w:val="00B60EC0"/>
    <w:rsid w:val="00B61121"/>
    <w:rsid w:val="00B61857"/>
    <w:rsid w:val="00B6231B"/>
    <w:rsid w:val="00B63CC5"/>
    <w:rsid w:val="00B6418A"/>
    <w:rsid w:val="00B64F6B"/>
    <w:rsid w:val="00B655BA"/>
    <w:rsid w:val="00B6597B"/>
    <w:rsid w:val="00B65F68"/>
    <w:rsid w:val="00B660CF"/>
    <w:rsid w:val="00B664C3"/>
    <w:rsid w:val="00B6693C"/>
    <w:rsid w:val="00B66BEE"/>
    <w:rsid w:val="00B66CF0"/>
    <w:rsid w:val="00B67255"/>
    <w:rsid w:val="00B674E7"/>
    <w:rsid w:val="00B67D42"/>
    <w:rsid w:val="00B70329"/>
    <w:rsid w:val="00B70C3E"/>
    <w:rsid w:val="00B71051"/>
    <w:rsid w:val="00B7195D"/>
    <w:rsid w:val="00B71D3C"/>
    <w:rsid w:val="00B72B8C"/>
    <w:rsid w:val="00B72C75"/>
    <w:rsid w:val="00B735C2"/>
    <w:rsid w:val="00B735E0"/>
    <w:rsid w:val="00B73664"/>
    <w:rsid w:val="00B73F7B"/>
    <w:rsid w:val="00B74342"/>
    <w:rsid w:val="00B748E4"/>
    <w:rsid w:val="00B74D66"/>
    <w:rsid w:val="00B75DCD"/>
    <w:rsid w:val="00B767BC"/>
    <w:rsid w:val="00B76DCF"/>
    <w:rsid w:val="00B77884"/>
    <w:rsid w:val="00B77BF7"/>
    <w:rsid w:val="00B80203"/>
    <w:rsid w:val="00B807E0"/>
    <w:rsid w:val="00B80D3E"/>
    <w:rsid w:val="00B810DD"/>
    <w:rsid w:val="00B8198C"/>
    <w:rsid w:val="00B81BA5"/>
    <w:rsid w:val="00B820BB"/>
    <w:rsid w:val="00B821A8"/>
    <w:rsid w:val="00B829AF"/>
    <w:rsid w:val="00B8313C"/>
    <w:rsid w:val="00B8423C"/>
    <w:rsid w:val="00B84FD6"/>
    <w:rsid w:val="00B85010"/>
    <w:rsid w:val="00B85535"/>
    <w:rsid w:val="00B85A80"/>
    <w:rsid w:val="00B85EBC"/>
    <w:rsid w:val="00B86793"/>
    <w:rsid w:val="00B8705C"/>
    <w:rsid w:val="00B8708D"/>
    <w:rsid w:val="00B87878"/>
    <w:rsid w:val="00B879EA"/>
    <w:rsid w:val="00B87C2A"/>
    <w:rsid w:val="00B87D63"/>
    <w:rsid w:val="00B87D91"/>
    <w:rsid w:val="00B90149"/>
    <w:rsid w:val="00B902B7"/>
    <w:rsid w:val="00B908EC"/>
    <w:rsid w:val="00B90A1B"/>
    <w:rsid w:val="00B90E9F"/>
    <w:rsid w:val="00B912D4"/>
    <w:rsid w:val="00B9224F"/>
    <w:rsid w:val="00B9238C"/>
    <w:rsid w:val="00B92A79"/>
    <w:rsid w:val="00B92E00"/>
    <w:rsid w:val="00B93425"/>
    <w:rsid w:val="00B9372D"/>
    <w:rsid w:val="00B93AE5"/>
    <w:rsid w:val="00B93CF0"/>
    <w:rsid w:val="00B9441C"/>
    <w:rsid w:val="00B94FB2"/>
    <w:rsid w:val="00B9549A"/>
    <w:rsid w:val="00B957D3"/>
    <w:rsid w:val="00B9598C"/>
    <w:rsid w:val="00B95FBD"/>
    <w:rsid w:val="00B96648"/>
    <w:rsid w:val="00B96791"/>
    <w:rsid w:val="00B974B3"/>
    <w:rsid w:val="00BA02C9"/>
    <w:rsid w:val="00BA0593"/>
    <w:rsid w:val="00BA0A49"/>
    <w:rsid w:val="00BA111F"/>
    <w:rsid w:val="00BA1345"/>
    <w:rsid w:val="00BA147C"/>
    <w:rsid w:val="00BA20C7"/>
    <w:rsid w:val="00BA2555"/>
    <w:rsid w:val="00BA2E87"/>
    <w:rsid w:val="00BA31AF"/>
    <w:rsid w:val="00BA33CD"/>
    <w:rsid w:val="00BA3E76"/>
    <w:rsid w:val="00BA459B"/>
    <w:rsid w:val="00BA513A"/>
    <w:rsid w:val="00BA51F5"/>
    <w:rsid w:val="00BA5284"/>
    <w:rsid w:val="00BA5664"/>
    <w:rsid w:val="00BA5A1C"/>
    <w:rsid w:val="00BA5A71"/>
    <w:rsid w:val="00BA5B61"/>
    <w:rsid w:val="00BA7CFF"/>
    <w:rsid w:val="00BA7E96"/>
    <w:rsid w:val="00BA7ED3"/>
    <w:rsid w:val="00BB00A9"/>
    <w:rsid w:val="00BB2B70"/>
    <w:rsid w:val="00BB3076"/>
    <w:rsid w:val="00BB35B8"/>
    <w:rsid w:val="00BB3762"/>
    <w:rsid w:val="00BB388A"/>
    <w:rsid w:val="00BB3A40"/>
    <w:rsid w:val="00BB3DFB"/>
    <w:rsid w:val="00BB4C89"/>
    <w:rsid w:val="00BB581C"/>
    <w:rsid w:val="00BB58D3"/>
    <w:rsid w:val="00BB5E27"/>
    <w:rsid w:val="00BB5E89"/>
    <w:rsid w:val="00BB5EF3"/>
    <w:rsid w:val="00BB63A4"/>
    <w:rsid w:val="00BB642C"/>
    <w:rsid w:val="00BB64A0"/>
    <w:rsid w:val="00BB6749"/>
    <w:rsid w:val="00BB692D"/>
    <w:rsid w:val="00BB6ADA"/>
    <w:rsid w:val="00BB6B58"/>
    <w:rsid w:val="00BB70E9"/>
    <w:rsid w:val="00BB7A30"/>
    <w:rsid w:val="00BB7AA9"/>
    <w:rsid w:val="00BB7DEC"/>
    <w:rsid w:val="00BB7FFA"/>
    <w:rsid w:val="00BC03DD"/>
    <w:rsid w:val="00BC0478"/>
    <w:rsid w:val="00BC0A22"/>
    <w:rsid w:val="00BC0A4E"/>
    <w:rsid w:val="00BC0A8F"/>
    <w:rsid w:val="00BC1252"/>
    <w:rsid w:val="00BC14FB"/>
    <w:rsid w:val="00BC19CC"/>
    <w:rsid w:val="00BC1E13"/>
    <w:rsid w:val="00BC2D74"/>
    <w:rsid w:val="00BC2F42"/>
    <w:rsid w:val="00BC31C7"/>
    <w:rsid w:val="00BC409C"/>
    <w:rsid w:val="00BC4794"/>
    <w:rsid w:val="00BC4C63"/>
    <w:rsid w:val="00BC5232"/>
    <w:rsid w:val="00BC56EE"/>
    <w:rsid w:val="00BC5758"/>
    <w:rsid w:val="00BC5DA3"/>
    <w:rsid w:val="00BC6C90"/>
    <w:rsid w:val="00BC6D38"/>
    <w:rsid w:val="00BC779A"/>
    <w:rsid w:val="00BC7B25"/>
    <w:rsid w:val="00BD081E"/>
    <w:rsid w:val="00BD1205"/>
    <w:rsid w:val="00BD1B88"/>
    <w:rsid w:val="00BD2146"/>
    <w:rsid w:val="00BD28BE"/>
    <w:rsid w:val="00BD2B4B"/>
    <w:rsid w:val="00BD362B"/>
    <w:rsid w:val="00BD3CEE"/>
    <w:rsid w:val="00BD3F1B"/>
    <w:rsid w:val="00BD434B"/>
    <w:rsid w:val="00BD4BC5"/>
    <w:rsid w:val="00BD4D2E"/>
    <w:rsid w:val="00BD510D"/>
    <w:rsid w:val="00BD58F3"/>
    <w:rsid w:val="00BD6586"/>
    <w:rsid w:val="00BD681F"/>
    <w:rsid w:val="00BD6A25"/>
    <w:rsid w:val="00BD6B66"/>
    <w:rsid w:val="00BD6B9F"/>
    <w:rsid w:val="00BD76AE"/>
    <w:rsid w:val="00BD7757"/>
    <w:rsid w:val="00BD7815"/>
    <w:rsid w:val="00BD7CAE"/>
    <w:rsid w:val="00BD7E4D"/>
    <w:rsid w:val="00BE00F0"/>
    <w:rsid w:val="00BE0FB5"/>
    <w:rsid w:val="00BE1C99"/>
    <w:rsid w:val="00BE2088"/>
    <w:rsid w:val="00BE2E28"/>
    <w:rsid w:val="00BE2EC9"/>
    <w:rsid w:val="00BE3957"/>
    <w:rsid w:val="00BE3CDA"/>
    <w:rsid w:val="00BE414D"/>
    <w:rsid w:val="00BE5542"/>
    <w:rsid w:val="00BE557A"/>
    <w:rsid w:val="00BE578A"/>
    <w:rsid w:val="00BE59F2"/>
    <w:rsid w:val="00BE5B2B"/>
    <w:rsid w:val="00BE5B8E"/>
    <w:rsid w:val="00BE6459"/>
    <w:rsid w:val="00BE6E1D"/>
    <w:rsid w:val="00BE7CF4"/>
    <w:rsid w:val="00BE7E46"/>
    <w:rsid w:val="00BF0016"/>
    <w:rsid w:val="00BF03AC"/>
    <w:rsid w:val="00BF05D3"/>
    <w:rsid w:val="00BF0637"/>
    <w:rsid w:val="00BF0809"/>
    <w:rsid w:val="00BF0A49"/>
    <w:rsid w:val="00BF0BDC"/>
    <w:rsid w:val="00BF0BED"/>
    <w:rsid w:val="00BF16C2"/>
    <w:rsid w:val="00BF1804"/>
    <w:rsid w:val="00BF1D01"/>
    <w:rsid w:val="00BF1D88"/>
    <w:rsid w:val="00BF2837"/>
    <w:rsid w:val="00BF2E71"/>
    <w:rsid w:val="00BF3001"/>
    <w:rsid w:val="00BF355B"/>
    <w:rsid w:val="00BF358B"/>
    <w:rsid w:val="00BF4738"/>
    <w:rsid w:val="00BF4971"/>
    <w:rsid w:val="00BF4BBA"/>
    <w:rsid w:val="00BF4C70"/>
    <w:rsid w:val="00BF554F"/>
    <w:rsid w:val="00BF5665"/>
    <w:rsid w:val="00BF5980"/>
    <w:rsid w:val="00BF5DB4"/>
    <w:rsid w:val="00BF6282"/>
    <w:rsid w:val="00BF6A0C"/>
    <w:rsid w:val="00BF6BCD"/>
    <w:rsid w:val="00BF7088"/>
    <w:rsid w:val="00BF712E"/>
    <w:rsid w:val="00BF7D4C"/>
    <w:rsid w:val="00C0078F"/>
    <w:rsid w:val="00C01188"/>
    <w:rsid w:val="00C01446"/>
    <w:rsid w:val="00C0162D"/>
    <w:rsid w:val="00C024FD"/>
    <w:rsid w:val="00C027DA"/>
    <w:rsid w:val="00C02A38"/>
    <w:rsid w:val="00C02EC7"/>
    <w:rsid w:val="00C02FB4"/>
    <w:rsid w:val="00C030A0"/>
    <w:rsid w:val="00C0310D"/>
    <w:rsid w:val="00C03899"/>
    <w:rsid w:val="00C03E19"/>
    <w:rsid w:val="00C04FA0"/>
    <w:rsid w:val="00C050AB"/>
    <w:rsid w:val="00C05540"/>
    <w:rsid w:val="00C0592D"/>
    <w:rsid w:val="00C059CC"/>
    <w:rsid w:val="00C05A55"/>
    <w:rsid w:val="00C0678E"/>
    <w:rsid w:val="00C069EC"/>
    <w:rsid w:val="00C10056"/>
    <w:rsid w:val="00C100C1"/>
    <w:rsid w:val="00C106A4"/>
    <w:rsid w:val="00C10890"/>
    <w:rsid w:val="00C10E5C"/>
    <w:rsid w:val="00C12075"/>
    <w:rsid w:val="00C12439"/>
    <w:rsid w:val="00C128E8"/>
    <w:rsid w:val="00C12B22"/>
    <w:rsid w:val="00C13116"/>
    <w:rsid w:val="00C140FF"/>
    <w:rsid w:val="00C14680"/>
    <w:rsid w:val="00C1471B"/>
    <w:rsid w:val="00C15436"/>
    <w:rsid w:val="00C16C8F"/>
    <w:rsid w:val="00C16EFA"/>
    <w:rsid w:val="00C17B0E"/>
    <w:rsid w:val="00C17C0E"/>
    <w:rsid w:val="00C17EC6"/>
    <w:rsid w:val="00C201A9"/>
    <w:rsid w:val="00C202FB"/>
    <w:rsid w:val="00C211CB"/>
    <w:rsid w:val="00C213A0"/>
    <w:rsid w:val="00C213F2"/>
    <w:rsid w:val="00C21B33"/>
    <w:rsid w:val="00C222D9"/>
    <w:rsid w:val="00C22651"/>
    <w:rsid w:val="00C23748"/>
    <w:rsid w:val="00C23F29"/>
    <w:rsid w:val="00C2457C"/>
    <w:rsid w:val="00C24F90"/>
    <w:rsid w:val="00C25230"/>
    <w:rsid w:val="00C25434"/>
    <w:rsid w:val="00C254A0"/>
    <w:rsid w:val="00C2557E"/>
    <w:rsid w:val="00C257C6"/>
    <w:rsid w:val="00C25D96"/>
    <w:rsid w:val="00C26B36"/>
    <w:rsid w:val="00C27117"/>
    <w:rsid w:val="00C273ED"/>
    <w:rsid w:val="00C27673"/>
    <w:rsid w:val="00C27B8C"/>
    <w:rsid w:val="00C27BC2"/>
    <w:rsid w:val="00C27E87"/>
    <w:rsid w:val="00C30897"/>
    <w:rsid w:val="00C30ACC"/>
    <w:rsid w:val="00C30F80"/>
    <w:rsid w:val="00C312A7"/>
    <w:rsid w:val="00C319A6"/>
    <w:rsid w:val="00C32105"/>
    <w:rsid w:val="00C328DF"/>
    <w:rsid w:val="00C32AD3"/>
    <w:rsid w:val="00C32D9D"/>
    <w:rsid w:val="00C33034"/>
    <w:rsid w:val="00C3315A"/>
    <w:rsid w:val="00C3347F"/>
    <w:rsid w:val="00C33A71"/>
    <w:rsid w:val="00C33C6B"/>
    <w:rsid w:val="00C33E9F"/>
    <w:rsid w:val="00C33EBD"/>
    <w:rsid w:val="00C33F8B"/>
    <w:rsid w:val="00C34623"/>
    <w:rsid w:val="00C351B6"/>
    <w:rsid w:val="00C354C6"/>
    <w:rsid w:val="00C35ED0"/>
    <w:rsid w:val="00C36A24"/>
    <w:rsid w:val="00C36F0C"/>
    <w:rsid w:val="00C377D2"/>
    <w:rsid w:val="00C37877"/>
    <w:rsid w:val="00C37A2D"/>
    <w:rsid w:val="00C37BDD"/>
    <w:rsid w:val="00C37C82"/>
    <w:rsid w:val="00C37F44"/>
    <w:rsid w:val="00C41C15"/>
    <w:rsid w:val="00C420D3"/>
    <w:rsid w:val="00C42531"/>
    <w:rsid w:val="00C4258E"/>
    <w:rsid w:val="00C42FBB"/>
    <w:rsid w:val="00C43C66"/>
    <w:rsid w:val="00C43F87"/>
    <w:rsid w:val="00C44312"/>
    <w:rsid w:val="00C44A85"/>
    <w:rsid w:val="00C4537F"/>
    <w:rsid w:val="00C45755"/>
    <w:rsid w:val="00C458DC"/>
    <w:rsid w:val="00C45A15"/>
    <w:rsid w:val="00C46091"/>
    <w:rsid w:val="00C46130"/>
    <w:rsid w:val="00C467CF"/>
    <w:rsid w:val="00C46928"/>
    <w:rsid w:val="00C47FF1"/>
    <w:rsid w:val="00C501D6"/>
    <w:rsid w:val="00C51358"/>
    <w:rsid w:val="00C51705"/>
    <w:rsid w:val="00C52531"/>
    <w:rsid w:val="00C5259D"/>
    <w:rsid w:val="00C529E0"/>
    <w:rsid w:val="00C52B44"/>
    <w:rsid w:val="00C52D34"/>
    <w:rsid w:val="00C54052"/>
    <w:rsid w:val="00C54779"/>
    <w:rsid w:val="00C55690"/>
    <w:rsid w:val="00C557F6"/>
    <w:rsid w:val="00C55E8D"/>
    <w:rsid w:val="00C56239"/>
    <w:rsid w:val="00C56AFD"/>
    <w:rsid w:val="00C571D1"/>
    <w:rsid w:val="00C60096"/>
    <w:rsid w:val="00C60129"/>
    <w:rsid w:val="00C60897"/>
    <w:rsid w:val="00C60A11"/>
    <w:rsid w:val="00C60D99"/>
    <w:rsid w:val="00C61B1A"/>
    <w:rsid w:val="00C61CB2"/>
    <w:rsid w:val="00C61DF1"/>
    <w:rsid w:val="00C62493"/>
    <w:rsid w:val="00C628DE"/>
    <w:rsid w:val="00C62938"/>
    <w:rsid w:val="00C62EA3"/>
    <w:rsid w:val="00C63A8B"/>
    <w:rsid w:val="00C64162"/>
    <w:rsid w:val="00C64230"/>
    <w:rsid w:val="00C64A6A"/>
    <w:rsid w:val="00C64C16"/>
    <w:rsid w:val="00C64EF2"/>
    <w:rsid w:val="00C652C6"/>
    <w:rsid w:val="00C65371"/>
    <w:rsid w:val="00C657FF"/>
    <w:rsid w:val="00C66303"/>
    <w:rsid w:val="00C6715C"/>
    <w:rsid w:val="00C679AB"/>
    <w:rsid w:val="00C67BAC"/>
    <w:rsid w:val="00C67E94"/>
    <w:rsid w:val="00C70132"/>
    <w:rsid w:val="00C7021F"/>
    <w:rsid w:val="00C71A11"/>
    <w:rsid w:val="00C71C8A"/>
    <w:rsid w:val="00C725E1"/>
    <w:rsid w:val="00C72F30"/>
    <w:rsid w:val="00C735EC"/>
    <w:rsid w:val="00C737F3"/>
    <w:rsid w:val="00C73F7F"/>
    <w:rsid w:val="00C7498E"/>
    <w:rsid w:val="00C74E44"/>
    <w:rsid w:val="00C74E91"/>
    <w:rsid w:val="00C753BF"/>
    <w:rsid w:val="00C7590C"/>
    <w:rsid w:val="00C75DE6"/>
    <w:rsid w:val="00C763A6"/>
    <w:rsid w:val="00C76FC2"/>
    <w:rsid w:val="00C77610"/>
    <w:rsid w:val="00C77A49"/>
    <w:rsid w:val="00C809EB"/>
    <w:rsid w:val="00C80C22"/>
    <w:rsid w:val="00C80EF4"/>
    <w:rsid w:val="00C8174E"/>
    <w:rsid w:val="00C81C69"/>
    <w:rsid w:val="00C81EA2"/>
    <w:rsid w:val="00C81EC7"/>
    <w:rsid w:val="00C822D5"/>
    <w:rsid w:val="00C828BC"/>
    <w:rsid w:val="00C830A0"/>
    <w:rsid w:val="00C83151"/>
    <w:rsid w:val="00C83A15"/>
    <w:rsid w:val="00C841F9"/>
    <w:rsid w:val="00C84226"/>
    <w:rsid w:val="00C8428E"/>
    <w:rsid w:val="00C85A41"/>
    <w:rsid w:val="00C867FE"/>
    <w:rsid w:val="00C87042"/>
    <w:rsid w:val="00C87480"/>
    <w:rsid w:val="00C87D16"/>
    <w:rsid w:val="00C9063A"/>
    <w:rsid w:val="00C90EAD"/>
    <w:rsid w:val="00C90F4C"/>
    <w:rsid w:val="00C90FA5"/>
    <w:rsid w:val="00C91BB5"/>
    <w:rsid w:val="00C91E75"/>
    <w:rsid w:val="00C920FE"/>
    <w:rsid w:val="00C92151"/>
    <w:rsid w:val="00C92841"/>
    <w:rsid w:val="00C9289C"/>
    <w:rsid w:val="00C92F0D"/>
    <w:rsid w:val="00C9374D"/>
    <w:rsid w:val="00C939CE"/>
    <w:rsid w:val="00C9432D"/>
    <w:rsid w:val="00C9492D"/>
    <w:rsid w:val="00C9492E"/>
    <w:rsid w:val="00C953B4"/>
    <w:rsid w:val="00C95E27"/>
    <w:rsid w:val="00C965D9"/>
    <w:rsid w:val="00C967CA"/>
    <w:rsid w:val="00C96E0E"/>
    <w:rsid w:val="00C96E30"/>
    <w:rsid w:val="00C96ECE"/>
    <w:rsid w:val="00C96ED5"/>
    <w:rsid w:val="00C96F1D"/>
    <w:rsid w:val="00C97215"/>
    <w:rsid w:val="00C972E1"/>
    <w:rsid w:val="00C976C2"/>
    <w:rsid w:val="00C97CF7"/>
    <w:rsid w:val="00C97E70"/>
    <w:rsid w:val="00CA049A"/>
    <w:rsid w:val="00CA05F1"/>
    <w:rsid w:val="00CA071E"/>
    <w:rsid w:val="00CA0863"/>
    <w:rsid w:val="00CA0DA8"/>
    <w:rsid w:val="00CA0E61"/>
    <w:rsid w:val="00CA1195"/>
    <w:rsid w:val="00CA12B0"/>
    <w:rsid w:val="00CA1AB9"/>
    <w:rsid w:val="00CA1C72"/>
    <w:rsid w:val="00CA2126"/>
    <w:rsid w:val="00CA2713"/>
    <w:rsid w:val="00CA2BF8"/>
    <w:rsid w:val="00CA370E"/>
    <w:rsid w:val="00CA38B0"/>
    <w:rsid w:val="00CA3ACB"/>
    <w:rsid w:val="00CA3B1F"/>
    <w:rsid w:val="00CA3B80"/>
    <w:rsid w:val="00CA454F"/>
    <w:rsid w:val="00CA46C9"/>
    <w:rsid w:val="00CA48D4"/>
    <w:rsid w:val="00CA5AE0"/>
    <w:rsid w:val="00CA60DC"/>
    <w:rsid w:val="00CA622C"/>
    <w:rsid w:val="00CA689D"/>
    <w:rsid w:val="00CA6EAB"/>
    <w:rsid w:val="00CA73E9"/>
    <w:rsid w:val="00CA77A5"/>
    <w:rsid w:val="00CA7D47"/>
    <w:rsid w:val="00CB02A0"/>
    <w:rsid w:val="00CB0651"/>
    <w:rsid w:val="00CB06D2"/>
    <w:rsid w:val="00CB13B2"/>
    <w:rsid w:val="00CB1857"/>
    <w:rsid w:val="00CB1A08"/>
    <w:rsid w:val="00CB2967"/>
    <w:rsid w:val="00CB2E88"/>
    <w:rsid w:val="00CB3B4F"/>
    <w:rsid w:val="00CB3F73"/>
    <w:rsid w:val="00CB431A"/>
    <w:rsid w:val="00CB4C04"/>
    <w:rsid w:val="00CB4F7C"/>
    <w:rsid w:val="00CB5B0B"/>
    <w:rsid w:val="00CB60B2"/>
    <w:rsid w:val="00CB65E8"/>
    <w:rsid w:val="00CB66ED"/>
    <w:rsid w:val="00CB67CA"/>
    <w:rsid w:val="00CB7EB9"/>
    <w:rsid w:val="00CC0289"/>
    <w:rsid w:val="00CC028D"/>
    <w:rsid w:val="00CC0401"/>
    <w:rsid w:val="00CC0EBF"/>
    <w:rsid w:val="00CC104C"/>
    <w:rsid w:val="00CC14BA"/>
    <w:rsid w:val="00CC229D"/>
    <w:rsid w:val="00CC246F"/>
    <w:rsid w:val="00CC252C"/>
    <w:rsid w:val="00CC2740"/>
    <w:rsid w:val="00CC2900"/>
    <w:rsid w:val="00CC2CFF"/>
    <w:rsid w:val="00CC2E7B"/>
    <w:rsid w:val="00CC2FB8"/>
    <w:rsid w:val="00CC3580"/>
    <w:rsid w:val="00CC3A5C"/>
    <w:rsid w:val="00CC3DB4"/>
    <w:rsid w:val="00CC3E2E"/>
    <w:rsid w:val="00CC40E5"/>
    <w:rsid w:val="00CC43A2"/>
    <w:rsid w:val="00CC4872"/>
    <w:rsid w:val="00CC4A49"/>
    <w:rsid w:val="00CC4EF3"/>
    <w:rsid w:val="00CC5600"/>
    <w:rsid w:val="00CC5BAF"/>
    <w:rsid w:val="00CC5ECD"/>
    <w:rsid w:val="00CC6116"/>
    <w:rsid w:val="00CC611D"/>
    <w:rsid w:val="00CC67D1"/>
    <w:rsid w:val="00CC7392"/>
    <w:rsid w:val="00CC790E"/>
    <w:rsid w:val="00CC7EAB"/>
    <w:rsid w:val="00CD0059"/>
    <w:rsid w:val="00CD0197"/>
    <w:rsid w:val="00CD078D"/>
    <w:rsid w:val="00CD089B"/>
    <w:rsid w:val="00CD1059"/>
    <w:rsid w:val="00CD1062"/>
    <w:rsid w:val="00CD10E8"/>
    <w:rsid w:val="00CD1381"/>
    <w:rsid w:val="00CD148A"/>
    <w:rsid w:val="00CD181A"/>
    <w:rsid w:val="00CD289B"/>
    <w:rsid w:val="00CD2C9E"/>
    <w:rsid w:val="00CD2EE5"/>
    <w:rsid w:val="00CD2F6C"/>
    <w:rsid w:val="00CD3561"/>
    <w:rsid w:val="00CD3C17"/>
    <w:rsid w:val="00CD4C3B"/>
    <w:rsid w:val="00CD56A2"/>
    <w:rsid w:val="00CD5726"/>
    <w:rsid w:val="00CD5879"/>
    <w:rsid w:val="00CD59B6"/>
    <w:rsid w:val="00CD59F3"/>
    <w:rsid w:val="00CD613D"/>
    <w:rsid w:val="00CD6383"/>
    <w:rsid w:val="00CD6534"/>
    <w:rsid w:val="00CD66AD"/>
    <w:rsid w:val="00CD6784"/>
    <w:rsid w:val="00CD746D"/>
    <w:rsid w:val="00CD7E4F"/>
    <w:rsid w:val="00CD7FA7"/>
    <w:rsid w:val="00CE005D"/>
    <w:rsid w:val="00CE01C2"/>
    <w:rsid w:val="00CE0613"/>
    <w:rsid w:val="00CE06D1"/>
    <w:rsid w:val="00CE0978"/>
    <w:rsid w:val="00CE0AD1"/>
    <w:rsid w:val="00CE1E95"/>
    <w:rsid w:val="00CE2254"/>
    <w:rsid w:val="00CE2883"/>
    <w:rsid w:val="00CE3785"/>
    <w:rsid w:val="00CE3BC6"/>
    <w:rsid w:val="00CE4338"/>
    <w:rsid w:val="00CE48C1"/>
    <w:rsid w:val="00CE4ACB"/>
    <w:rsid w:val="00CE4F19"/>
    <w:rsid w:val="00CE4FB5"/>
    <w:rsid w:val="00CE58D5"/>
    <w:rsid w:val="00CE5CB5"/>
    <w:rsid w:val="00CE602B"/>
    <w:rsid w:val="00CE6380"/>
    <w:rsid w:val="00CE638B"/>
    <w:rsid w:val="00CE70BE"/>
    <w:rsid w:val="00CE7870"/>
    <w:rsid w:val="00CF010E"/>
    <w:rsid w:val="00CF0BFF"/>
    <w:rsid w:val="00CF0C92"/>
    <w:rsid w:val="00CF12AD"/>
    <w:rsid w:val="00CF1538"/>
    <w:rsid w:val="00CF18AF"/>
    <w:rsid w:val="00CF1B27"/>
    <w:rsid w:val="00CF1BA7"/>
    <w:rsid w:val="00CF20EB"/>
    <w:rsid w:val="00CF2147"/>
    <w:rsid w:val="00CF26AC"/>
    <w:rsid w:val="00CF339D"/>
    <w:rsid w:val="00CF37DB"/>
    <w:rsid w:val="00CF3BA2"/>
    <w:rsid w:val="00CF4088"/>
    <w:rsid w:val="00CF4911"/>
    <w:rsid w:val="00CF4DF9"/>
    <w:rsid w:val="00CF5B66"/>
    <w:rsid w:val="00CF5DD5"/>
    <w:rsid w:val="00CF5EED"/>
    <w:rsid w:val="00CF66A9"/>
    <w:rsid w:val="00CF6A77"/>
    <w:rsid w:val="00CF6DCF"/>
    <w:rsid w:val="00CF727B"/>
    <w:rsid w:val="00CF7847"/>
    <w:rsid w:val="00CF788E"/>
    <w:rsid w:val="00CF79B3"/>
    <w:rsid w:val="00D0012F"/>
    <w:rsid w:val="00D0044A"/>
    <w:rsid w:val="00D0070A"/>
    <w:rsid w:val="00D00951"/>
    <w:rsid w:val="00D00A19"/>
    <w:rsid w:val="00D020F2"/>
    <w:rsid w:val="00D02322"/>
    <w:rsid w:val="00D02528"/>
    <w:rsid w:val="00D02CDD"/>
    <w:rsid w:val="00D033C3"/>
    <w:rsid w:val="00D0382D"/>
    <w:rsid w:val="00D03FB8"/>
    <w:rsid w:val="00D05092"/>
    <w:rsid w:val="00D0564C"/>
    <w:rsid w:val="00D05968"/>
    <w:rsid w:val="00D05A78"/>
    <w:rsid w:val="00D0601E"/>
    <w:rsid w:val="00D06AC2"/>
    <w:rsid w:val="00D07A39"/>
    <w:rsid w:val="00D07E0A"/>
    <w:rsid w:val="00D07FC7"/>
    <w:rsid w:val="00D1006F"/>
    <w:rsid w:val="00D10B71"/>
    <w:rsid w:val="00D111AF"/>
    <w:rsid w:val="00D11664"/>
    <w:rsid w:val="00D11D13"/>
    <w:rsid w:val="00D12E4E"/>
    <w:rsid w:val="00D12EDF"/>
    <w:rsid w:val="00D130C2"/>
    <w:rsid w:val="00D136E6"/>
    <w:rsid w:val="00D13818"/>
    <w:rsid w:val="00D139B8"/>
    <w:rsid w:val="00D13C89"/>
    <w:rsid w:val="00D13E3F"/>
    <w:rsid w:val="00D13E8C"/>
    <w:rsid w:val="00D13EC4"/>
    <w:rsid w:val="00D1421C"/>
    <w:rsid w:val="00D14251"/>
    <w:rsid w:val="00D14E02"/>
    <w:rsid w:val="00D1558E"/>
    <w:rsid w:val="00D16576"/>
    <w:rsid w:val="00D16AC9"/>
    <w:rsid w:val="00D1739B"/>
    <w:rsid w:val="00D1759F"/>
    <w:rsid w:val="00D177AE"/>
    <w:rsid w:val="00D179D9"/>
    <w:rsid w:val="00D17C06"/>
    <w:rsid w:val="00D2010A"/>
    <w:rsid w:val="00D20A62"/>
    <w:rsid w:val="00D20B22"/>
    <w:rsid w:val="00D2136E"/>
    <w:rsid w:val="00D2174F"/>
    <w:rsid w:val="00D219F4"/>
    <w:rsid w:val="00D21B3B"/>
    <w:rsid w:val="00D22CAE"/>
    <w:rsid w:val="00D22DAE"/>
    <w:rsid w:val="00D22E5C"/>
    <w:rsid w:val="00D2320F"/>
    <w:rsid w:val="00D23ABD"/>
    <w:rsid w:val="00D23CBA"/>
    <w:rsid w:val="00D24949"/>
    <w:rsid w:val="00D24BFB"/>
    <w:rsid w:val="00D2500F"/>
    <w:rsid w:val="00D25757"/>
    <w:rsid w:val="00D25EBA"/>
    <w:rsid w:val="00D26241"/>
    <w:rsid w:val="00D2637C"/>
    <w:rsid w:val="00D26956"/>
    <w:rsid w:val="00D26BE5"/>
    <w:rsid w:val="00D26F5A"/>
    <w:rsid w:val="00D27283"/>
    <w:rsid w:val="00D279E3"/>
    <w:rsid w:val="00D30490"/>
    <w:rsid w:val="00D30BE5"/>
    <w:rsid w:val="00D30C5E"/>
    <w:rsid w:val="00D30F4C"/>
    <w:rsid w:val="00D31F75"/>
    <w:rsid w:val="00D322E7"/>
    <w:rsid w:val="00D323E2"/>
    <w:rsid w:val="00D329BD"/>
    <w:rsid w:val="00D33F44"/>
    <w:rsid w:val="00D34B99"/>
    <w:rsid w:val="00D34C86"/>
    <w:rsid w:val="00D3501A"/>
    <w:rsid w:val="00D35276"/>
    <w:rsid w:val="00D3592F"/>
    <w:rsid w:val="00D35A00"/>
    <w:rsid w:val="00D35CC8"/>
    <w:rsid w:val="00D362C9"/>
    <w:rsid w:val="00D362DE"/>
    <w:rsid w:val="00D36447"/>
    <w:rsid w:val="00D36787"/>
    <w:rsid w:val="00D3707F"/>
    <w:rsid w:val="00D3713A"/>
    <w:rsid w:val="00D37769"/>
    <w:rsid w:val="00D3777B"/>
    <w:rsid w:val="00D37AD1"/>
    <w:rsid w:val="00D37AE2"/>
    <w:rsid w:val="00D40236"/>
    <w:rsid w:val="00D40818"/>
    <w:rsid w:val="00D409A1"/>
    <w:rsid w:val="00D40F8C"/>
    <w:rsid w:val="00D415E6"/>
    <w:rsid w:val="00D41A8B"/>
    <w:rsid w:val="00D4283C"/>
    <w:rsid w:val="00D428C6"/>
    <w:rsid w:val="00D429DA"/>
    <w:rsid w:val="00D43048"/>
    <w:rsid w:val="00D4335D"/>
    <w:rsid w:val="00D43405"/>
    <w:rsid w:val="00D445E2"/>
    <w:rsid w:val="00D4471A"/>
    <w:rsid w:val="00D448E4"/>
    <w:rsid w:val="00D45240"/>
    <w:rsid w:val="00D45BF2"/>
    <w:rsid w:val="00D45C79"/>
    <w:rsid w:val="00D46B8B"/>
    <w:rsid w:val="00D47089"/>
    <w:rsid w:val="00D470BF"/>
    <w:rsid w:val="00D47391"/>
    <w:rsid w:val="00D50815"/>
    <w:rsid w:val="00D50D5C"/>
    <w:rsid w:val="00D514DA"/>
    <w:rsid w:val="00D51510"/>
    <w:rsid w:val="00D51E86"/>
    <w:rsid w:val="00D51F5C"/>
    <w:rsid w:val="00D521B1"/>
    <w:rsid w:val="00D526AB"/>
    <w:rsid w:val="00D52841"/>
    <w:rsid w:val="00D529A4"/>
    <w:rsid w:val="00D529DD"/>
    <w:rsid w:val="00D52DA1"/>
    <w:rsid w:val="00D53291"/>
    <w:rsid w:val="00D541CB"/>
    <w:rsid w:val="00D544FC"/>
    <w:rsid w:val="00D545E4"/>
    <w:rsid w:val="00D54700"/>
    <w:rsid w:val="00D549A4"/>
    <w:rsid w:val="00D54A62"/>
    <w:rsid w:val="00D55211"/>
    <w:rsid w:val="00D5559B"/>
    <w:rsid w:val="00D55679"/>
    <w:rsid w:val="00D55EAB"/>
    <w:rsid w:val="00D56002"/>
    <w:rsid w:val="00D566AD"/>
    <w:rsid w:val="00D56D35"/>
    <w:rsid w:val="00D56FD7"/>
    <w:rsid w:val="00D57219"/>
    <w:rsid w:val="00D60E03"/>
    <w:rsid w:val="00D61AA4"/>
    <w:rsid w:val="00D627A3"/>
    <w:rsid w:val="00D62854"/>
    <w:rsid w:val="00D62B1D"/>
    <w:rsid w:val="00D62CE7"/>
    <w:rsid w:val="00D63065"/>
    <w:rsid w:val="00D63789"/>
    <w:rsid w:val="00D642AB"/>
    <w:rsid w:val="00D6434C"/>
    <w:rsid w:val="00D64489"/>
    <w:rsid w:val="00D64CE2"/>
    <w:rsid w:val="00D64DDE"/>
    <w:rsid w:val="00D6523D"/>
    <w:rsid w:val="00D65261"/>
    <w:rsid w:val="00D654B5"/>
    <w:rsid w:val="00D65630"/>
    <w:rsid w:val="00D65D90"/>
    <w:rsid w:val="00D65DB1"/>
    <w:rsid w:val="00D65FB6"/>
    <w:rsid w:val="00D6613F"/>
    <w:rsid w:val="00D66A85"/>
    <w:rsid w:val="00D66D95"/>
    <w:rsid w:val="00D66F31"/>
    <w:rsid w:val="00D6734F"/>
    <w:rsid w:val="00D6779F"/>
    <w:rsid w:val="00D67806"/>
    <w:rsid w:val="00D70165"/>
    <w:rsid w:val="00D70934"/>
    <w:rsid w:val="00D71527"/>
    <w:rsid w:val="00D71626"/>
    <w:rsid w:val="00D71655"/>
    <w:rsid w:val="00D719DD"/>
    <w:rsid w:val="00D71A80"/>
    <w:rsid w:val="00D71BF7"/>
    <w:rsid w:val="00D71E39"/>
    <w:rsid w:val="00D721DB"/>
    <w:rsid w:val="00D724E4"/>
    <w:rsid w:val="00D72DD6"/>
    <w:rsid w:val="00D72E7B"/>
    <w:rsid w:val="00D73855"/>
    <w:rsid w:val="00D74420"/>
    <w:rsid w:val="00D745D2"/>
    <w:rsid w:val="00D74F7B"/>
    <w:rsid w:val="00D75126"/>
    <w:rsid w:val="00D7515C"/>
    <w:rsid w:val="00D75345"/>
    <w:rsid w:val="00D7538C"/>
    <w:rsid w:val="00D75E59"/>
    <w:rsid w:val="00D76551"/>
    <w:rsid w:val="00D76B2E"/>
    <w:rsid w:val="00D7706D"/>
    <w:rsid w:val="00D77322"/>
    <w:rsid w:val="00D77AF3"/>
    <w:rsid w:val="00D77D34"/>
    <w:rsid w:val="00D8043D"/>
    <w:rsid w:val="00D80992"/>
    <w:rsid w:val="00D80AE6"/>
    <w:rsid w:val="00D81624"/>
    <w:rsid w:val="00D81692"/>
    <w:rsid w:val="00D81D48"/>
    <w:rsid w:val="00D8291C"/>
    <w:rsid w:val="00D82A29"/>
    <w:rsid w:val="00D82FE7"/>
    <w:rsid w:val="00D834F4"/>
    <w:rsid w:val="00D8391E"/>
    <w:rsid w:val="00D84D54"/>
    <w:rsid w:val="00D85227"/>
    <w:rsid w:val="00D85246"/>
    <w:rsid w:val="00D8607E"/>
    <w:rsid w:val="00D860B4"/>
    <w:rsid w:val="00D86115"/>
    <w:rsid w:val="00D86A63"/>
    <w:rsid w:val="00D870A0"/>
    <w:rsid w:val="00D904B6"/>
    <w:rsid w:val="00D90A9C"/>
    <w:rsid w:val="00D90ADA"/>
    <w:rsid w:val="00D90BE6"/>
    <w:rsid w:val="00D90BF5"/>
    <w:rsid w:val="00D90CC3"/>
    <w:rsid w:val="00D91383"/>
    <w:rsid w:val="00D916BF"/>
    <w:rsid w:val="00D91703"/>
    <w:rsid w:val="00D91CE8"/>
    <w:rsid w:val="00D91D1C"/>
    <w:rsid w:val="00D92359"/>
    <w:rsid w:val="00D93AA6"/>
    <w:rsid w:val="00D93B06"/>
    <w:rsid w:val="00D943EB"/>
    <w:rsid w:val="00D94977"/>
    <w:rsid w:val="00D94EC8"/>
    <w:rsid w:val="00D953E7"/>
    <w:rsid w:val="00D96443"/>
    <w:rsid w:val="00D966D6"/>
    <w:rsid w:val="00D970C7"/>
    <w:rsid w:val="00D97266"/>
    <w:rsid w:val="00D97B04"/>
    <w:rsid w:val="00D97D87"/>
    <w:rsid w:val="00DA038B"/>
    <w:rsid w:val="00DA08F9"/>
    <w:rsid w:val="00DA0F1C"/>
    <w:rsid w:val="00DA16EE"/>
    <w:rsid w:val="00DA1A61"/>
    <w:rsid w:val="00DA3372"/>
    <w:rsid w:val="00DA37F2"/>
    <w:rsid w:val="00DA3DFC"/>
    <w:rsid w:val="00DA3F89"/>
    <w:rsid w:val="00DA444B"/>
    <w:rsid w:val="00DA56C1"/>
    <w:rsid w:val="00DA5A16"/>
    <w:rsid w:val="00DA5A49"/>
    <w:rsid w:val="00DA6382"/>
    <w:rsid w:val="00DA64ED"/>
    <w:rsid w:val="00DA711C"/>
    <w:rsid w:val="00DA75CF"/>
    <w:rsid w:val="00DA7DF5"/>
    <w:rsid w:val="00DB0173"/>
    <w:rsid w:val="00DB0608"/>
    <w:rsid w:val="00DB1298"/>
    <w:rsid w:val="00DB1BC7"/>
    <w:rsid w:val="00DB1F6A"/>
    <w:rsid w:val="00DB24D5"/>
    <w:rsid w:val="00DB27FC"/>
    <w:rsid w:val="00DB2918"/>
    <w:rsid w:val="00DB3017"/>
    <w:rsid w:val="00DB3394"/>
    <w:rsid w:val="00DB3519"/>
    <w:rsid w:val="00DB3970"/>
    <w:rsid w:val="00DB39E4"/>
    <w:rsid w:val="00DB3B01"/>
    <w:rsid w:val="00DB41F3"/>
    <w:rsid w:val="00DB44F4"/>
    <w:rsid w:val="00DB4D25"/>
    <w:rsid w:val="00DB535F"/>
    <w:rsid w:val="00DB5541"/>
    <w:rsid w:val="00DB5717"/>
    <w:rsid w:val="00DB5ABC"/>
    <w:rsid w:val="00DB5E72"/>
    <w:rsid w:val="00DB5ED6"/>
    <w:rsid w:val="00DB63A2"/>
    <w:rsid w:val="00DB6868"/>
    <w:rsid w:val="00DB6AB7"/>
    <w:rsid w:val="00DB6C60"/>
    <w:rsid w:val="00DB7102"/>
    <w:rsid w:val="00DC0CB4"/>
    <w:rsid w:val="00DC14B5"/>
    <w:rsid w:val="00DC22B8"/>
    <w:rsid w:val="00DC2425"/>
    <w:rsid w:val="00DC2F8A"/>
    <w:rsid w:val="00DC30C9"/>
    <w:rsid w:val="00DC3498"/>
    <w:rsid w:val="00DC3BAC"/>
    <w:rsid w:val="00DC4E11"/>
    <w:rsid w:val="00DC4E25"/>
    <w:rsid w:val="00DC55D2"/>
    <w:rsid w:val="00DC5722"/>
    <w:rsid w:val="00DC5AB8"/>
    <w:rsid w:val="00DC5ECD"/>
    <w:rsid w:val="00DC607F"/>
    <w:rsid w:val="00DC67A2"/>
    <w:rsid w:val="00DC67B3"/>
    <w:rsid w:val="00DC67C2"/>
    <w:rsid w:val="00DC6D0F"/>
    <w:rsid w:val="00DC6DDF"/>
    <w:rsid w:val="00DC6E37"/>
    <w:rsid w:val="00DC7B0B"/>
    <w:rsid w:val="00DD098C"/>
    <w:rsid w:val="00DD0BBE"/>
    <w:rsid w:val="00DD0C70"/>
    <w:rsid w:val="00DD0EAF"/>
    <w:rsid w:val="00DD1BEB"/>
    <w:rsid w:val="00DD2041"/>
    <w:rsid w:val="00DD2122"/>
    <w:rsid w:val="00DD2EE5"/>
    <w:rsid w:val="00DD2F46"/>
    <w:rsid w:val="00DD3029"/>
    <w:rsid w:val="00DD306C"/>
    <w:rsid w:val="00DD3663"/>
    <w:rsid w:val="00DD3F48"/>
    <w:rsid w:val="00DD4866"/>
    <w:rsid w:val="00DD4C9E"/>
    <w:rsid w:val="00DD51E8"/>
    <w:rsid w:val="00DD59E4"/>
    <w:rsid w:val="00DD6077"/>
    <w:rsid w:val="00DD608B"/>
    <w:rsid w:val="00DD6482"/>
    <w:rsid w:val="00DD690C"/>
    <w:rsid w:val="00DD6DF9"/>
    <w:rsid w:val="00DD72B5"/>
    <w:rsid w:val="00DD7461"/>
    <w:rsid w:val="00DD7840"/>
    <w:rsid w:val="00DE0220"/>
    <w:rsid w:val="00DE05D2"/>
    <w:rsid w:val="00DE0AAA"/>
    <w:rsid w:val="00DE0C2A"/>
    <w:rsid w:val="00DE127E"/>
    <w:rsid w:val="00DE15A8"/>
    <w:rsid w:val="00DE1B72"/>
    <w:rsid w:val="00DE1CA4"/>
    <w:rsid w:val="00DE1D51"/>
    <w:rsid w:val="00DE2079"/>
    <w:rsid w:val="00DE2ABB"/>
    <w:rsid w:val="00DE34A9"/>
    <w:rsid w:val="00DE34AC"/>
    <w:rsid w:val="00DE34EF"/>
    <w:rsid w:val="00DE36A6"/>
    <w:rsid w:val="00DE3849"/>
    <w:rsid w:val="00DE3B51"/>
    <w:rsid w:val="00DE3C8B"/>
    <w:rsid w:val="00DE4ABE"/>
    <w:rsid w:val="00DE4EB3"/>
    <w:rsid w:val="00DE546C"/>
    <w:rsid w:val="00DE5ADB"/>
    <w:rsid w:val="00DE5F2C"/>
    <w:rsid w:val="00DE6BBE"/>
    <w:rsid w:val="00DE6F80"/>
    <w:rsid w:val="00DE7012"/>
    <w:rsid w:val="00DE744E"/>
    <w:rsid w:val="00DE7857"/>
    <w:rsid w:val="00DE78B0"/>
    <w:rsid w:val="00DE7DB0"/>
    <w:rsid w:val="00DF086F"/>
    <w:rsid w:val="00DF1710"/>
    <w:rsid w:val="00DF192A"/>
    <w:rsid w:val="00DF1F02"/>
    <w:rsid w:val="00DF2272"/>
    <w:rsid w:val="00DF2541"/>
    <w:rsid w:val="00DF374A"/>
    <w:rsid w:val="00DF381C"/>
    <w:rsid w:val="00DF3C3F"/>
    <w:rsid w:val="00DF3F16"/>
    <w:rsid w:val="00DF5032"/>
    <w:rsid w:val="00DF5130"/>
    <w:rsid w:val="00DF6567"/>
    <w:rsid w:val="00DF696B"/>
    <w:rsid w:val="00DF6B23"/>
    <w:rsid w:val="00E007C0"/>
    <w:rsid w:val="00E008FC"/>
    <w:rsid w:val="00E00C9A"/>
    <w:rsid w:val="00E00E91"/>
    <w:rsid w:val="00E01175"/>
    <w:rsid w:val="00E0135E"/>
    <w:rsid w:val="00E01B08"/>
    <w:rsid w:val="00E01B3D"/>
    <w:rsid w:val="00E01BB3"/>
    <w:rsid w:val="00E025D0"/>
    <w:rsid w:val="00E03232"/>
    <w:rsid w:val="00E0384B"/>
    <w:rsid w:val="00E04370"/>
    <w:rsid w:val="00E04395"/>
    <w:rsid w:val="00E04A1B"/>
    <w:rsid w:val="00E04F21"/>
    <w:rsid w:val="00E055D8"/>
    <w:rsid w:val="00E06562"/>
    <w:rsid w:val="00E06B5A"/>
    <w:rsid w:val="00E06FAA"/>
    <w:rsid w:val="00E07373"/>
    <w:rsid w:val="00E07B19"/>
    <w:rsid w:val="00E07BF3"/>
    <w:rsid w:val="00E10B53"/>
    <w:rsid w:val="00E10E74"/>
    <w:rsid w:val="00E11120"/>
    <w:rsid w:val="00E11124"/>
    <w:rsid w:val="00E11639"/>
    <w:rsid w:val="00E11669"/>
    <w:rsid w:val="00E1169E"/>
    <w:rsid w:val="00E11B9B"/>
    <w:rsid w:val="00E11BA5"/>
    <w:rsid w:val="00E127F7"/>
    <w:rsid w:val="00E128F4"/>
    <w:rsid w:val="00E12B0C"/>
    <w:rsid w:val="00E12CDD"/>
    <w:rsid w:val="00E134EE"/>
    <w:rsid w:val="00E1372A"/>
    <w:rsid w:val="00E13C58"/>
    <w:rsid w:val="00E13E32"/>
    <w:rsid w:val="00E13F69"/>
    <w:rsid w:val="00E13FCC"/>
    <w:rsid w:val="00E14A71"/>
    <w:rsid w:val="00E157ED"/>
    <w:rsid w:val="00E15AA6"/>
    <w:rsid w:val="00E171AB"/>
    <w:rsid w:val="00E20799"/>
    <w:rsid w:val="00E2191B"/>
    <w:rsid w:val="00E21925"/>
    <w:rsid w:val="00E2192A"/>
    <w:rsid w:val="00E219BA"/>
    <w:rsid w:val="00E21B07"/>
    <w:rsid w:val="00E22207"/>
    <w:rsid w:val="00E23369"/>
    <w:rsid w:val="00E23436"/>
    <w:rsid w:val="00E235C1"/>
    <w:rsid w:val="00E23781"/>
    <w:rsid w:val="00E2391E"/>
    <w:rsid w:val="00E23921"/>
    <w:rsid w:val="00E23C48"/>
    <w:rsid w:val="00E247E3"/>
    <w:rsid w:val="00E247FD"/>
    <w:rsid w:val="00E24C1F"/>
    <w:rsid w:val="00E24E0C"/>
    <w:rsid w:val="00E2540D"/>
    <w:rsid w:val="00E25936"/>
    <w:rsid w:val="00E25A5F"/>
    <w:rsid w:val="00E25CD8"/>
    <w:rsid w:val="00E26783"/>
    <w:rsid w:val="00E26964"/>
    <w:rsid w:val="00E27FCB"/>
    <w:rsid w:val="00E30142"/>
    <w:rsid w:val="00E30270"/>
    <w:rsid w:val="00E30A49"/>
    <w:rsid w:val="00E310BD"/>
    <w:rsid w:val="00E31ACE"/>
    <w:rsid w:val="00E31EA5"/>
    <w:rsid w:val="00E321D2"/>
    <w:rsid w:val="00E32373"/>
    <w:rsid w:val="00E32563"/>
    <w:rsid w:val="00E33107"/>
    <w:rsid w:val="00E3357A"/>
    <w:rsid w:val="00E338E6"/>
    <w:rsid w:val="00E33A92"/>
    <w:rsid w:val="00E33CB4"/>
    <w:rsid w:val="00E33CE7"/>
    <w:rsid w:val="00E3423D"/>
    <w:rsid w:val="00E347C5"/>
    <w:rsid w:val="00E34F17"/>
    <w:rsid w:val="00E34F2C"/>
    <w:rsid w:val="00E34F2D"/>
    <w:rsid w:val="00E34FDF"/>
    <w:rsid w:val="00E370C4"/>
    <w:rsid w:val="00E4017E"/>
    <w:rsid w:val="00E40225"/>
    <w:rsid w:val="00E406C6"/>
    <w:rsid w:val="00E407B1"/>
    <w:rsid w:val="00E40C6C"/>
    <w:rsid w:val="00E415A1"/>
    <w:rsid w:val="00E41938"/>
    <w:rsid w:val="00E43536"/>
    <w:rsid w:val="00E44049"/>
    <w:rsid w:val="00E44895"/>
    <w:rsid w:val="00E45532"/>
    <w:rsid w:val="00E45AA0"/>
    <w:rsid w:val="00E46444"/>
    <w:rsid w:val="00E4698F"/>
    <w:rsid w:val="00E46FB0"/>
    <w:rsid w:val="00E472A5"/>
    <w:rsid w:val="00E47909"/>
    <w:rsid w:val="00E47D4B"/>
    <w:rsid w:val="00E47E49"/>
    <w:rsid w:val="00E47EB7"/>
    <w:rsid w:val="00E50230"/>
    <w:rsid w:val="00E50A4A"/>
    <w:rsid w:val="00E50D6A"/>
    <w:rsid w:val="00E51C20"/>
    <w:rsid w:val="00E528D9"/>
    <w:rsid w:val="00E52BB0"/>
    <w:rsid w:val="00E52CA9"/>
    <w:rsid w:val="00E53615"/>
    <w:rsid w:val="00E53EA5"/>
    <w:rsid w:val="00E53EE5"/>
    <w:rsid w:val="00E551B2"/>
    <w:rsid w:val="00E5592C"/>
    <w:rsid w:val="00E55D3D"/>
    <w:rsid w:val="00E566FA"/>
    <w:rsid w:val="00E57148"/>
    <w:rsid w:val="00E57725"/>
    <w:rsid w:val="00E579AB"/>
    <w:rsid w:val="00E57DDB"/>
    <w:rsid w:val="00E602E3"/>
    <w:rsid w:val="00E605BA"/>
    <w:rsid w:val="00E606B9"/>
    <w:rsid w:val="00E607C9"/>
    <w:rsid w:val="00E60FDB"/>
    <w:rsid w:val="00E616AD"/>
    <w:rsid w:val="00E61871"/>
    <w:rsid w:val="00E622EF"/>
    <w:rsid w:val="00E639AF"/>
    <w:rsid w:val="00E63BA8"/>
    <w:rsid w:val="00E64CD7"/>
    <w:rsid w:val="00E64D98"/>
    <w:rsid w:val="00E654BC"/>
    <w:rsid w:val="00E65861"/>
    <w:rsid w:val="00E65A40"/>
    <w:rsid w:val="00E65D61"/>
    <w:rsid w:val="00E65FC2"/>
    <w:rsid w:val="00E66E95"/>
    <w:rsid w:val="00E700C7"/>
    <w:rsid w:val="00E709EC"/>
    <w:rsid w:val="00E70CEF"/>
    <w:rsid w:val="00E70D37"/>
    <w:rsid w:val="00E711E0"/>
    <w:rsid w:val="00E712B5"/>
    <w:rsid w:val="00E71365"/>
    <w:rsid w:val="00E71833"/>
    <w:rsid w:val="00E71989"/>
    <w:rsid w:val="00E71B5F"/>
    <w:rsid w:val="00E72165"/>
    <w:rsid w:val="00E726D0"/>
    <w:rsid w:val="00E728C2"/>
    <w:rsid w:val="00E728E4"/>
    <w:rsid w:val="00E738B9"/>
    <w:rsid w:val="00E73C1B"/>
    <w:rsid w:val="00E73DB8"/>
    <w:rsid w:val="00E7421F"/>
    <w:rsid w:val="00E744C2"/>
    <w:rsid w:val="00E74750"/>
    <w:rsid w:val="00E747C0"/>
    <w:rsid w:val="00E74E38"/>
    <w:rsid w:val="00E74FAD"/>
    <w:rsid w:val="00E750BE"/>
    <w:rsid w:val="00E76A9E"/>
    <w:rsid w:val="00E76EFC"/>
    <w:rsid w:val="00E7722A"/>
    <w:rsid w:val="00E774B0"/>
    <w:rsid w:val="00E77767"/>
    <w:rsid w:val="00E778C9"/>
    <w:rsid w:val="00E813DD"/>
    <w:rsid w:val="00E81538"/>
    <w:rsid w:val="00E81614"/>
    <w:rsid w:val="00E8165B"/>
    <w:rsid w:val="00E81864"/>
    <w:rsid w:val="00E81FCD"/>
    <w:rsid w:val="00E82B09"/>
    <w:rsid w:val="00E82F23"/>
    <w:rsid w:val="00E8310F"/>
    <w:rsid w:val="00E836D8"/>
    <w:rsid w:val="00E83846"/>
    <w:rsid w:val="00E83A27"/>
    <w:rsid w:val="00E83A7B"/>
    <w:rsid w:val="00E8402D"/>
    <w:rsid w:val="00E84391"/>
    <w:rsid w:val="00E8465C"/>
    <w:rsid w:val="00E847C7"/>
    <w:rsid w:val="00E84EA8"/>
    <w:rsid w:val="00E8522B"/>
    <w:rsid w:val="00E853C0"/>
    <w:rsid w:val="00E85BEB"/>
    <w:rsid w:val="00E85F84"/>
    <w:rsid w:val="00E85FEC"/>
    <w:rsid w:val="00E860A6"/>
    <w:rsid w:val="00E868F7"/>
    <w:rsid w:val="00E8698B"/>
    <w:rsid w:val="00E86B43"/>
    <w:rsid w:val="00E86CAC"/>
    <w:rsid w:val="00E8734E"/>
    <w:rsid w:val="00E87BC5"/>
    <w:rsid w:val="00E90038"/>
    <w:rsid w:val="00E9100D"/>
    <w:rsid w:val="00E9147B"/>
    <w:rsid w:val="00E917B4"/>
    <w:rsid w:val="00E9200F"/>
    <w:rsid w:val="00E920D4"/>
    <w:rsid w:val="00E921AC"/>
    <w:rsid w:val="00E923DC"/>
    <w:rsid w:val="00E9261E"/>
    <w:rsid w:val="00E927DF"/>
    <w:rsid w:val="00E92FB7"/>
    <w:rsid w:val="00E93031"/>
    <w:rsid w:val="00E9366F"/>
    <w:rsid w:val="00E936C2"/>
    <w:rsid w:val="00E94291"/>
    <w:rsid w:val="00E943BE"/>
    <w:rsid w:val="00E945AB"/>
    <w:rsid w:val="00E94EDB"/>
    <w:rsid w:val="00E95097"/>
    <w:rsid w:val="00E95956"/>
    <w:rsid w:val="00E95C44"/>
    <w:rsid w:val="00E95C86"/>
    <w:rsid w:val="00E95CFB"/>
    <w:rsid w:val="00E960C4"/>
    <w:rsid w:val="00E9651C"/>
    <w:rsid w:val="00E96EE8"/>
    <w:rsid w:val="00E971A2"/>
    <w:rsid w:val="00E97308"/>
    <w:rsid w:val="00EA089F"/>
    <w:rsid w:val="00EA0C51"/>
    <w:rsid w:val="00EA0F67"/>
    <w:rsid w:val="00EA1723"/>
    <w:rsid w:val="00EA1A8C"/>
    <w:rsid w:val="00EA2482"/>
    <w:rsid w:val="00EA29A8"/>
    <w:rsid w:val="00EA30EE"/>
    <w:rsid w:val="00EA329A"/>
    <w:rsid w:val="00EA3744"/>
    <w:rsid w:val="00EA3792"/>
    <w:rsid w:val="00EA37DD"/>
    <w:rsid w:val="00EA3E25"/>
    <w:rsid w:val="00EA4EE9"/>
    <w:rsid w:val="00EA57EC"/>
    <w:rsid w:val="00EA5B89"/>
    <w:rsid w:val="00EA5DCC"/>
    <w:rsid w:val="00EA6CCD"/>
    <w:rsid w:val="00EA7526"/>
    <w:rsid w:val="00EB046E"/>
    <w:rsid w:val="00EB1297"/>
    <w:rsid w:val="00EB14D3"/>
    <w:rsid w:val="00EB1A47"/>
    <w:rsid w:val="00EB250E"/>
    <w:rsid w:val="00EB2589"/>
    <w:rsid w:val="00EB2E45"/>
    <w:rsid w:val="00EB388E"/>
    <w:rsid w:val="00EB391F"/>
    <w:rsid w:val="00EB4180"/>
    <w:rsid w:val="00EB5385"/>
    <w:rsid w:val="00EB597A"/>
    <w:rsid w:val="00EB5B5C"/>
    <w:rsid w:val="00EB5BC9"/>
    <w:rsid w:val="00EB5EC9"/>
    <w:rsid w:val="00EB6008"/>
    <w:rsid w:val="00EB656D"/>
    <w:rsid w:val="00EB6891"/>
    <w:rsid w:val="00EB772A"/>
    <w:rsid w:val="00EB78F0"/>
    <w:rsid w:val="00EB792C"/>
    <w:rsid w:val="00EB7EE2"/>
    <w:rsid w:val="00EC035E"/>
    <w:rsid w:val="00EC05ED"/>
    <w:rsid w:val="00EC0A62"/>
    <w:rsid w:val="00EC0AC5"/>
    <w:rsid w:val="00EC0B28"/>
    <w:rsid w:val="00EC19F7"/>
    <w:rsid w:val="00EC1CE2"/>
    <w:rsid w:val="00EC1E0E"/>
    <w:rsid w:val="00EC24F1"/>
    <w:rsid w:val="00EC257C"/>
    <w:rsid w:val="00EC27BB"/>
    <w:rsid w:val="00EC2AC3"/>
    <w:rsid w:val="00EC2AF1"/>
    <w:rsid w:val="00EC2CCB"/>
    <w:rsid w:val="00EC33CB"/>
    <w:rsid w:val="00EC350C"/>
    <w:rsid w:val="00EC40AE"/>
    <w:rsid w:val="00EC40E6"/>
    <w:rsid w:val="00EC4343"/>
    <w:rsid w:val="00EC486E"/>
    <w:rsid w:val="00EC4B6A"/>
    <w:rsid w:val="00EC4CBF"/>
    <w:rsid w:val="00EC4CD6"/>
    <w:rsid w:val="00EC5179"/>
    <w:rsid w:val="00EC5C4F"/>
    <w:rsid w:val="00EC5D1B"/>
    <w:rsid w:val="00EC5F5F"/>
    <w:rsid w:val="00EC6322"/>
    <w:rsid w:val="00EC648D"/>
    <w:rsid w:val="00EC66F7"/>
    <w:rsid w:val="00EC6865"/>
    <w:rsid w:val="00EC6D08"/>
    <w:rsid w:val="00EC71D8"/>
    <w:rsid w:val="00EC7CB4"/>
    <w:rsid w:val="00EC7D49"/>
    <w:rsid w:val="00ED01E7"/>
    <w:rsid w:val="00ED0680"/>
    <w:rsid w:val="00ED175A"/>
    <w:rsid w:val="00ED19DE"/>
    <w:rsid w:val="00ED1B1B"/>
    <w:rsid w:val="00ED1BCE"/>
    <w:rsid w:val="00ED1D9E"/>
    <w:rsid w:val="00ED1DC1"/>
    <w:rsid w:val="00ED20AB"/>
    <w:rsid w:val="00ED20B8"/>
    <w:rsid w:val="00ED23B2"/>
    <w:rsid w:val="00ED26FE"/>
    <w:rsid w:val="00ED318D"/>
    <w:rsid w:val="00ED354E"/>
    <w:rsid w:val="00ED3749"/>
    <w:rsid w:val="00ED3997"/>
    <w:rsid w:val="00ED4A4F"/>
    <w:rsid w:val="00ED59CD"/>
    <w:rsid w:val="00ED6045"/>
    <w:rsid w:val="00ED70C8"/>
    <w:rsid w:val="00ED71BB"/>
    <w:rsid w:val="00ED73A9"/>
    <w:rsid w:val="00ED740E"/>
    <w:rsid w:val="00ED74B0"/>
    <w:rsid w:val="00EE08C3"/>
    <w:rsid w:val="00EE0F18"/>
    <w:rsid w:val="00EE0FDA"/>
    <w:rsid w:val="00EE12ED"/>
    <w:rsid w:val="00EE1884"/>
    <w:rsid w:val="00EE1B98"/>
    <w:rsid w:val="00EE2259"/>
    <w:rsid w:val="00EE2768"/>
    <w:rsid w:val="00EE280E"/>
    <w:rsid w:val="00EE3421"/>
    <w:rsid w:val="00EE3D55"/>
    <w:rsid w:val="00EE47DE"/>
    <w:rsid w:val="00EE4FDB"/>
    <w:rsid w:val="00EE5099"/>
    <w:rsid w:val="00EE57E2"/>
    <w:rsid w:val="00EE5C6C"/>
    <w:rsid w:val="00EE5DB1"/>
    <w:rsid w:val="00EE5E1A"/>
    <w:rsid w:val="00EE5ED8"/>
    <w:rsid w:val="00EE62AA"/>
    <w:rsid w:val="00EE6804"/>
    <w:rsid w:val="00EE6E6A"/>
    <w:rsid w:val="00EE6F08"/>
    <w:rsid w:val="00EF00CC"/>
    <w:rsid w:val="00EF07D8"/>
    <w:rsid w:val="00EF0AE8"/>
    <w:rsid w:val="00EF0BB1"/>
    <w:rsid w:val="00EF1216"/>
    <w:rsid w:val="00EF123D"/>
    <w:rsid w:val="00EF154D"/>
    <w:rsid w:val="00EF1DC2"/>
    <w:rsid w:val="00EF314B"/>
    <w:rsid w:val="00EF3318"/>
    <w:rsid w:val="00EF3C49"/>
    <w:rsid w:val="00EF498B"/>
    <w:rsid w:val="00EF59E0"/>
    <w:rsid w:val="00EF6483"/>
    <w:rsid w:val="00EF681A"/>
    <w:rsid w:val="00EF727E"/>
    <w:rsid w:val="00EF72E3"/>
    <w:rsid w:val="00EF7EB5"/>
    <w:rsid w:val="00EF7EE9"/>
    <w:rsid w:val="00F007ED"/>
    <w:rsid w:val="00F00CF7"/>
    <w:rsid w:val="00F00EFF"/>
    <w:rsid w:val="00F00F5C"/>
    <w:rsid w:val="00F013B7"/>
    <w:rsid w:val="00F019E0"/>
    <w:rsid w:val="00F0325B"/>
    <w:rsid w:val="00F04D6D"/>
    <w:rsid w:val="00F05837"/>
    <w:rsid w:val="00F0620F"/>
    <w:rsid w:val="00F06491"/>
    <w:rsid w:val="00F06A25"/>
    <w:rsid w:val="00F06DF1"/>
    <w:rsid w:val="00F06F64"/>
    <w:rsid w:val="00F06FC5"/>
    <w:rsid w:val="00F07408"/>
    <w:rsid w:val="00F07C7B"/>
    <w:rsid w:val="00F104E9"/>
    <w:rsid w:val="00F10549"/>
    <w:rsid w:val="00F10991"/>
    <w:rsid w:val="00F10D7C"/>
    <w:rsid w:val="00F10FD6"/>
    <w:rsid w:val="00F111B6"/>
    <w:rsid w:val="00F11AEE"/>
    <w:rsid w:val="00F11D97"/>
    <w:rsid w:val="00F11F9A"/>
    <w:rsid w:val="00F12613"/>
    <w:rsid w:val="00F132FF"/>
    <w:rsid w:val="00F1423F"/>
    <w:rsid w:val="00F14657"/>
    <w:rsid w:val="00F14DAD"/>
    <w:rsid w:val="00F154F0"/>
    <w:rsid w:val="00F1574D"/>
    <w:rsid w:val="00F15BB2"/>
    <w:rsid w:val="00F15CAD"/>
    <w:rsid w:val="00F16104"/>
    <w:rsid w:val="00F16337"/>
    <w:rsid w:val="00F169D8"/>
    <w:rsid w:val="00F17002"/>
    <w:rsid w:val="00F1736D"/>
    <w:rsid w:val="00F17391"/>
    <w:rsid w:val="00F177CF"/>
    <w:rsid w:val="00F17A00"/>
    <w:rsid w:val="00F17B20"/>
    <w:rsid w:val="00F17C0C"/>
    <w:rsid w:val="00F17C5A"/>
    <w:rsid w:val="00F20006"/>
    <w:rsid w:val="00F20858"/>
    <w:rsid w:val="00F20D74"/>
    <w:rsid w:val="00F20DFD"/>
    <w:rsid w:val="00F2125C"/>
    <w:rsid w:val="00F2145E"/>
    <w:rsid w:val="00F21546"/>
    <w:rsid w:val="00F21FD3"/>
    <w:rsid w:val="00F21FDC"/>
    <w:rsid w:val="00F22362"/>
    <w:rsid w:val="00F22BC7"/>
    <w:rsid w:val="00F230CD"/>
    <w:rsid w:val="00F23428"/>
    <w:rsid w:val="00F2377E"/>
    <w:rsid w:val="00F23C80"/>
    <w:rsid w:val="00F24ABD"/>
    <w:rsid w:val="00F24FA3"/>
    <w:rsid w:val="00F25375"/>
    <w:rsid w:val="00F25415"/>
    <w:rsid w:val="00F25D24"/>
    <w:rsid w:val="00F25EFE"/>
    <w:rsid w:val="00F266B1"/>
    <w:rsid w:val="00F275D7"/>
    <w:rsid w:val="00F278D2"/>
    <w:rsid w:val="00F27BD7"/>
    <w:rsid w:val="00F27E17"/>
    <w:rsid w:val="00F27F65"/>
    <w:rsid w:val="00F30306"/>
    <w:rsid w:val="00F3040F"/>
    <w:rsid w:val="00F30549"/>
    <w:rsid w:val="00F30CAB"/>
    <w:rsid w:val="00F30CAC"/>
    <w:rsid w:val="00F31103"/>
    <w:rsid w:val="00F31457"/>
    <w:rsid w:val="00F31A83"/>
    <w:rsid w:val="00F31D5A"/>
    <w:rsid w:val="00F3240B"/>
    <w:rsid w:val="00F32791"/>
    <w:rsid w:val="00F33871"/>
    <w:rsid w:val="00F3396A"/>
    <w:rsid w:val="00F33979"/>
    <w:rsid w:val="00F34BCA"/>
    <w:rsid w:val="00F34FCD"/>
    <w:rsid w:val="00F351D3"/>
    <w:rsid w:val="00F35378"/>
    <w:rsid w:val="00F35745"/>
    <w:rsid w:val="00F35985"/>
    <w:rsid w:val="00F35DF7"/>
    <w:rsid w:val="00F36D5A"/>
    <w:rsid w:val="00F376D4"/>
    <w:rsid w:val="00F400FE"/>
    <w:rsid w:val="00F401D8"/>
    <w:rsid w:val="00F40CA2"/>
    <w:rsid w:val="00F41443"/>
    <w:rsid w:val="00F4180C"/>
    <w:rsid w:val="00F419CC"/>
    <w:rsid w:val="00F41F17"/>
    <w:rsid w:val="00F42073"/>
    <w:rsid w:val="00F42379"/>
    <w:rsid w:val="00F42B7D"/>
    <w:rsid w:val="00F435EC"/>
    <w:rsid w:val="00F43AA2"/>
    <w:rsid w:val="00F43B51"/>
    <w:rsid w:val="00F43C54"/>
    <w:rsid w:val="00F43CC6"/>
    <w:rsid w:val="00F440B8"/>
    <w:rsid w:val="00F4444E"/>
    <w:rsid w:val="00F44507"/>
    <w:rsid w:val="00F44732"/>
    <w:rsid w:val="00F4570E"/>
    <w:rsid w:val="00F459B8"/>
    <w:rsid w:val="00F45A6A"/>
    <w:rsid w:val="00F45E0A"/>
    <w:rsid w:val="00F45F96"/>
    <w:rsid w:val="00F46317"/>
    <w:rsid w:val="00F46500"/>
    <w:rsid w:val="00F4654D"/>
    <w:rsid w:val="00F46DA6"/>
    <w:rsid w:val="00F4794D"/>
    <w:rsid w:val="00F47D96"/>
    <w:rsid w:val="00F5052B"/>
    <w:rsid w:val="00F507CB"/>
    <w:rsid w:val="00F508E6"/>
    <w:rsid w:val="00F51AC0"/>
    <w:rsid w:val="00F51C5D"/>
    <w:rsid w:val="00F5226C"/>
    <w:rsid w:val="00F52AC3"/>
    <w:rsid w:val="00F52AE3"/>
    <w:rsid w:val="00F52CF7"/>
    <w:rsid w:val="00F53B0C"/>
    <w:rsid w:val="00F5427F"/>
    <w:rsid w:val="00F54BC0"/>
    <w:rsid w:val="00F54F6B"/>
    <w:rsid w:val="00F555F2"/>
    <w:rsid w:val="00F55B30"/>
    <w:rsid w:val="00F55C4F"/>
    <w:rsid w:val="00F55FB2"/>
    <w:rsid w:val="00F5623F"/>
    <w:rsid w:val="00F564E4"/>
    <w:rsid w:val="00F5656C"/>
    <w:rsid w:val="00F56615"/>
    <w:rsid w:val="00F56C4F"/>
    <w:rsid w:val="00F57014"/>
    <w:rsid w:val="00F571FA"/>
    <w:rsid w:val="00F5774A"/>
    <w:rsid w:val="00F578ED"/>
    <w:rsid w:val="00F57DD9"/>
    <w:rsid w:val="00F57EFA"/>
    <w:rsid w:val="00F60104"/>
    <w:rsid w:val="00F6022C"/>
    <w:rsid w:val="00F60DAB"/>
    <w:rsid w:val="00F6179E"/>
    <w:rsid w:val="00F62C50"/>
    <w:rsid w:val="00F63C94"/>
    <w:rsid w:val="00F64108"/>
    <w:rsid w:val="00F644BF"/>
    <w:rsid w:val="00F64683"/>
    <w:rsid w:val="00F64AC4"/>
    <w:rsid w:val="00F64AF4"/>
    <w:rsid w:val="00F64E5F"/>
    <w:rsid w:val="00F64FDB"/>
    <w:rsid w:val="00F65207"/>
    <w:rsid w:val="00F6536B"/>
    <w:rsid w:val="00F653F1"/>
    <w:rsid w:val="00F66E41"/>
    <w:rsid w:val="00F674A7"/>
    <w:rsid w:val="00F67BB4"/>
    <w:rsid w:val="00F67FB5"/>
    <w:rsid w:val="00F700A5"/>
    <w:rsid w:val="00F7024F"/>
    <w:rsid w:val="00F706D1"/>
    <w:rsid w:val="00F712EA"/>
    <w:rsid w:val="00F73096"/>
    <w:rsid w:val="00F73702"/>
    <w:rsid w:val="00F7395F"/>
    <w:rsid w:val="00F73A11"/>
    <w:rsid w:val="00F73E86"/>
    <w:rsid w:val="00F741E4"/>
    <w:rsid w:val="00F749A2"/>
    <w:rsid w:val="00F75296"/>
    <w:rsid w:val="00F753C8"/>
    <w:rsid w:val="00F7543C"/>
    <w:rsid w:val="00F75DE2"/>
    <w:rsid w:val="00F75FC3"/>
    <w:rsid w:val="00F761A8"/>
    <w:rsid w:val="00F76FEC"/>
    <w:rsid w:val="00F776C1"/>
    <w:rsid w:val="00F77F18"/>
    <w:rsid w:val="00F803A9"/>
    <w:rsid w:val="00F808B5"/>
    <w:rsid w:val="00F81849"/>
    <w:rsid w:val="00F82176"/>
    <w:rsid w:val="00F828F2"/>
    <w:rsid w:val="00F828F5"/>
    <w:rsid w:val="00F829BA"/>
    <w:rsid w:val="00F83016"/>
    <w:rsid w:val="00F83210"/>
    <w:rsid w:val="00F83273"/>
    <w:rsid w:val="00F835DF"/>
    <w:rsid w:val="00F838B1"/>
    <w:rsid w:val="00F8396A"/>
    <w:rsid w:val="00F83E21"/>
    <w:rsid w:val="00F84754"/>
    <w:rsid w:val="00F8498B"/>
    <w:rsid w:val="00F84AC3"/>
    <w:rsid w:val="00F84CE9"/>
    <w:rsid w:val="00F856B6"/>
    <w:rsid w:val="00F8663E"/>
    <w:rsid w:val="00F86ABD"/>
    <w:rsid w:val="00F876D8"/>
    <w:rsid w:val="00F90776"/>
    <w:rsid w:val="00F90DFA"/>
    <w:rsid w:val="00F90FAF"/>
    <w:rsid w:val="00F9117B"/>
    <w:rsid w:val="00F912F2"/>
    <w:rsid w:val="00F91326"/>
    <w:rsid w:val="00F91F57"/>
    <w:rsid w:val="00F920CA"/>
    <w:rsid w:val="00F93829"/>
    <w:rsid w:val="00F93A08"/>
    <w:rsid w:val="00F9465E"/>
    <w:rsid w:val="00F947F6"/>
    <w:rsid w:val="00F95242"/>
    <w:rsid w:val="00F956AE"/>
    <w:rsid w:val="00F95FA7"/>
    <w:rsid w:val="00F96BFD"/>
    <w:rsid w:val="00F96C46"/>
    <w:rsid w:val="00F974CC"/>
    <w:rsid w:val="00F975C3"/>
    <w:rsid w:val="00F978DF"/>
    <w:rsid w:val="00F97C4F"/>
    <w:rsid w:val="00F97F73"/>
    <w:rsid w:val="00FA0786"/>
    <w:rsid w:val="00FA07A9"/>
    <w:rsid w:val="00FA0811"/>
    <w:rsid w:val="00FA0FE2"/>
    <w:rsid w:val="00FA159C"/>
    <w:rsid w:val="00FA19F4"/>
    <w:rsid w:val="00FA2327"/>
    <w:rsid w:val="00FA3849"/>
    <w:rsid w:val="00FA3A72"/>
    <w:rsid w:val="00FA593D"/>
    <w:rsid w:val="00FA6650"/>
    <w:rsid w:val="00FA6CC7"/>
    <w:rsid w:val="00FA7515"/>
    <w:rsid w:val="00FA7968"/>
    <w:rsid w:val="00FA7C9D"/>
    <w:rsid w:val="00FB023D"/>
    <w:rsid w:val="00FB118F"/>
    <w:rsid w:val="00FB15EC"/>
    <w:rsid w:val="00FB172D"/>
    <w:rsid w:val="00FB2AEA"/>
    <w:rsid w:val="00FB32E8"/>
    <w:rsid w:val="00FB3E27"/>
    <w:rsid w:val="00FB4299"/>
    <w:rsid w:val="00FB4AD9"/>
    <w:rsid w:val="00FB540F"/>
    <w:rsid w:val="00FB56A0"/>
    <w:rsid w:val="00FB74E5"/>
    <w:rsid w:val="00FB7739"/>
    <w:rsid w:val="00FB7DDF"/>
    <w:rsid w:val="00FB7FA3"/>
    <w:rsid w:val="00FC0252"/>
    <w:rsid w:val="00FC035D"/>
    <w:rsid w:val="00FC0C68"/>
    <w:rsid w:val="00FC1364"/>
    <w:rsid w:val="00FC1414"/>
    <w:rsid w:val="00FC16D9"/>
    <w:rsid w:val="00FC269A"/>
    <w:rsid w:val="00FC3286"/>
    <w:rsid w:val="00FC32DF"/>
    <w:rsid w:val="00FC3391"/>
    <w:rsid w:val="00FC34FE"/>
    <w:rsid w:val="00FC45FB"/>
    <w:rsid w:val="00FC46DA"/>
    <w:rsid w:val="00FC4DC5"/>
    <w:rsid w:val="00FC5553"/>
    <w:rsid w:val="00FC5778"/>
    <w:rsid w:val="00FC5C83"/>
    <w:rsid w:val="00FC6008"/>
    <w:rsid w:val="00FC6D8E"/>
    <w:rsid w:val="00FC74A6"/>
    <w:rsid w:val="00FD014A"/>
    <w:rsid w:val="00FD0406"/>
    <w:rsid w:val="00FD04CC"/>
    <w:rsid w:val="00FD09A7"/>
    <w:rsid w:val="00FD0E79"/>
    <w:rsid w:val="00FD0ECB"/>
    <w:rsid w:val="00FD144A"/>
    <w:rsid w:val="00FD17FE"/>
    <w:rsid w:val="00FD210E"/>
    <w:rsid w:val="00FD21D2"/>
    <w:rsid w:val="00FD2B0E"/>
    <w:rsid w:val="00FD331D"/>
    <w:rsid w:val="00FD3453"/>
    <w:rsid w:val="00FD3777"/>
    <w:rsid w:val="00FD3ED3"/>
    <w:rsid w:val="00FD4334"/>
    <w:rsid w:val="00FD43A7"/>
    <w:rsid w:val="00FD446D"/>
    <w:rsid w:val="00FD49EA"/>
    <w:rsid w:val="00FD4AFE"/>
    <w:rsid w:val="00FD4B19"/>
    <w:rsid w:val="00FD4EDA"/>
    <w:rsid w:val="00FD507E"/>
    <w:rsid w:val="00FD5707"/>
    <w:rsid w:val="00FD61E0"/>
    <w:rsid w:val="00FD65D2"/>
    <w:rsid w:val="00FD68E1"/>
    <w:rsid w:val="00FD6CA4"/>
    <w:rsid w:val="00FD7025"/>
    <w:rsid w:val="00FD78B7"/>
    <w:rsid w:val="00FE0070"/>
    <w:rsid w:val="00FE035E"/>
    <w:rsid w:val="00FE04BD"/>
    <w:rsid w:val="00FE0820"/>
    <w:rsid w:val="00FE08BA"/>
    <w:rsid w:val="00FE0D82"/>
    <w:rsid w:val="00FE127C"/>
    <w:rsid w:val="00FE1A29"/>
    <w:rsid w:val="00FE1B66"/>
    <w:rsid w:val="00FE1B77"/>
    <w:rsid w:val="00FE26D1"/>
    <w:rsid w:val="00FE2771"/>
    <w:rsid w:val="00FE28D8"/>
    <w:rsid w:val="00FE3428"/>
    <w:rsid w:val="00FE3EC1"/>
    <w:rsid w:val="00FE3F16"/>
    <w:rsid w:val="00FE52AA"/>
    <w:rsid w:val="00FE5EEE"/>
    <w:rsid w:val="00FE680F"/>
    <w:rsid w:val="00FE70A8"/>
    <w:rsid w:val="00FE72C1"/>
    <w:rsid w:val="00FE785E"/>
    <w:rsid w:val="00FF11BB"/>
    <w:rsid w:val="00FF1D54"/>
    <w:rsid w:val="00FF2407"/>
    <w:rsid w:val="00FF270A"/>
    <w:rsid w:val="00FF34D2"/>
    <w:rsid w:val="00FF37B8"/>
    <w:rsid w:val="00FF4176"/>
    <w:rsid w:val="00FF4544"/>
    <w:rsid w:val="00FF49FE"/>
    <w:rsid w:val="00FF4FD7"/>
    <w:rsid w:val="00FF53B2"/>
    <w:rsid w:val="00FF5439"/>
    <w:rsid w:val="00FF5496"/>
    <w:rsid w:val="00FF59E8"/>
    <w:rsid w:val="00FF6750"/>
    <w:rsid w:val="00FF6B02"/>
    <w:rsid w:val="00FF6C1E"/>
    <w:rsid w:val="00FF6CB2"/>
    <w:rsid w:val="00FF6FBE"/>
    <w:rsid w:val="00FF71F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14B00C3"/>
  <w15:docId w15:val="{FEDD9B27-52AC-4E7C-A6C6-2AED02E3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TW"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locked="1" w:semiHidden="1" w:unhideWhenUsed="1"/>
    <w:lsdException w:name="envelope return" w:locked="1"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semiHidden="1" w:unhideWhenUsed="1"/>
    <w:lsdException w:name="macro" w:locked="1"/>
    <w:lsdException w:name="toa heading" w:semiHidden="1" w:unhideWhenUsed="1"/>
    <w:lsdException w:name="List" w:semiHidden="1" w:unhideWhenUsed="1"/>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lsdException w:name="List Continue 4" w:locked="1"/>
    <w:lsdException w:name="List Continue 5" w:locked="1"/>
    <w:lsdException w:name="Message Header" w:locked="1"/>
    <w:lsdException w:name="Subtitle" w:locked="1" w:qFormat="1"/>
    <w:lsdException w:name="Salutation" w:locked="1" w:semiHidden="1" w:unhideWhenUsed="1"/>
    <w:lsdException w:name="Date" w:semiHidden="1" w:unhideWhenUsed="1"/>
    <w:lsdException w:name="Body Text First Indent" w:locked="1" w:semiHidden="1" w:unhideWhenUsed="1"/>
    <w:lsdException w:name="Body Text First Indent 2" w:locked="1" w:semiHidden="1" w:unhideWhenUsed="1"/>
    <w:lsdException w:name="Note Heading"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iPriority="99"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3C41"/>
    <w:pPr>
      <w:jc w:val="both"/>
    </w:pPr>
    <w:rPr>
      <w:rFonts w:ascii="Arial" w:hAnsi="Arial" w:cs="Arial"/>
      <w:sz w:val="22"/>
      <w:lang w:val="en-AU" w:eastAsia="en-US" w:bidi="ar-SA"/>
    </w:rPr>
  </w:style>
  <w:style w:type="paragraph" w:styleId="Heading1">
    <w:name w:val="heading 1"/>
    <w:basedOn w:val="Normal"/>
    <w:next w:val="BodyText"/>
    <w:qFormat/>
    <w:rsid w:val="007B0288"/>
    <w:pPr>
      <w:keepNext/>
      <w:keepLines/>
      <w:pageBreakBefore/>
      <w:numPr>
        <w:numId w:val="1"/>
      </w:numPr>
      <w:suppressAutoHyphens/>
      <w:spacing w:after="180"/>
      <w:jc w:val="left"/>
      <w:outlineLvl w:val="0"/>
    </w:pPr>
    <w:rPr>
      <w:rFonts w:ascii="Century Gothic" w:hAnsi="Century Gothic"/>
      <w:b/>
      <w:bCs/>
      <w:kern w:val="28"/>
      <w:sz w:val="52"/>
      <w:szCs w:val="36"/>
    </w:rPr>
  </w:style>
  <w:style w:type="paragraph" w:styleId="Heading2">
    <w:name w:val="heading 2"/>
    <w:basedOn w:val="Heading1"/>
    <w:next w:val="BodyText"/>
    <w:qFormat/>
    <w:rsid w:val="007B0288"/>
    <w:pPr>
      <w:pageBreakBefore w:val="0"/>
      <w:numPr>
        <w:ilvl w:val="1"/>
      </w:numPr>
      <w:spacing w:before="480" w:after="160"/>
      <w:outlineLvl w:val="1"/>
    </w:pPr>
    <w:rPr>
      <w:sz w:val="40"/>
      <w:szCs w:val="32"/>
    </w:rPr>
  </w:style>
  <w:style w:type="paragraph" w:styleId="Heading3">
    <w:name w:val="heading 3"/>
    <w:basedOn w:val="Heading2"/>
    <w:next w:val="BodyText"/>
    <w:link w:val="Heading3Char"/>
    <w:qFormat/>
    <w:rsid w:val="007B0288"/>
    <w:pPr>
      <w:numPr>
        <w:ilvl w:val="2"/>
      </w:numPr>
      <w:spacing w:before="420" w:after="140"/>
      <w:outlineLvl w:val="2"/>
    </w:pPr>
    <w:rPr>
      <w:rFonts w:cs="Times New Roman"/>
      <w:sz w:val="32"/>
      <w:szCs w:val="28"/>
    </w:rPr>
  </w:style>
  <w:style w:type="paragraph" w:styleId="Heading4">
    <w:name w:val="heading 4"/>
    <w:basedOn w:val="Heading3"/>
    <w:next w:val="BodyText"/>
    <w:link w:val="Heading4Char"/>
    <w:qFormat/>
    <w:rsid w:val="007B0288"/>
    <w:pPr>
      <w:numPr>
        <w:ilvl w:val="3"/>
      </w:numPr>
      <w:spacing w:before="360" w:after="120"/>
      <w:outlineLvl w:val="3"/>
    </w:pPr>
    <w:rPr>
      <w:sz w:val="28"/>
      <w:szCs w:val="24"/>
    </w:rPr>
  </w:style>
  <w:style w:type="paragraph" w:styleId="Heading5">
    <w:name w:val="heading 5"/>
    <w:basedOn w:val="Heading4"/>
    <w:next w:val="BodyText"/>
    <w:qFormat/>
    <w:rsid w:val="007B0288"/>
    <w:pPr>
      <w:numPr>
        <w:ilvl w:val="4"/>
      </w:numPr>
      <w:outlineLvl w:val="4"/>
    </w:pPr>
    <w:rPr>
      <w:bCs w:val="0"/>
      <w:sz w:val="24"/>
      <w:szCs w:val="22"/>
    </w:rPr>
  </w:style>
  <w:style w:type="paragraph" w:styleId="Heading6">
    <w:name w:val="heading 6"/>
    <w:basedOn w:val="Normal"/>
    <w:next w:val="Normal"/>
    <w:link w:val="Heading6Char"/>
    <w:autoRedefine/>
    <w:qFormat/>
    <w:locked/>
    <w:rsid w:val="000D066B"/>
    <w:pPr>
      <w:keepNext/>
      <w:numPr>
        <w:ilvl w:val="5"/>
        <w:numId w:val="1"/>
      </w:numPr>
      <w:spacing w:before="240" w:after="240"/>
      <w:jc w:val="left"/>
      <w:outlineLvl w:val="5"/>
    </w:pPr>
    <w:rPr>
      <w:rFonts w:cs="Times New Roman"/>
      <w:b/>
      <w:bCs/>
      <w:sz w:val="24"/>
      <w:szCs w:val="24"/>
    </w:rPr>
  </w:style>
  <w:style w:type="paragraph" w:styleId="Heading7">
    <w:name w:val="heading 7"/>
    <w:basedOn w:val="Normal"/>
    <w:next w:val="Normal"/>
    <w:link w:val="Heading7Char"/>
    <w:autoRedefine/>
    <w:qFormat/>
    <w:locked/>
    <w:rsid w:val="00667180"/>
    <w:pPr>
      <w:keepNext/>
      <w:numPr>
        <w:ilvl w:val="6"/>
        <w:numId w:val="1"/>
      </w:numPr>
      <w:spacing w:before="240" w:after="240"/>
      <w:jc w:val="left"/>
      <w:outlineLvl w:val="6"/>
    </w:pPr>
    <w:rPr>
      <w:rFonts w:cs="Times New Roman"/>
      <w:b/>
      <w:bCs/>
      <w:sz w:val="24"/>
      <w:szCs w:val="24"/>
    </w:rPr>
  </w:style>
  <w:style w:type="paragraph" w:styleId="Heading8">
    <w:name w:val="heading 8"/>
    <w:basedOn w:val="Normal"/>
    <w:next w:val="Normal"/>
    <w:autoRedefine/>
    <w:qFormat/>
    <w:locked/>
    <w:rsid w:val="00667180"/>
    <w:pPr>
      <w:keepNext/>
      <w:numPr>
        <w:ilvl w:val="7"/>
        <w:numId w:val="1"/>
      </w:numPr>
      <w:spacing w:before="240" w:after="240"/>
      <w:jc w:val="left"/>
      <w:outlineLvl w:val="7"/>
    </w:pPr>
    <w:rPr>
      <w:b/>
      <w:bCs/>
      <w:sz w:val="24"/>
      <w:szCs w:val="24"/>
    </w:rPr>
  </w:style>
  <w:style w:type="paragraph" w:styleId="Heading9">
    <w:name w:val="heading 9"/>
    <w:basedOn w:val="Normal"/>
    <w:next w:val="Normal"/>
    <w:autoRedefine/>
    <w:qFormat/>
    <w:locked/>
    <w:rsid w:val="00667180"/>
    <w:pPr>
      <w:keepNext/>
      <w:numPr>
        <w:ilvl w:val="8"/>
        <w:numId w:val="1"/>
      </w:numPr>
      <w:spacing w:before="240" w:after="240"/>
      <w:jc w:val="left"/>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C6E37"/>
    <w:pPr>
      <w:spacing w:before="160" w:after="160"/>
      <w:jc w:val="left"/>
    </w:pPr>
    <w:rPr>
      <w:rFonts w:ascii="AGaramond" w:hAnsi="AGaramond"/>
      <w:sz w:val="24"/>
      <w:szCs w:val="22"/>
    </w:rPr>
  </w:style>
  <w:style w:type="character" w:customStyle="1" w:styleId="BodyTextChar">
    <w:name w:val="Body Text Char"/>
    <w:link w:val="BodyText"/>
    <w:locked/>
    <w:rsid w:val="00DC6E37"/>
    <w:rPr>
      <w:rFonts w:ascii="AGaramond" w:hAnsi="AGaramond" w:cs="Arial"/>
      <w:sz w:val="24"/>
      <w:szCs w:val="22"/>
      <w:lang w:val="en-AU" w:eastAsia="en-US" w:bidi="ar-SA"/>
    </w:rPr>
  </w:style>
  <w:style w:type="character" w:customStyle="1" w:styleId="Heading7Char">
    <w:name w:val="Heading 7 Char"/>
    <w:link w:val="Heading7"/>
    <w:locked/>
    <w:rsid w:val="00667180"/>
    <w:rPr>
      <w:rFonts w:ascii="Arial" w:hAnsi="Arial"/>
      <w:b/>
      <w:bCs/>
      <w:sz w:val="24"/>
      <w:szCs w:val="24"/>
      <w:lang w:val="en-AU" w:bidi="ar-SA"/>
    </w:rPr>
  </w:style>
  <w:style w:type="paragraph" w:styleId="Header">
    <w:name w:val="header"/>
    <w:basedOn w:val="Normal"/>
    <w:semiHidden/>
    <w:rsid w:val="00ED318D"/>
    <w:pPr>
      <w:tabs>
        <w:tab w:val="center" w:pos="4153"/>
        <w:tab w:val="right" w:pos="8306"/>
      </w:tabs>
    </w:pPr>
  </w:style>
  <w:style w:type="paragraph" w:styleId="Footer">
    <w:name w:val="footer"/>
    <w:basedOn w:val="Normal"/>
    <w:autoRedefine/>
    <w:semiHidden/>
    <w:rsid w:val="00DC6E37"/>
    <w:pPr>
      <w:tabs>
        <w:tab w:val="left" w:pos="3402"/>
        <w:tab w:val="left" w:pos="7655"/>
        <w:tab w:val="left" w:pos="8505"/>
      </w:tabs>
      <w:spacing w:before="120"/>
    </w:pPr>
    <w:rPr>
      <w:rFonts w:ascii="Century Gothic" w:hAnsi="Century Gothic"/>
      <w:b/>
      <w:bCs/>
    </w:rPr>
  </w:style>
  <w:style w:type="paragraph" w:customStyle="1" w:styleId="BodyText-Centred">
    <w:name w:val="Body Text - Centred"/>
    <w:rsid w:val="00DC6E37"/>
    <w:pPr>
      <w:jc w:val="center"/>
    </w:pPr>
    <w:rPr>
      <w:rFonts w:ascii="AGaramond" w:hAnsi="AGaramond" w:cs="Arial"/>
      <w:sz w:val="24"/>
      <w:szCs w:val="22"/>
      <w:lang w:val="en-AU" w:eastAsia="en-US" w:bidi="ar-SA"/>
    </w:rPr>
  </w:style>
  <w:style w:type="paragraph" w:customStyle="1" w:styleId="Heading-misclarge">
    <w:name w:val="Heading - misc large"/>
    <w:basedOn w:val="Heading-TOC"/>
    <w:next w:val="BodyText"/>
    <w:link w:val="Heading-misclargeChar"/>
    <w:rsid w:val="00F2145E"/>
    <w:pPr>
      <w:spacing w:before="240" w:after="360"/>
    </w:pPr>
  </w:style>
  <w:style w:type="paragraph" w:customStyle="1" w:styleId="Heading-TOC">
    <w:name w:val="Heading - TOC"/>
    <w:basedOn w:val="Normal"/>
    <w:next w:val="TOC1"/>
    <w:link w:val="Heading-TOCChar"/>
    <w:autoRedefine/>
    <w:semiHidden/>
    <w:rsid w:val="00DC6E37"/>
    <w:pPr>
      <w:pageBreakBefore/>
      <w:spacing w:after="240"/>
      <w:jc w:val="left"/>
    </w:pPr>
    <w:rPr>
      <w:rFonts w:ascii="Century Gothic" w:hAnsi="Century Gothic"/>
      <w:b/>
      <w:bCs/>
      <w:sz w:val="28"/>
      <w:szCs w:val="28"/>
    </w:rPr>
  </w:style>
  <w:style w:type="paragraph" w:styleId="TOC1">
    <w:name w:val="toc 1"/>
    <w:basedOn w:val="Normal"/>
    <w:next w:val="Normal"/>
    <w:autoRedefine/>
    <w:uiPriority w:val="39"/>
    <w:rsid w:val="002D0014"/>
    <w:pPr>
      <w:tabs>
        <w:tab w:val="right" w:leader="dot" w:pos="9639"/>
      </w:tabs>
      <w:spacing w:before="240" w:after="60"/>
      <w:ind w:left="142"/>
      <w:jc w:val="left"/>
    </w:pPr>
    <w:rPr>
      <w:rFonts w:ascii="Century Gothic" w:hAnsi="Century Gothic"/>
      <w:b/>
      <w:bCs/>
      <w:noProof/>
      <w:szCs w:val="22"/>
    </w:rPr>
  </w:style>
  <w:style w:type="character" w:customStyle="1" w:styleId="commandline">
    <w:name w:val="command line"/>
    <w:rsid w:val="008F2282"/>
    <w:rPr>
      <w:rFonts w:ascii="Courier New" w:hAnsi="Courier New" w:cs="Courier New"/>
      <w:b/>
      <w:i/>
      <w:sz w:val="20"/>
    </w:rPr>
  </w:style>
  <w:style w:type="paragraph" w:customStyle="1" w:styleId="TitlePage-ADIinfo">
    <w:name w:val="Title Page - ADI info"/>
    <w:semiHidden/>
    <w:rsid w:val="00DC6E37"/>
    <w:rPr>
      <w:rFonts w:ascii="Century Gothic" w:hAnsi="Century Gothic" w:cs="Arial"/>
      <w:bCs/>
      <w:szCs w:val="22"/>
      <w:lang w:val="fr-FR" w:eastAsia="en-US" w:bidi="ar-SA"/>
    </w:rPr>
  </w:style>
  <w:style w:type="character" w:customStyle="1" w:styleId="CodeInText">
    <w:name w:val="Code In Text"/>
    <w:rsid w:val="00E53615"/>
    <w:rPr>
      <w:rFonts w:ascii="Courier New" w:hAnsi="Courier New" w:cs="Courier New"/>
      <w:sz w:val="20"/>
    </w:rPr>
  </w:style>
  <w:style w:type="paragraph" w:customStyle="1" w:styleId="Header-Category">
    <w:name w:val="Header - Category"/>
    <w:basedOn w:val="Normal"/>
    <w:autoRedefine/>
    <w:semiHidden/>
    <w:rsid w:val="00ED318D"/>
    <w:pPr>
      <w:jc w:val="right"/>
    </w:pPr>
    <w:rPr>
      <w:caps/>
    </w:rPr>
  </w:style>
  <w:style w:type="paragraph" w:customStyle="1" w:styleId="Header-DocTitle">
    <w:name w:val="Header - Doc. Title"/>
    <w:basedOn w:val="Normal"/>
    <w:next w:val="Header-Category"/>
    <w:autoRedefine/>
    <w:semiHidden/>
    <w:rsid w:val="00DC6E37"/>
    <w:pPr>
      <w:spacing w:before="80" w:after="80"/>
      <w:jc w:val="right"/>
    </w:pPr>
    <w:rPr>
      <w:rFonts w:ascii="Century Gothic" w:hAnsi="Century Gothic"/>
      <w:szCs w:val="22"/>
    </w:rPr>
  </w:style>
  <w:style w:type="paragraph" w:styleId="TableofFigures">
    <w:name w:val="table of figures"/>
    <w:basedOn w:val="Normal"/>
    <w:next w:val="BodyText"/>
    <w:autoRedefine/>
    <w:uiPriority w:val="99"/>
    <w:rsid w:val="007F0E27"/>
    <w:pPr>
      <w:tabs>
        <w:tab w:val="right" w:leader="dot" w:pos="9639"/>
      </w:tabs>
      <w:spacing w:before="60" w:after="60"/>
      <w:jc w:val="left"/>
    </w:pPr>
    <w:rPr>
      <w:rFonts w:ascii="Century Gothic" w:hAnsi="Century Gothic"/>
    </w:rPr>
  </w:style>
  <w:style w:type="character" w:customStyle="1" w:styleId="Heading-TOCListsChar">
    <w:name w:val="Heading - TOC Lists Char"/>
    <w:link w:val="Heading-TOCLists"/>
    <w:semiHidden/>
    <w:locked/>
    <w:rsid w:val="00DC6E37"/>
    <w:rPr>
      <w:rFonts w:ascii="Century Gothic" w:hAnsi="Century Gothic" w:cs="Arial"/>
      <w:b/>
      <w:bCs/>
      <w:sz w:val="28"/>
      <w:szCs w:val="28"/>
      <w:lang w:val="en-AU" w:eastAsia="en-US" w:bidi="ar-SA"/>
    </w:rPr>
  </w:style>
  <w:style w:type="paragraph" w:customStyle="1" w:styleId="Heading-TOCLists">
    <w:name w:val="Heading - TOC Lists"/>
    <w:next w:val="BodyText"/>
    <w:link w:val="Heading-TOCListsChar"/>
    <w:semiHidden/>
    <w:rsid w:val="00DC6E37"/>
    <w:pPr>
      <w:keepNext/>
      <w:keepLines/>
      <w:suppressAutoHyphens/>
      <w:spacing w:before="600" w:after="240"/>
    </w:pPr>
    <w:rPr>
      <w:rFonts w:ascii="Century Gothic" w:hAnsi="Century Gothic" w:cs="Arial"/>
      <w:b/>
      <w:bCs/>
      <w:sz w:val="28"/>
      <w:szCs w:val="28"/>
      <w:lang w:val="en-AU" w:eastAsia="en-US" w:bidi="ar-SA"/>
    </w:rPr>
  </w:style>
  <w:style w:type="paragraph" w:styleId="Caption">
    <w:name w:val="caption"/>
    <w:next w:val="BodyText"/>
    <w:qFormat/>
    <w:rsid w:val="00842639"/>
    <w:pPr>
      <w:spacing w:before="200" w:after="200"/>
      <w:jc w:val="center"/>
    </w:pPr>
    <w:rPr>
      <w:rFonts w:ascii="Arial" w:hAnsi="Arial" w:cs="Arial"/>
      <w:b/>
      <w:bCs/>
      <w:color w:val="333399"/>
      <w:sz w:val="16"/>
      <w:lang w:val="en-AU" w:eastAsia="en-US" w:bidi="ar-SA"/>
    </w:rPr>
  </w:style>
  <w:style w:type="paragraph" w:customStyle="1" w:styleId="TitlePage-Author">
    <w:name w:val="Title Page - Author"/>
    <w:basedOn w:val="Normal"/>
    <w:next w:val="Normal"/>
    <w:semiHidden/>
    <w:rsid w:val="00ED318D"/>
    <w:pPr>
      <w:ind w:left="2400"/>
      <w:jc w:val="center"/>
    </w:pPr>
    <w:rPr>
      <w:b/>
      <w:bCs/>
      <w:caps/>
      <w:sz w:val="24"/>
      <w:szCs w:val="24"/>
    </w:rPr>
  </w:style>
  <w:style w:type="paragraph" w:customStyle="1" w:styleId="TitlePage-Date">
    <w:name w:val="Title Page - Date"/>
    <w:basedOn w:val="Normal"/>
    <w:autoRedefine/>
    <w:semiHidden/>
    <w:rsid w:val="00ED318D"/>
    <w:pPr>
      <w:ind w:left="2400"/>
      <w:jc w:val="center"/>
    </w:pPr>
    <w:rPr>
      <w:b/>
      <w:bCs/>
      <w:caps/>
      <w:sz w:val="24"/>
      <w:szCs w:val="24"/>
    </w:rPr>
  </w:style>
  <w:style w:type="paragraph" w:customStyle="1" w:styleId="TitlePage-DocTitle">
    <w:name w:val="Title Page - Doc.Title"/>
    <w:basedOn w:val="Normal"/>
    <w:next w:val="Normal"/>
    <w:autoRedefine/>
    <w:semiHidden/>
    <w:rsid w:val="00DC6E37"/>
    <w:pPr>
      <w:ind w:left="2400"/>
      <w:jc w:val="center"/>
    </w:pPr>
    <w:rPr>
      <w:rFonts w:ascii="Century Gothic" w:hAnsi="Century Gothic"/>
      <w:b/>
      <w:bCs/>
      <w:caps/>
      <w:sz w:val="44"/>
      <w:szCs w:val="44"/>
    </w:rPr>
  </w:style>
  <w:style w:type="paragraph" w:customStyle="1" w:styleId="TitlePage-PartNumber">
    <w:name w:val="Title Page - Part Number"/>
    <w:basedOn w:val="Normal"/>
    <w:autoRedefine/>
    <w:rsid w:val="00DC6E37"/>
    <w:pPr>
      <w:ind w:left="2400"/>
      <w:jc w:val="center"/>
    </w:pPr>
    <w:rPr>
      <w:rFonts w:ascii="AGaramond" w:hAnsi="AGaramond"/>
      <w:bCs/>
      <w:caps/>
      <w:szCs w:val="24"/>
    </w:rPr>
  </w:style>
  <w:style w:type="paragraph" w:styleId="TOC2">
    <w:name w:val="toc 2"/>
    <w:basedOn w:val="Normal"/>
    <w:next w:val="Normal"/>
    <w:autoRedefine/>
    <w:uiPriority w:val="39"/>
    <w:rsid w:val="00DC6E37"/>
    <w:pPr>
      <w:tabs>
        <w:tab w:val="right" w:leader="dot" w:pos="9639"/>
      </w:tabs>
      <w:spacing w:before="60" w:after="60"/>
      <w:ind w:left="357"/>
      <w:jc w:val="left"/>
    </w:pPr>
    <w:rPr>
      <w:rFonts w:ascii="Century Gothic" w:hAnsi="Century Gothic"/>
      <w:noProof/>
    </w:rPr>
  </w:style>
  <w:style w:type="paragraph" w:styleId="TOC3">
    <w:name w:val="toc 3"/>
    <w:basedOn w:val="Normal"/>
    <w:next w:val="Normal"/>
    <w:autoRedefine/>
    <w:uiPriority w:val="39"/>
    <w:rsid w:val="00665D0C"/>
    <w:pPr>
      <w:tabs>
        <w:tab w:val="right" w:leader="dot" w:pos="9639"/>
      </w:tabs>
      <w:spacing w:before="60" w:after="60"/>
      <w:ind w:left="720"/>
      <w:jc w:val="left"/>
    </w:pPr>
    <w:rPr>
      <w:rFonts w:ascii="Century Gothic" w:hAnsi="Century Gothic"/>
      <w:noProof/>
    </w:rPr>
  </w:style>
  <w:style w:type="paragraph" w:styleId="TOC4">
    <w:name w:val="toc 4"/>
    <w:basedOn w:val="Normal"/>
    <w:next w:val="Normal"/>
    <w:autoRedefine/>
    <w:uiPriority w:val="39"/>
    <w:rsid w:val="00DC6E37"/>
    <w:pPr>
      <w:tabs>
        <w:tab w:val="right" w:leader="dot" w:pos="9639"/>
      </w:tabs>
      <w:spacing w:after="60"/>
      <w:ind w:left="1077"/>
      <w:jc w:val="left"/>
    </w:pPr>
    <w:rPr>
      <w:rFonts w:ascii="Century Gothic" w:hAnsi="Century Gothic"/>
      <w:noProof/>
    </w:rPr>
  </w:style>
  <w:style w:type="paragraph" w:styleId="TOC5">
    <w:name w:val="toc 5"/>
    <w:basedOn w:val="Normal"/>
    <w:next w:val="Normal"/>
    <w:autoRedefine/>
    <w:uiPriority w:val="39"/>
    <w:rsid w:val="00DC6E37"/>
    <w:pPr>
      <w:tabs>
        <w:tab w:val="right" w:leader="dot" w:pos="9639"/>
      </w:tabs>
      <w:spacing w:after="60"/>
      <w:ind w:left="1440"/>
      <w:jc w:val="left"/>
    </w:pPr>
    <w:rPr>
      <w:rFonts w:ascii="Century Gothic" w:hAnsi="Century Gothic"/>
    </w:rPr>
  </w:style>
  <w:style w:type="paragraph" w:styleId="TOC6">
    <w:name w:val="toc 6"/>
    <w:basedOn w:val="Normal"/>
    <w:next w:val="Normal"/>
    <w:autoRedefine/>
    <w:uiPriority w:val="39"/>
    <w:locked/>
    <w:rsid w:val="00ED318D"/>
    <w:pPr>
      <w:tabs>
        <w:tab w:val="right" w:leader="dot" w:pos="10000"/>
      </w:tabs>
      <w:spacing w:after="60"/>
      <w:ind w:left="1797"/>
      <w:jc w:val="left"/>
    </w:pPr>
  </w:style>
  <w:style w:type="paragraph" w:styleId="TOC7">
    <w:name w:val="toc 7"/>
    <w:basedOn w:val="Normal"/>
    <w:next w:val="Normal"/>
    <w:autoRedefine/>
    <w:uiPriority w:val="39"/>
    <w:locked/>
    <w:rsid w:val="00ED318D"/>
    <w:pPr>
      <w:tabs>
        <w:tab w:val="right" w:leader="dot" w:pos="10000"/>
      </w:tabs>
      <w:spacing w:after="60"/>
      <w:ind w:left="2160"/>
      <w:jc w:val="left"/>
    </w:pPr>
  </w:style>
  <w:style w:type="paragraph" w:styleId="TOC8">
    <w:name w:val="toc 8"/>
    <w:basedOn w:val="Normal"/>
    <w:next w:val="Normal"/>
    <w:autoRedefine/>
    <w:uiPriority w:val="39"/>
    <w:locked/>
    <w:rsid w:val="00ED318D"/>
    <w:pPr>
      <w:tabs>
        <w:tab w:val="right" w:leader="dot" w:pos="10000"/>
      </w:tabs>
      <w:spacing w:after="60"/>
      <w:ind w:left="2517"/>
      <w:jc w:val="left"/>
    </w:pPr>
  </w:style>
  <w:style w:type="paragraph" w:styleId="TOC9">
    <w:name w:val="toc 9"/>
    <w:basedOn w:val="Normal"/>
    <w:next w:val="Normal"/>
    <w:autoRedefine/>
    <w:uiPriority w:val="39"/>
    <w:locked/>
    <w:rsid w:val="00ED318D"/>
    <w:pPr>
      <w:tabs>
        <w:tab w:val="right" w:leader="dot" w:pos="10000"/>
      </w:tabs>
      <w:spacing w:after="60"/>
      <w:ind w:left="2880"/>
      <w:jc w:val="left"/>
    </w:pPr>
  </w:style>
  <w:style w:type="paragraph" w:styleId="Index2">
    <w:name w:val="index 2"/>
    <w:basedOn w:val="Normal"/>
    <w:next w:val="Normal"/>
    <w:autoRedefine/>
    <w:semiHidden/>
    <w:rsid w:val="00ED318D"/>
    <w:pPr>
      <w:tabs>
        <w:tab w:val="right" w:pos="4459"/>
      </w:tabs>
      <w:ind w:left="400" w:hanging="200"/>
      <w:jc w:val="left"/>
    </w:pPr>
    <w:rPr>
      <w:rFonts w:ascii="Times New Roman" w:hAnsi="Times New Roman" w:cs="Times New Roman"/>
      <w:sz w:val="18"/>
      <w:szCs w:val="18"/>
    </w:rPr>
  </w:style>
  <w:style w:type="paragraph" w:styleId="Index1">
    <w:name w:val="index 1"/>
    <w:basedOn w:val="Normal"/>
    <w:next w:val="Normal"/>
    <w:autoRedefine/>
    <w:semiHidden/>
    <w:rsid w:val="00ED318D"/>
    <w:pPr>
      <w:tabs>
        <w:tab w:val="right" w:pos="4459"/>
      </w:tabs>
      <w:ind w:left="200" w:hanging="200"/>
      <w:jc w:val="left"/>
    </w:pPr>
    <w:rPr>
      <w:rFonts w:ascii="Times New Roman" w:hAnsi="Times New Roman" w:cs="Times New Roman"/>
      <w:sz w:val="18"/>
      <w:szCs w:val="18"/>
    </w:rPr>
  </w:style>
  <w:style w:type="paragraph" w:styleId="IndexHeading">
    <w:name w:val="index heading"/>
    <w:basedOn w:val="Normal"/>
    <w:next w:val="Index1"/>
    <w:semiHidden/>
    <w:rsid w:val="00ED318D"/>
    <w:pPr>
      <w:spacing w:before="240" w:after="120"/>
      <w:ind w:left="142"/>
      <w:jc w:val="center"/>
    </w:pPr>
    <w:rPr>
      <w:b/>
      <w:bCs/>
      <w:caps/>
      <w:sz w:val="32"/>
      <w:szCs w:val="32"/>
    </w:rPr>
  </w:style>
  <w:style w:type="paragraph" w:styleId="Index3">
    <w:name w:val="index 3"/>
    <w:basedOn w:val="Normal"/>
    <w:next w:val="Normal"/>
    <w:autoRedefine/>
    <w:semiHidden/>
    <w:rsid w:val="00ED318D"/>
    <w:pPr>
      <w:tabs>
        <w:tab w:val="right" w:pos="4459"/>
      </w:tabs>
      <w:ind w:left="600" w:hanging="200"/>
      <w:jc w:val="left"/>
    </w:pPr>
    <w:rPr>
      <w:rFonts w:ascii="Times New Roman" w:hAnsi="Times New Roman" w:cs="Times New Roman"/>
      <w:sz w:val="18"/>
      <w:szCs w:val="18"/>
    </w:rPr>
  </w:style>
  <w:style w:type="paragraph" w:styleId="Index4">
    <w:name w:val="index 4"/>
    <w:basedOn w:val="Normal"/>
    <w:next w:val="Normal"/>
    <w:autoRedefine/>
    <w:semiHidden/>
    <w:rsid w:val="00ED318D"/>
    <w:pPr>
      <w:tabs>
        <w:tab w:val="right" w:pos="4459"/>
      </w:tabs>
      <w:ind w:left="800" w:hanging="200"/>
      <w:jc w:val="left"/>
    </w:pPr>
    <w:rPr>
      <w:rFonts w:ascii="Times New Roman" w:hAnsi="Times New Roman" w:cs="Times New Roman"/>
      <w:sz w:val="18"/>
      <w:szCs w:val="18"/>
    </w:rPr>
  </w:style>
  <w:style w:type="paragraph" w:styleId="Index5">
    <w:name w:val="index 5"/>
    <w:basedOn w:val="Normal"/>
    <w:next w:val="Normal"/>
    <w:autoRedefine/>
    <w:semiHidden/>
    <w:rsid w:val="00ED318D"/>
    <w:pPr>
      <w:tabs>
        <w:tab w:val="right" w:pos="4459"/>
      </w:tabs>
      <w:ind w:left="1000" w:hanging="200"/>
      <w:jc w:val="left"/>
    </w:pPr>
    <w:rPr>
      <w:rFonts w:ascii="Times New Roman" w:hAnsi="Times New Roman" w:cs="Times New Roman"/>
      <w:sz w:val="18"/>
      <w:szCs w:val="18"/>
    </w:rPr>
  </w:style>
  <w:style w:type="paragraph" w:styleId="Index6">
    <w:name w:val="index 6"/>
    <w:basedOn w:val="Normal"/>
    <w:next w:val="Normal"/>
    <w:autoRedefine/>
    <w:semiHidden/>
    <w:locked/>
    <w:rsid w:val="00ED318D"/>
    <w:pPr>
      <w:tabs>
        <w:tab w:val="right" w:pos="4459"/>
      </w:tabs>
      <w:ind w:left="1200" w:hanging="200"/>
      <w:jc w:val="left"/>
    </w:pPr>
    <w:rPr>
      <w:rFonts w:ascii="Times New Roman" w:hAnsi="Times New Roman" w:cs="Times New Roman"/>
      <w:sz w:val="18"/>
      <w:szCs w:val="18"/>
    </w:rPr>
  </w:style>
  <w:style w:type="paragraph" w:styleId="Index7">
    <w:name w:val="index 7"/>
    <w:basedOn w:val="Normal"/>
    <w:next w:val="Normal"/>
    <w:autoRedefine/>
    <w:semiHidden/>
    <w:locked/>
    <w:rsid w:val="00ED318D"/>
    <w:pPr>
      <w:tabs>
        <w:tab w:val="right" w:pos="4459"/>
      </w:tabs>
      <w:ind w:left="1400" w:hanging="200"/>
      <w:jc w:val="left"/>
    </w:pPr>
    <w:rPr>
      <w:rFonts w:ascii="Times New Roman" w:hAnsi="Times New Roman" w:cs="Times New Roman"/>
      <w:sz w:val="18"/>
      <w:szCs w:val="18"/>
    </w:rPr>
  </w:style>
  <w:style w:type="paragraph" w:styleId="Index8">
    <w:name w:val="index 8"/>
    <w:basedOn w:val="Normal"/>
    <w:next w:val="Normal"/>
    <w:autoRedefine/>
    <w:semiHidden/>
    <w:locked/>
    <w:rsid w:val="00ED318D"/>
    <w:pPr>
      <w:tabs>
        <w:tab w:val="right" w:pos="4459"/>
      </w:tabs>
      <w:ind w:left="1600" w:hanging="200"/>
      <w:jc w:val="left"/>
    </w:pPr>
    <w:rPr>
      <w:rFonts w:ascii="Times New Roman" w:hAnsi="Times New Roman" w:cs="Times New Roman"/>
      <w:sz w:val="18"/>
      <w:szCs w:val="18"/>
    </w:rPr>
  </w:style>
  <w:style w:type="paragraph" w:styleId="Index9">
    <w:name w:val="index 9"/>
    <w:basedOn w:val="Normal"/>
    <w:next w:val="Normal"/>
    <w:autoRedefine/>
    <w:semiHidden/>
    <w:locked/>
    <w:rsid w:val="00ED318D"/>
    <w:pPr>
      <w:tabs>
        <w:tab w:val="right" w:pos="4459"/>
      </w:tabs>
      <w:ind w:left="1800" w:hanging="200"/>
      <w:jc w:val="left"/>
    </w:pPr>
    <w:rPr>
      <w:rFonts w:ascii="Times New Roman" w:hAnsi="Times New Roman" w:cs="Times New Roman"/>
      <w:sz w:val="18"/>
      <w:szCs w:val="18"/>
    </w:rPr>
  </w:style>
  <w:style w:type="paragraph" w:customStyle="1" w:styleId="TitlePage-ProjectName">
    <w:name w:val="Title Page - Project Name"/>
    <w:basedOn w:val="Normal"/>
    <w:next w:val="TitlePage-DocTitle"/>
    <w:semiHidden/>
    <w:rsid w:val="00ED318D"/>
    <w:pPr>
      <w:spacing w:after="240"/>
      <w:ind w:left="2400"/>
      <w:jc w:val="center"/>
    </w:pPr>
    <w:rPr>
      <w:b/>
      <w:bCs/>
      <w:caps/>
      <w:sz w:val="36"/>
      <w:szCs w:val="36"/>
    </w:rPr>
  </w:style>
  <w:style w:type="paragraph" w:styleId="TableofAuthorities">
    <w:name w:val="table of authorities"/>
    <w:basedOn w:val="Normal"/>
    <w:next w:val="Normal"/>
    <w:semiHidden/>
    <w:rsid w:val="00ED318D"/>
    <w:pPr>
      <w:tabs>
        <w:tab w:val="right" w:leader="dot" w:pos="9638"/>
      </w:tabs>
      <w:ind w:left="200" w:hanging="200"/>
    </w:pPr>
  </w:style>
  <w:style w:type="paragraph" w:customStyle="1" w:styleId="List-HangingIndent">
    <w:name w:val="List - Hanging Indent"/>
    <w:link w:val="List-HangingIndentChar"/>
    <w:rsid w:val="003A7EBD"/>
    <w:pPr>
      <w:spacing w:after="220"/>
      <w:ind w:left="2835" w:hanging="2835"/>
    </w:pPr>
    <w:rPr>
      <w:rFonts w:ascii="AGaramond" w:hAnsi="AGaramond" w:cs="Arial"/>
      <w:sz w:val="22"/>
      <w:szCs w:val="22"/>
      <w:lang w:val="en-AU" w:eastAsia="en-US" w:bidi="ar-SA"/>
    </w:rPr>
  </w:style>
  <w:style w:type="character" w:customStyle="1" w:styleId="Highlight">
    <w:name w:val="Highlight"/>
    <w:rsid w:val="002D27F0"/>
    <w:rPr>
      <w:b/>
      <w:i/>
    </w:rPr>
  </w:style>
  <w:style w:type="paragraph" w:customStyle="1" w:styleId="Caption-leftaligned">
    <w:name w:val="Caption - left aligned"/>
    <w:rsid w:val="00842639"/>
    <w:rPr>
      <w:rFonts w:ascii="Arial" w:hAnsi="Arial" w:cs="Arial"/>
      <w:b/>
      <w:bCs/>
      <w:color w:val="333399"/>
      <w:sz w:val="16"/>
      <w:lang w:val="en-AU" w:eastAsia="en-US" w:bidi="ar-SA"/>
    </w:rPr>
  </w:style>
  <w:style w:type="character" w:styleId="Hyperlink">
    <w:name w:val="Hyperlink"/>
    <w:uiPriority w:val="99"/>
    <w:rsid w:val="00ED318D"/>
    <w:rPr>
      <w:color w:val="0000FF"/>
      <w:u w:val="single"/>
    </w:rPr>
  </w:style>
  <w:style w:type="paragraph" w:customStyle="1" w:styleId="Heading-miscsmall">
    <w:name w:val="Heading - misc small"/>
    <w:basedOn w:val="Heading-misclarge"/>
    <w:next w:val="BodyText"/>
    <w:link w:val="Heading-miscsmallChar"/>
    <w:rsid w:val="00F2145E"/>
    <w:pPr>
      <w:pageBreakBefore w:val="0"/>
      <w:spacing w:before="360" w:after="120"/>
    </w:pPr>
    <w:rPr>
      <w:sz w:val="22"/>
    </w:rPr>
  </w:style>
  <w:style w:type="paragraph" w:customStyle="1" w:styleId="Tablecolumnheading">
    <w:name w:val="Table column heading"/>
    <w:basedOn w:val="Normal"/>
    <w:link w:val="TablecolumnheadingChar"/>
    <w:rsid w:val="003A7EBD"/>
    <w:pPr>
      <w:spacing w:before="40" w:after="40"/>
      <w:jc w:val="center"/>
    </w:pPr>
    <w:rPr>
      <w:rFonts w:ascii="Century Gothic" w:hAnsi="Century Gothic"/>
      <w:b/>
      <w:bCs/>
    </w:rPr>
  </w:style>
  <w:style w:type="paragraph" w:customStyle="1" w:styleId="Tablecontents-References">
    <w:name w:val="Table contents - References"/>
    <w:rsid w:val="00D23ABD"/>
    <w:rPr>
      <w:rFonts w:ascii="Arial" w:hAnsi="Arial" w:cs="Arial"/>
      <w:sz w:val="16"/>
      <w:lang w:val="en-AU" w:eastAsia="en-US" w:bidi="ar-SA"/>
    </w:rPr>
  </w:style>
  <w:style w:type="paragraph" w:customStyle="1" w:styleId="Header-Title1">
    <w:name w:val="Header - Title 1"/>
    <w:basedOn w:val="Normal"/>
    <w:semiHidden/>
    <w:rsid w:val="00DC6E37"/>
    <w:pPr>
      <w:jc w:val="right"/>
    </w:pPr>
    <w:rPr>
      <w:rFonts w:ascii="Century Gothic" w:hAnsi="Century Gothic"/>
      <w:b/>
      <w:bCs/>
      <w:sz w:val="28"/>
      <w:szCs w:val="28"/>
    </w:rPr>
  </w:style>
  <w:style w:type="paragraph" w:styleId="DocumentMap">
    <w:name w:val="Document Map"/>
    <w:basedOn w:val="Normal"/>
    <w:semiHidden/>
    <w:locked/>
    <w:rsid w:val="00ED318D"/>
    <w:pPr>
      <w:shd w:val="clear" w:color="auto" w:fill="000080"/>
    </w:pPr>
    <w:rPr>
      <w:rFonts w:ascii="Tahoma" w:hAnsi="Tahoma" w:cs="Tahoma"/>
    </w:rPr>
  </w:style>
  <w:style w:type="paragraph" w:styleId="BodyTextIndent">
    <w:name w:val="Body Text Indent"/>
    <w:basedOn w:val="Normal"/>
    <w:locked/>
    <w:rsid w:val="002D054E"/>
    <w:pPr>
      <w:spacing w:after="120"/>
      <w:ind w:left="360"/>
    </w:pPr>
  </w:style>
  <w:style w:type="paragraph" w:customStyle="1" w:styleId="CodeListing">
    <w:name w:val="Code Listing"/>
    <w:basedOn w:val="Normal"/>
    <w:next w:val="Normal"/>
    <w:link w:val="CodeListingChar"/>
    <w:rsid w:val="003B021E"/>
    <w:pPr>
      <w:pBdr>
        <w:top w:val="single" w:sz="4" w:space="1" w:color="000000"/>
        <w:left w:val="single" w:sz="4" w:space="4" w:color="000000"/>
        <w:bottom w:val="single" w:sz="4" w:space="1" w:color="000000"/>
        <w:right w:val="single" w:sz="4" w:space="4" w:color="000000"/>
      </w:pBdr>
      <w:shd w:val="clear" w:color="auto" w:fill="E6E6E6"/>
      <w:jc w:val="left"/>
    </w:pPr>
    <w:rPr>
      <w:rFonts w:ascii="Courier New" w:hAnsi="Courier New"/>
      <w:b/>
      <w:sz w:val="16"/>
    </w:rPr>
  </w:style>
  <w:style w:type="character" w:customStyle="1" w:styleId="CodeListingChar">
    <w:name w:val="Code Listing Char"/>
    <w:link w:val="CodeListing"/>
    <w:rsid w:val="003B021E"/>
    <w:rPr>
      <w:rFonts w:ascii="Courier New" w:hAnsi="Courier New" w:cs="Arial"/>
      <w:b/>
      <w:sz w:val="16"/>
      <w:lang w:val="en-AU" w:eastAsia="en-US" w:bidi="ar-SA"/>
    </w:rPr>
  </w:style>
  <w:style w:type="table" w:styleId="TableGrid">
    <w:name w:val="Table Grid"/>
    <w:basedOn w:val="TableNormal"/>
    <w:rsid w:val="003A7EBD"/>
    <w:pPr>
      <w:jc w:val="both"/>
    </w:pPr>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Header">
    <w:name w:val="Title Page - Header"/>
    <w:next w:val="Normal"/>
    <w:semiHidden/>
    <w:rsid w:val="00B41F72"/>
    <w:rPr>
      <w:rFonts w:ascii="Arial" w:hAnsi="Arial" w:cs="Arial"/>
      <w:b/>
      <w:bCs/>
      <w:sz w:val="28"/>
      <w:szCs w:val="28"/>
      <w:lang w:val="en-AU" w:eastAsia="en-US" w:bidi="ar-SA"/>
    </w:rPr>
  </w:style>
  <w:style w:type="character" w:styleId="CommentReference">
    <w:name w:val="annotation reference"/>
    <w:semiHidden/>
    <w:rsid w:val="00103FF8"/>
    <w:rPr>
      <w:sz w:val="16"/>
      <w:szCs w:val="16"/>
    </w:rPr>
  </w:style>
  <w:style w:type="paragraph" w:styleId="CommentText">
    <w:name w:val="annotation text"/>
    <w:basedOn w:val="Normal"/>
    <w:semiHidden/>
    <w:rsid w:val="00103FF8"/>
  </w:style>
  <w:style w:type="paragraph" w:styleId="CommentSubject">
    <w:name w:val="annotation subject"/>
    <w:basedOn w:val="CommentText"/>
    <w:next w:val="CommentText"/>
    <w:semiHidden/>
    <w:rsid w:val="00103FF8"/>
    <w:rPr>
      <w:b/>
      <w:bCs/>
    </w:rPr>
  </w:style>
  <w:style w:type="paragraph" w:styleId="BalloonText">
    <w:name w:val="Balloon Text"/>
    <w:basedOn w:val="Normal"/>
    <w:semiHidden/>
    <w:rsid w:val="00103FF8"/>
    <w:rPr>
      <w:rFonts w:ascii="Tahoma" w:hAnsi="Tahoma" w:cs="Tahoma"/>
      <w:sz w:val="16"/>
      <w:szCs w:val="16"/>
    </w:rPr>
  </w:style>
  <w:style w:type="paragraph" w:customStyle="1" w:styleId="Tablecontents-centred">
    <w:name w:val="Table contents - centred"/>
    <w:rsid w:val="00CC611D"/>
    <w:pPr>
      <w:jc w:val="center"/>
    </w:pPr>
    <w:rPr>
      <w:rFonts w:ascii="Arial" w:hAnsi="Arial"/>
      <w:sz w:val="18"/>
      <w:lang w:val="en-AU" w:eastAsia="en-US" w:bidi="ar-SA"/>
    </w:rPr>
  </w:style>
  <w:style w:type="paragraph" w:customStyle="1" w:styleId="Tablecontents-leftaligned">
    <w:name w:val="Table contents - left aligned"/>
    <w:rsid w:val="00CC611D"/>
    <w:rPr>
      <w:rFonts w:ascii="Arial" w:hAnsi="Arial"/>
      <w:sz w:val="18"/>
      <w:lang w:val="en-AU" w:eastAsia="en-US" w:bidi="ar-SA"/>
    </w:rPr>
  </w:style>
  <w:style w:type="character" w:customStyle="1" w:styleId="TablecolumnheadingChar">
    <w:name w:val="Table column heading Char"/>
    <w:link w:val="Tablecolumnheading"/>
    <w:locked/>
    <w:rsid w:val="003A7EBD"/>
    <w:rPr>
      <w:rFonts w:ascii="Century Gothic" w:hAnsi="Century Gothic" w:cs="Arial"/>
      <w:b/>
      <w:bCs/>
      <w:sz w:val="22"/>
      <w:lang w:val="en-AU" w:eastAsia="en-US" w:bidi="ar-SA"/>
    </w:rPr>
  </w:style>
  <w:style w:type="character" w:customStyle="1" w:styleId="Heading-TOCChar">
    <w:name w:val="Heading - TOC Char"/>
    <w:link w:val="Heading-TOC"/>
    <w:rsid w:val="00DC6E37"/>
    <w:rPr>
      <w:rFonts w:ascii="Century Gothic" w:hAnsi="Century Gothic" w:cs="Arial"/>
      <w:b/>
      <w:bCs/>
      <w:sz w:val="28"/>
      <w:szCs w:val="28"/>
      <w:lang w:val="en-AU" w:eastAsia="en-US" w:bidi="ar-SA"/>
    </w:rPr>
  </w:style>
  <w:style w:type="character" w:customStyle="1" w:styleId="Heading-misclargeChar">
    <w:name w:val="Heading - misc large Char"/>
    <w:basedOn w:val="Heading-TOCChar"/>
    <w:link w:val="Heading-misclarge"/>
    <w:rsid w:val="00CC790E"/>
    <w:rPr>
      <w:rFonts w:ascii="Century Gothic" w:hAnsi="Century Gothic" w:cs="Arial"/>
      <w:b/>
      <w:bCs/>
      <w:sz w:val="28"/>
      <w:szCs w:val="28"/>
      <w:lang w:val="en-AU" w:eastAsia="en-US" w:bidi="ar-SA"/>
    </w:rPr>
  </w:style>
  <w:style w:type="character" w:customStyle="1" w:styleId="Heading-miscsmallChar">
    <w:name w:val="Heading - misc small Char"/>
    <w:link w:val="Heading-miscsmall"/>
    <w:rsid w:val="00CC790E"/>
    <w:rPr>
      <w:rFonts w:ascii="Century Gothic" w:hAnsi="Century Gothic" w:cs="Arial"/>
      <w:b/>
      <w:bCs/>
      <w:sz w:val="22"/>
      <w:szCs w:val="28"/>
      <w:lang w:val="en-AU" w:eastAsia="en-US" w:bidi="ar-SA"/>
    </w:rPr>
  </w:style>
  <w:style w:type="paragraph" w:customStyle="1" w:styleId="APIListing">
    <w:name w:val="API Listing"/>
    <w:basedOn w:val="CodeListing"/>
    <w:rsid w:val="004606C7"/>
    <w:pPr>
      <w:keepNext/>
    </w:pPr>
    <w:rPr>
      <w:sz w:val="20"/>
    </w:rPr>
  </w:style>
  <w:style w:type="paragraph" w:customStyle="1" w:styleId="ParameterTableHeading">
    <w:name w:val="Parameter Table Heading"/>
    <w:basedOn w:val="Tablecontents-leftaligned"/>
    <w:rsid w:val="00E622EF"/>
    <w:pPr>
      <w:spacing w:after="120"/>
    </w:pPr>
    <w:rPr>
      <w:rFonts w:ascii="Century Gothic" w:hAnsi="Century Gothic"/>
      <w:b/>
    </w:rPr>
  </w:style>
  <w:style w:type="paragraph" w:customStyle="1" w:styleId="ParameterTable">
    <w:name w:val="Parameter Table"/>
    <w:basedOn w:val="ParameterTableHeading"/>
    <w:rsid w:val="00E53615"/>
    <w:rPr>
      <w:b w:val="0"/>
    </w:rPr>
  </w:style>
  <w:style w:type="paragraph" w:customStyle="1" w:styleId="Instructions">
    <w:name w:val="Instructions"/>
    <w:basedOn w:val="BodyText"/>
    <w:rsid w:val="00747A20"/>
    <w:rPr>
      <w:color w:val="800000"/>
    </w:rPr>
  </w:style>
  <w:style w:type="paragraph" w:customStyle="1" w:styleId="Appendix1">
    <w:name w:val="Appendix 1"/>
    <w:basedOn w:val="Normal"/>
    <w:next w:val="BodyText"/>
    <w:rsid w:val="00927F6F"/>
    <w:pPr>
      <w:keepNext/>
      <w:keepLines/>
      <w:pageBreakBefore/>
      <w:numPr>
        <w:numId w:val="5"/>
      </w:numPr>
      <w:suppressAutoHyphens/>
      <w:spacing w:after="180"/>
      <w:jc w:val="left"/>
      <w:outlineLvl w:val="0"/>
    </w:pPr>
    <w:rPr>
      <w:rFonts w:ascii="Century Gothic" w:hAnsi="Century Gothic"/>
      <w:b/>
      <w:kern w:val="28"/>
      <w:sz w:val="52"/>
      <w:szCs w:val="22"/>
    </w:rPr>
  </w:style>
  <w:style w:type="paragraph" w:customStyle="1" w:styleId="Appendix2">
    <w:name w:val="Appendix 2"/>
    <w:basedOn w:val="Heading1"/>
    <w:next w:val="BodyText"/>
    <w:rsid w:val="00927F6F"/>
    <w:pPr>
      <w:pageBreakBefore w:val="0"/>
      <w:numPr>
        <w:ilvl w:val="1"/>
        <w:numId w:val="5"/>
      </w:numPr>
      <w:spacing w:before="480" w:after="160"/>
      <w:outlineLvl w:val="1"/>
    </w:pPr>
    <w:rPr>
      <w:sz w:val="40"/>
    </w:rPr>
  </w:style>
  <w:style w:type="paragraph" w:customStyle="1" w:styleId="Appendix3">
    <w:name w:val="Appendix 3"/>
    <w:basedOn w:val="Appendix2"/>
    <w:next w:val="BodyText"/>
    <w:rsid w:val="00927F6F"/>
    <w:pPr>
      <w:numPr>
        <w:ilvl w:val="2"/>
      </w:numPr>
      <w:spacing w:before="420" w:after="140"/>
      <w:outlineLvl w:val="2"/>
    </w:pPr>
    <w:rPr>
      <w:sz w:val="32"/>
    </w:rPr>
  </w:style>
  <w:style w:type="paragraph" w:customStyle="1" w:styleId="Appendix4">
    <w:name w:val="Appendix 4"/>
    <w:basedOn w:val="Appendix3"/>
    <w:next w:val="BodyText"/>
    <w:rsid w:val="00927F6F"/>
    <w:pPr>
      <w:numPr>
        <w:ilvl w:val="3"/>
      </w:numPr>
      <w:spacing w:before="360" w:after="120"/>
      <w:outlineLvl w:val="3"/>
    </w:pPr>
    <w:rPr>
      <w:sz w:val="28"/>
    </w:rPr>
  </w:style>
  <w:style w:type="paragraph" w:customStyle="1" w:styleId="Appendix5">
    <w:name w:val="Appendix 5"/>
    <w:basedOn w:val="Appendix4"/>
    <w:next w:val="BodyText"/>
    <w:rsid w:val="00927F6F"/>
    <w:pPr>
      <w:numPr>
        <w:ilvl w:val="4"/>
      </w:numPr>
      <w:outlineLvl w:val="4"/>
    </w:pPr>
    <w:rPr>
      <w:sz w:val="24"/>
    </w:rPr>
  </w:style>
  <w:style w:type="paragraph" w:styleId="TOAHeading">
    <w:name w:val="toa heading"/>
    <w:basedOn w:val="Normal"/>
    <w:next w:val="Normal"/>
    <w:semiHidden/>
    <w:rsid w:val="004C6F3E"/>
    <w:pPr>
      <w:spacing w:before="120"/>
    </w:pPr>
    <w:rPr>
      <w:b/>
      <w:bCs/>
      <w:sz w:val="24"/>
      <w:szCs w:val="24"/>
    </w:rPr>
  </w:style>
  <w:style w:type="character" w:styleId="PageNumber">
    <w:name w:val="page number"/>
    <w:basedOn w:val="DefaultParagraphFont"/>
    <w:rsid w:val="00377384"/>
  </w:style>
  <w:style w:type="paragraph" w:styleId="HTMLPreformatted">
    <w:name w:val="HTML Preformatted"/>
    <w:basedOn w:val="Normal"/>
    <w:link w:val="HTMLPreformattedChar"/>
    <w:uiPriority w:val="99"/>
    <w:locked/>
    <w:rsid w:val="006B5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sz w:val="20"/>
    </w:rPr>
  </w:style>
  <w:style w:type="character" w:customStyle="1" w:styleId="BodyTextCharChar">
    <w:name w:val="Body Text Char Char"/>
    <w:locked/>
    <w:rsid w:val="00B8198C"/>
    <w:rPr>
      <w:rFonts w:ascii="AGaramond" w:hAnsi="AGaramond" w:cs="Arial"/>
      <w:sz w:val="24"/>
      <w:szCs w:val="22"/>
      <w:lang w:val="en-AU" w:eastAsia="en-US" w:bidi="ar-SA"/>
    </w:rPr>
  </w:style>
  <w:style w:type="table" w:styleId="TableGrid2">
    <w:name w:val="Table Grid 2"/>
    <w:basedOn w:val="TableNormal"/>
    <w:locked/>
    <w:rsid w:val="00017E10"/>
    <w:pPr>
      <w:jc w:val="both"/>
    </w:pP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1">
    <w:name w:val="Table Grid 1"/>
    <w:basedOn w:val="TableNormal"/>
    <w:locked/>
    <w:rsid w:val="00017E10"/>
    <w:pPr>
      <w:jc w:val="both"/>
    </w:p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MyStyleTable">
    <w:name w:val="MyStyleTable"/>
    <w:basedOn w:val="TableNormal"/>
    <w:rsid w:val="005C63BD"/>
    <w:tblPr/>
  </w:style>
  <w:style w:type="paragraph" w:styleId="ListParagraph">
    <w:name w:val="List Paragraph"/>
    <w:basedOn w:val="Normal"/>
    <w:uiPriority w:val="34"/>
    <w:qFormat/>
    <w:rsid w:val="005E5D08"/>
    <w:pPr>
      <w:ind w:left="720"/>
      <w:jc w:val="left"/>
    </w:pPr>
    <w:rPr>
      <w:rFonts w:ascii="Calibri" w:eastAsia="Calibri" w:hAnsi="Calibri" w:cs="Times New Roman"/>
      <w:color w:val="000000"/>
      <w:sz w:val="24"/>
      <w:szCs w:val="24"/>
      <w:lang w:val="en-US"/>
    </w:rPr>
  </w:style>
  <w:style w:type="character" w:styleId="FollowedHyperlink">
    <w:name w:val="FollowedHyperlink"/>
    <w:locked/>
    <w:rsid w:val="00221725"/>
    <w:rPr>
      <w:color w:val="800080"/>
      <w:u w:val="single"/>
    </w:rPr>
  </w:style>
  <w:style w:type="character" w:customStyle="1" w:styleId="HTMLPreformattedChar">
    <w:name w:val="HTML Preformatted Char"/>
    <w:link w:val="HTMLPreformatted"/>
    <w:uiPriority w:val="99"/>
    <w:rsid w:val="00BF3001"/>
    <w:rPr>
      <w:rFonts w:ascii="Courier New" w:hAnsi="Courier New" w:cs="Courier New"/>
    </w:rPr>
  </w:style>
  <w:style w:type="character" w:customStyle="1" w:styleId="Heading3Char">
    <w:name w:val="Heading 3 Char"/>
    <w:link w:val="Heading3"/>
    <w:uiPriority w:val="9"/>
    <w:rsid w:val="00ED354E"/>
    <w:rPr>
      <w:rFonts w:ascii="Century Gothic" w:hAnsi="Century Gothic"/>
      <w:b/>
      <w:bCs/>
      <w:kern w:val="28"/>
      <w:sz w:val="32"/>
      <w:szCs w:val="28"/>
      <w:lang w:val="en-AU" w:bidi="ar-SA"/>
    </w:rPr>
  </w:style>
  <w:style w:type="character" w:styleId="Emphasis">
    <w:name w:val="Emphasis"/>
    <w:qFormat/>
    <w:locked/>
    <w:rsid w:val="00A27F13"/>
    <w:rPr>
      <w:i/>
      <w:iCs/>
    </w:rPr>
  </w:style>
  <w:style w:type="paragraph" w:styleId="Revision">
    <w:name w:val="Revision"/>
    <w:hidden/>
    <w:uiPriority w:val="99"/>
    <w:semiHidden/>
    <w:rsid w:val="00A66595"/>
    <w:rPr>
      <w:rFonts w:ascii="Arial" w:hAnsi="Arial" w:cs="Arial"/>
      <w:sz w:val="22"/>
      <w:lang w:val="en-AU" w:eastAsia="en-US" w:bidi="ar-SA"/>
    </w:rPr>
  </w:style>
  <w:style w:type="character" w:customStyle="1" w:styleId="List-HangingIndentChar">
    <w:name w:val="List - Hanging Indent Char"/>
    <w:link w:val="List-HangingIndent"/>
    <w:rsid w:val="004D30FD"/>
    <w:rPr>
      <w:rFonts w:ascii="AGaramond" w:hAnsi="AGaramond" w:cs="Arial"/>
      <w:sz w:val="22"/>
      <w:szCs w:val="22"/>
      <w:lang w:val="en-AU" w:eastAsia="en-US" w:bidi="ar-SA"/>
    </w:rPr>
  </w:style>
  <w:style w:type="character" w:customStyle="1" w:styleId="Heading4Char">
    <w:name w:val="Heading 4 Char"/>
    <w:link w:val="Heading4"/>
    <w:rsid w:val="000D60E3"/>
    <w:rPr>
      <w:rFonts w:ascii="Century Gothic" w:hAnsi="Century Gothic"/>
      <w:b/>
      <w:bCs/>
      <w:kern w:val="28"/>
      <w:sz w:val="28"/>
      <w:szCs w:val="24"/>
      <w:lang w:val="en-AU" w:bidi="ar-SA"/>
    </w:rPr>
  </w:style>
  <w:style w:type="character" w:customStyle="1" w:styleId="Heading6Char">
    <w:name w:val="Heading 6 Char"/>
    <w:link w:val="Heading6"/>
    <w:rsid w:val="00316E09"/>
    <w:rPr>
      <w:rFonts w:ascii="Arial" w:hAnsi="Arial"/>
      <w:b/>
      <w:bCs/>
      <w:sz w:val="24"/>
      <w:szCs w:val="24"/>
      <w:lang w:val="en-AU" w:bidi="ar-SA"/>
    </w:rPr>
  </w:style>
  <w:style w:type="character" w:customStyle="1" w:styleId="object">
    <w:name w:val="object"/>
    <w:basedOn w:val="DefaultParagraphFont"/>
    <w:rsid w:val="001D7695"/>
  </w:style>
  <w:style w:type="character" w:customStyle="1" w:styleId="object-hover">
    <w:name w:val="object-hover"/>
    <w:basedOn w:val="DefaultParagraphFont"/>
    <w:rsid w:val="001D7695"/>
  </w:style>
  <w:style w:type="character" w:styleId="UnresolvedMention">
    <w:name w:val="Unresolved Mention"/>
    <w:basedOn w:val="DefaultParagraphFont"/>
    <w:uiPriority w:val="99"/>
    <w:semiHidden/>
    <w:unhideWhenUsed/>
    <w:rsid w:val="00924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
      <w:marLeft w:val="0"/>
      <w:marRight w:val="0"/>
      <w:marTop w:val="0"/>
      <w:marBottom w:val="0"/>
      <w:divBdr>
        <w:top w:val="none" w:sz="0" w:space="0" w:color="auto"/>
        <w:left w:val="none" w:sz="0" w:space="0" w:color="auto"/>
        <w:bottom w:val="none" w:sz="0" w:space="0" w:color="auto"/>
        <w:right w:val="none" w:sz="0" w:space="0" w:color="auto"/>
      </w:divBdr>
    </w:div>
    <w:div w:id="146019196">
      <w:bodyDiv w:val="1"/>
      <w:marLeft w:val="0"/>
      <w:marRight w:val="0"/>
      <w:marTop w:val="0"/>
      <w:marBottom w:val="0"/>
      <w:divBdr>
        <w:top w:val="none" w:sz="0" w:space="0" w:color="auto"/>
        <w:left w:val="none" w:sz="0" w:space="0" w:color="auto"/>
        <w:bottom w:val="none" w:sz="0" w:space="0" w:color="auto"/>
        <w:right w:val="none" w:sz="0" w:space="0" w:color="auto"/>
      </w:divBdr>
    </w:div>
    <w:div w:id="171722916">
      <w:bodyDiv w:val="1"/>
      <w:marLeft w:val="0"/>
      <w:marRight w:val="0"/>
      <w:marTop w:val="0"/>
      <w:marBottom w:val="0"/>
      <w:divBdr>
        <w:top w:val="none" w:sz="0" w:space="0" w:color="auto"/>
        <w:left w:val="none" w:sz="0" w:space="0" w:color="auto"/>
        <w:bottom w:val="none" w:sz="0" w:space="0" w:color="auto"/>
        <w:right w:val="none" w:sz="0" w:space="0" w:color="auto"/>
      </w:divBdr>
    </w:div>
    <w:div w:id="230389794">
      <w:bodyDiv w:val="1"/>
      <w:marLeft w:val="10"/>
      <w:marRight w:val="10"/>
      <w:marTop w:val="0"/>
      <w:marBottom w:val="0"/>
      <w:divBdr>
        <w:top w:val="none" w:sz="0" w:space="0" w:color="auto"/>
        <w:left w:val="none" w:sz="0" w:space="0" w:color="auto"/>
        <w:bottom w:val="none" w:sz="0" w:space="0" w:color="auto"/>
        <w:right w:val="none" w:sz="0" w:space="0" w:color="auto"/>
      </w:divBdr>
      <w:divsChild>
        <w:div w:id="2075005757">
          <w:marLeft w:val="0"/>
          <w:marRight w:val="0"/>
          <w:marTop w:val="0"/>
          <w:marBottom w:val="0"/>
          <w:divBdr>
            <w:top w:val="none" w:sz="0" w:space="0" w:color="auto"/>
            <w:left w:val="none" w:sz="0" w:space="0" w:color="auto"/>
            <w:bottom w:val="none" w:sz="0" w:space="0" w:color="auto"/>
            <w:right w:val="none" w:sz="0" w:space="0" w:color="auto"/>
          </w:divBdr>
          <w:divsChild>
            <w:div w:id="292442161">
              <w:marLeft w:val="0"/>
              <w:marRight w:val="0"/>
              <w:marTop w:val="0"/>
              <w:marBottom w:val="0"/>
              <w:divBdr>
                <w:top w:val="none" w:sz="0" w:space="0" w:color="auto"/>
                <w:left w:val="none" w:sz="0" w:space="0" w:color="auto"/>
                <w:bottom w:val="none" w:sz="0" w:space="0" w:color="auto"/>
                <w:right w:val="none" w:sz="0" w:space="0" w:color="auto"/>
              </w:divBdr>
              <w:divsChild>
                <w:div w:id="322122969">
                  <w:marLeft w:val="0"/>
                  <w:marRight w:val="0"/>
                  <w:marTop w:val="0"/>
                  <w:marBottom w:val="0"/>
                  <w:divBdr>
                    <w:top w:val="none" w:sz="0" w:space="0" w:color="auto"/>
                    <w:left w:val="none" w:sz="0" w:space="0" w:color="auto"/>
                    <w:bottom w:val="none" w:sz="0" w:space="0" w:color="auto"/>
                    <w:right w:val="none" w:sz="0" w:space="0" w:color="auto"/>
                  </w:divBdr>
                  <w:divsChild>
                    <w:div w:id="1211189801">
                      <w:marLeft w:val="0"/>
                      <w:marRight w:val="0"/>
                      <w:marTop w:val="0"/>
                      <w:marBottom w:val="0"/>
                      <w:divBdr>
                        <w:top w:val="none" w:sz="0" w:space="0" w:color="auto"/>
                        <w:left w:val="none" w:sz="0" w:space="0" w:color="auto"/>
                        <w:bottom w:val="none" w:sz="0" w:space="0" w:color="auto"/>
                        <w:right w:val="none" w:sz="0" w:space="0" w:color="auto"/>
                      </w:divBdr>
                      <w:divsChild>
                        <w:div w:id="18603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4589">
      <w:bodyDiv w:val="1"/>
      <w:marLeft w:val="0"/>
      <w:marRight w:val="0"/>
      <w:marTop w:val="0"/>
      <w:marBottom w:val="0"/>
      <w:divBdr>
        <w:top w:val="none" w:sz="0" w:space="0" w:color="auto"/>
        <w:left w:val="none" w:sz="0" w:space="0" w:color="auto"/>
        <w:bottom w:val="none" w:sz="0" w:space="0" w:color="auto"/>
        <w:right w:val="none" w:sz="0" w:space="0" w:color="auto"/>
      </w:divBdr>
    </w:div>
    <w:div w:id="375474158">
      <w:bodyDiv w:val="1"/>
      <w:marLeft w:val="0"/>
      <w:marRight w:val="0"/>
      <w:marTop w:val="0"/>
      <w:marBottom w:val="0"/>
      <w:divBdr>
        <w:top w:val="none" w:sz="0" w:space="0" w:color="auto"/>
        <w:left w:val="none" w:sz="0" w:space="0" w:color="auto"/>
        <w:bottom w:val="none" w:sz="0" w:space="0" w:color="auto"/>
        <w:right w:val="none" w:sz="0" w:space="0" w:color="auto"/>
      </w:divBdr>
    </w:div>
    <w:div w:id="418714220">
      <w:bodyDiv w:val="1"/>
      <w:marLeft w:val="0"/>
      <w:marRight w:val="0"/>
      <w:marTop w:val="0"/>
      <w:marBottom w:val="0"/>
      <w:divBdr>
        <w:top w:val="none" w:sz="0" w:space="0" w:color="auto"/>
        <w:left w:val="none" w:sz="0" w:space="0" w:color="auto"/>
        <w:bottom w:val="none" w:sz="0" w:space="0" w:color="auto"/>
        <w:right w:val="none" w:sz="0" w:space="0" w:color="auto"/>
      </w:divBdr>
    </w:div>
    <w:div w:id="452093922">
      <w:bodyDiv w:val="1"/>
      <w:marLeft w:val="0"/>
      <w:marRight w:val="0"/>
      <w:marTop w:val="0"/>
      <w:marBottom w:val="0"/>
      <w:divBdr>
        <w:top w:val="none" w:sz="0" w:space="0" w:color="auto"/>
        <w:left w:val="none" w:sz="0" w:space="0" w:color="auto"/>
        <w:bottom w:val="none" w:sz="0" w:space="0" w:color="auto"/>
        <w:right w:val="none" w:sz="0" w:space="0" w:color="auto"/>
      </w:divBdr>
    </w:div>
    <w:div w:id="509873473">
      <w:bodyDiv w:val="1"/>
      <w:marLeft w:val="0"/>
      <w:marRight w:val="0"/>
      <w:marTop w:val="0"/>
      <w:marBottom w:val="0"/>
      <w:divBdr>
        <w:top w:val="none" w:sz="0" w:space="0" w:color="auto"/>
        <w:left w:val="none" w:sz="0" w:space="0" w:color="auto"/>
        <w:bottom w:val="none" w:sz="0" w:space="0" w:color="auto"/>
        <w:right w:val="none" w:sz="0" w:space="0" w:color="auto"/>
      </w:divBdr>
    </w:div>
    <w:div w:id="665599078">
      <w:bodyDiv w:val="1"/>
      <w:marLeft w:val="0"/>
      <w:marRight w:val="0"/>
      <w:marTop w:val="0"/>
      <w:marBottom w:val="0"/>
      <w:divBdr>
        <w:top w:val="none" w:sz="0" w:space="0" w:color="auto"/>
        <w:left w:val="none" w:sz="0" w:space="0" w:color="auto"/>
        <w:bottom w:val="none" w:sz="0" w:space="0" w:color="auto"/>
        <w:right w:val="none" w:sz="0" w:space="0" w:color="auto"/>
      </w:divBdr>
    </w:div>
    <w:div w:id="904530201">
      <w:bodyDiv w:val="1"/>
      <w:marLeft w:val="0"/>
      <w:marRight w:val="0"/>
      <w:marTop w:val="0"/>
      <w:marBottom w:val="0"/>
      <w:divBdr>
        <w:top w:val="none" w:sz="0" w:space="0" w:color="auto"/>
        <w:left w:val="none" w:sz="0" w:space="0" w:color="auto"/>
        <w:bottom w:val="none" w:sz="0" w:space="0" w:color="auto"/>
        <w:right w:val="none" w:sz="0" w:space="0" w:color="auto"/>
      </w:divBdr>
    </w:div>
    <w:div w:id="906039629">
      <w:bodyDiv w:val="1"/>
      <w:marLeft w:val="0"/>
      <w:marRight w:val="0"/>
      <w:marTop w:val="0"/>
      <w:marBottom w:val="0"/>
      <w:divBdr>
        <w:top w:val="none" w:sz="0" w:space="0" w:color="auto"/>
        <w:left w:val="none" w:sz="0" w:space="0" w:color="auto"/>
        <w:bottom w:val="none" w:sz="0" w:space="0" w:color="auto"/>
        <w:right w:val="none" w:sz="0" w:space="0" w:color="auto"/>
      </w:divBdr>
    </w:div>
    <w:div w:id="962998901">
      <w:bodyDiv w:val="1"/>
      <w:marLeft w:val="90"/>
      <w:marRight w:val="90"/>
      <w:marTop w:val="90"/>
      <w:marBottom w:val="90"/>
      <w:divBdr>
        <w:top w:val="none" w:sz="0" w:space="0" w:color="auto"/>
        <w:left w:val="none" w:sz="0" w:space="0" w:color="auto"/>
        <w:bottom w:val="none" w:sz="0" w:space="0" w:color="auto"/>
        <w:right w:val="none" w:sz="0" w:space="0" w:color="auto"/>
      </w:divBdr>
      <w:divsChild>
        <w:div w:id="1315573943">
          <w:marLeft w:val="0"/>
          <w:marRight w:val="0"/>
          <w:marTop w:val="0"/>
          <w:marBottom w:val="0"/>
          <w:divBdr>
            <w:top w:val="none" w:sz="0" w:space="0" w:color="auto"/>
            <w:left w:val="none" w:sz="0" w:space="0" w:color="auto"/>
            <w:bottom w:val="none" w:sz="0" w:space="0" w:color="auto"/>
            <w:right w:val="none" w:sz="0" w:space="0" w:color="auto"/>
          </w:divBdr>
          <w:divsChild>
            <w:div w:id="766002460">
              <w:marLeft w:val="0"/>
              <w:marRight w:val="0"/>
              <w:marTop w:val="0"/>
              <w:marBottom w:val="0"/>
              <w:divBdr>
                <w:top w:val="none" w:sz="0" w:space="0" w:color="auto"/>
                <w:left w:val="none" w:sz="0" w:space="0" w:color="auto"/>
                <w:bottom w:val="none" w:sz="0" w:space="0" w:color="auto"/>
                <w:right w:val="none" w:sz="0" w:space="0" w:color="auto"/>
              </w:divBdr>
              <w:divsChild>
                <w:div w:id="245115422">
                  <w:marLeft w:val="0"/>
                  <w:marRight w:val="0"/>
                  <w:marTop w:val="0"/>
                  <w:marBottom w:val="0"/>
                  <w:divBdr>
                    <w:top w:val="none" w:sz="0" w:space="0" w:color="auto"/>
                    <w:left w:val="none" w:sz="0" w:space="0" w:color="auto"/>
                    <w:bottom w:val="none" w:sz="0" w:space="0" w:color="auto"/>
                    <w:right w:val="none" w:sz="0" w:space="0" w:color="auto"/>
                  </w:divBdr>
                </w:div>
                <w:div w:id="745225734">
                  <w:marLeft w:val="0"/>
                  <w:marRight w:val="0"/>
                  <w:marTop w:val="0"/>
                  <w:marBottom w:val="0"/>
                  <w:divBdr>
                    <w:top w:val="none" w:sz="0" w:space="0" w:color="auto"/>
                    <w:left w:val="none" w:sz="0" w:space="0" w:color="auto"/>
                    <w:bottom w:val="none" w:sz="0" w:space="0" w:color="auto"/>
                    <w:right w:val="none" w:sz="0" w:space="0" w:color="auto"/>
                  </w:divBdr>
                </w:div>
                <w:div w:id="1613513046">
                  <w:marLeft w:val="0"/>
                  <w:marRight w:val="0"/>
                  <w:marTop w:val="0"/>
                  <w:marBottom w:val="0"/>
                  <w:divBdr>
                    <w:top w:val="none" w:sz="0" w:space="0" w:color="auto"/>
                    <w:left w:val="none" w:sz="0" w:space="0" w:color="auto"/>
                    <w:bottom w:val="none" w:sz="0" w:space="0" w:color="auto"/>
                    <w:right w:val="none" w:sz="0" w:space="0" w:color="auto"/>
                  </w:divBdr>
                </w:div>
                <w:div w:id="1761682349">
                  <w:marLeft w:val="0"/>
                  <w:marRight w:val="0"/>
                  <w:marTop w:val="0"/>
                  <w:marBottom w:val="0"/>
                  <w:divBdr>
                    <w:top w:val="none" w:sz="0" w:space="0" w:color="auto"/>
                    <w:left w:val="none" w:sz="0" w:space="0" w:color="auto"/>
                    <w:bottom w:val="none" w:sz="0" w:space="0" w:color="auto"/>
                    <w:right w:val="none" w:sz="0" w:space="0" w:color="auto"/>
                  </w:divBdr>
                </w:div>
                <w:div w:id="1904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337614">
      <w:bodyDiv w:val="1"/>
      <w:marLeft w:val="0"/>
      <w:marRight w:val="0"/>
      <w:marTop w:val="0"/>
      <w:marBottom w:val="0"/>
      <w:divBdr>
        <w:top w:val="none" w:sz="0" w:space="0" w:color="auto"/>
        <w:left w:val="none" w:sz="0" w:space="0" w:color="auto"/>
        <w:bottom w:val="none" w:sz="0" w:space="0" w:color="auto"/>
        <w:right w:val="none" w:sz="0" w:space="0" w:color="auto"/>
      </w:divBdr>
    </w:div>
    <w:div w:id="1153326513">
      <w:bodyDiv w:val="1"/>
      <w:marLeft w:val="0"/>
      <w:marRight w:val="0"/>
      <w:marTop w:val="0"/>
      <w:marBottom w:val="0"/>
      <w:divBdr>
        <w:top w:val="none" w:sz="0" w:space="0" w:color="auto"/>
        <w:left w:val="none" w:sz="0" w:space="0" w:color="auto"/>
        <w:bottom w:val="none" w:sz="0" w:space="0" w:color="auto"/>
        <w:right w:val="none" w:sz="0" w:space="0" w:color="auto"/>
      </w:divBdr>
    </w:div>
    <w:div w:id="1166169725">
      <w:bodyDiv w:val="1"/>
      <w:marLeft w:val="10"/>
      <w:marRight w:val="10"/>
      <w:marTop w:val="0"/>
      <w:marBottom w:val="0"/>
      <w:divBdr>
        <w:top w:val="none" w:sz="0" w:space="0" w:color="auto"/>
        <w:left w:val="none" w:sz="0" w:space="0" w:color="auto"/>
        <w:bottom w:val="none" w:sz="0" w:space="0" w:color="auto"/>
        <w:right w:val="none" w:sz="0" w:space="0" w:color="auto"/>
      </w:divBdr>
    </w:div>
    <w:div w:id="1286472285">
      <w:bodyDiv w:val="1"/>
      <w:marLeft w:val="0"/>
      <w:marRight w:val="0"/>
      <w:marTop w:val="0"/>
      <w:marBottom w:val="0"/>
      <w:divBdr>
        <w:top w:val="none" w:sz="0" w:space="0" w:color="auto"/>
        <w:left w:val="none" w:sz="0" w:space="0" w:color="auto"/>
        <w:bottom w:val="none" w:sz="0" w:space="0" w:color="auto"/>
        <w:right w:val="none" w:sz="0" w:space="0" w:color="auto"/>
      </w:divBdr>
    </w:div>
    <w:div w:id="1489860332">
      <w:bodyDiv w:val="1"/>
      <w:marLeft w:val="0"/>
      <w:marRight w:val="0"/>
      <w:marTop w:val="0"/>
      <w:marBottom w:val="0"/>
      <w:divBdr>
        <w:top w:val="none" w:sz="0" w:space="0" w:color="auto"/>
        <w:left w:val="none" w:sz="0" w:space="0" w:color="auto"/>
        <w:bottom w:val="none" w:sz="0" w:space="0" w:color="auto"/>
        <w:right w:val="none" w:sz="0" w:space="0" w:color="auto"/>
      </w:divBdr>
    </w:div>
    <w:div w:id="1975594459">
      <w:bodyDiv w:val="1"/>
      <w:marLeft w:val="0"/>
      <w:marRight w:val="0"/>
      <w:marTop w:val="0"/>
      <w:marBottom w:val="0"/>
      <w:divBdr>
        <w:top w:val="none" w:sz="0" w:space="0" w:color="auto"/>
        <w:left w:val="none" w:sz="0" w:space="0" w:color="auto"/>
        <w:bottom w:val="none" w:sz="0" w:space="0" w:color="auto"/>
        <w:right w:val="none" w:sz="0" w:space="0" w:color="auto"/>
      </w:divBdr>
    </w:div>
    <w:div w:id="1997758582">
      <w:bodyDiv w:val="1"/>
      <w:marLeft w:val="0"/>
      <w:marRight w:val="0"/>
      <w:marTop w:val="0"/>
      <w:marBottom w:val="0"/>
      <w:divBdr>
        <w:top w:val="none" w:sz="0" w:space="0" w:color="auto"/>
        <w:left w:val="none" w:sz="0" w:space="0" w:color="auto"/>
        <w:bottom w:val="none" w:sz="0" w:space="0" w:color="auto"/>
        <w:right w:val="none" w:sz="0" w:space="0" w:color="auto"/>
      </w:divBdr>
    </w:div>
    <w:div w:id="2016764485">
      <w:bodyDiv w:val="1"/>
      <w:marLeft w:val="0"/>
      <w:marRight w:val="0"/>
      <w:marTop w:val="0"/>
      <w:marBottom w:val="0"/>
      <w:divBdr>
        <w:top w:val="none" w:sz="0" w:space="0" w:color="auto"/>
        <w:left w:val="none" w:sz="0" w:space="0" w:color="auto"/>
        <w:bottom w:val="none" w:sz="0" w:space="0" w:color="auto"/>
        <w:right w:val="none" w:sz="0" w:space="0" w:color="auto"/>
      </w:divBdr>
    </w:div>
    <w:div w:id="2030180866">
      <w:bodyDiv w:val="1"/>
      <w:marLeft w:val="0"/>
      <w:marRight w:val="0"/>
      <w:marTop w:val="0"/>
      <w:marBottom w:val="0"/>
      <w:divBdr>
        <w:top w:val="none" w:sz="0" w:space="0" w:color="auto"/>
        <w:left w:val="none" w:sz="0" w:space="0" w:color="auto"/>
        <w:bottom w:val="none" w:sz="0" w:space="0" w:color="auto"/>
        <w:right w:val="none" w:sz="0" w:space="0" w:color="auto"/>
      </w:divBdr>
    </w:div>
    <w:div w:id="2121104965">
      <w:bodyDiv w:val="1"/>
      <w:marLeft w:val="0"/>
      <w:marRight w:val="0"/>
      <w:marTop w:val="0"/>
      <w:marBottom w:val="0"/>
      <w:divBdr>
        <w:top w:val="none" w:sz="0" w:space="0" w:color="auto"/>
        <w:left w:val="none" w:sz="0" w:space="0" w:color="auto"/>
        <w:bottom w:val="none" w:sz="0" w:space="0" w:color="auto"/>
        <w:right w:val="none" w:sz="0" w:space="0" w:color="auto"/>
      </w:divBdr>
      <w:divsChild>
        <w:div w:id="9337063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infocenter.nordicsemi.com/index.jsp?topic=%2Fcom.nordic.infocenter.sdk5.v15.2.0%2Flib_usbd.html&amp;cp=7_5_2_3_59" TargetMode="External"/><Relationship Id="rId18" Type="http://schemas.openxmlformats.org/officeDocument/2006/relationships/hyperlink" Target="https://infocenter.nordicsemi.com/topic/com.nordic.infocenter.sdk5.v15.2.0/lib_softdevice_handler.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infocenter.nordicsemi.com/topic/com.nordic.infocenter.sdk5.v15.2.0/group__nrf__drv__usbd.html" TargetMode="External"/><Relationship Id="rId17" Type="http://schemas.openxmlformats.org/officeDocument/2006/relationships/image" Target="media/image5.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infocenter.nordicsemi.com/topic/com.nordic.infocenter.sdk5.v15.2.0/group__app__usbd__cdc__acm.html" TargetMode="External"/><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yperlink" Target="https://infocenter.nordicsemi.com/topic/com.nordic.infocenter.sdk5.v15.2.0/ble_sdk_app_nus_eval.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nfocenter.nordicsemi.com/topic/com.nordic.infocenter.sdk5.v15.2.0/lib_usbd_class_cdc.html" TargetMode="External"/><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gscelsi\LOCALS~1\Temp\External.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AA5A4-0484-417E-BFE5-378EE1348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External.Template-1.dot</Template>
  <TotalTime>6</TotalTime>
  <Pages>10</Pages>
  <Words>1681</Words>
  <Characters>9586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ADI Study Watch USB BLE Communication</vt:lpstr>
    </vt:vector>
  </TitlesOfParts>
  <Company>Analog Devices, Inc.</Company>
  <LinksUpToDate>false</LinksUpToDate>
  <CharactersWithSpaces>11245</CharactersWithSpaces>
  <SharedDoc>false</SharedDoc>
  <HLinks>
    <vt:vector size="132" baseType="variant">
      <vt:variant>
        <vt:i4>5505044</vt:i4>
      </vt:variant>
      <vt:variant>
        <vt:i4>147</vt:i4>
      </vt:variant>
      <vt:variant>
        <vt:i4>0</vt:i4>
      </vt:variant>
      <vt:variant>
        <vt:i4>5</vt:i4>
      </vt:variant>
      <vt:variant>
        <vt:lpwstr/>
      </vt:variant>
      <vt:variant>
        <vt:lpwstr>ref1</vt:lpwstr>
      </vt:variant>
      <vt:variant>
        <vt:i4>4792356</vt:i4>
      </vt:variant>
      <vt:variant>
        <vt:i4>144</vt:i4>
      </vt:variant>
      <vt:variant>
        <vt:i4>0</vt:i4>
      </vt:variant>
      <vt:variant>
        <vt:i4>5</vt:i4>
      </vt:variant>
      <vt:variant>
        <vt:lpwstr/>
      </vt:variant>
      <vt:variant>
        <vt:lpwstr>_Appendix_A_–_1</vt:lpwstr>
      </vt:variant>
      <vt:variant>
        <vt:i4>2621473</vt:i4>
      </vt:variant>
      <vt:variant>
        <vt:i4>141</vt:i4>
      </vt:variant>
      <vt:variant>
        <vt:i4>0</vt:i4>
      </vt:variant>
      <vt:variant>
        <vt:i4>5</vt:i4>
      </vt:variant>
      <vt:variant>
        <vt:lpwstr/>
      </vt:variant>
      <vt:variant>
        <vt:lpwstr>_System_Requirements</vt:lpwstr>
      </vt:variant>
      <vt:variant>
        <vt:i4>1507381</vt:i4>
      </vt:variant>
      <vt:variant>
        <vt:i4>119</vt:i4>
      </vt:variant>
      <vt:variant>
        <vt:i4>0</vt:i4>
      </vt:variant>
      <vt:variant>
        <vt:i4>5</vt:i4>
      </vt:variant>
      <vt:variant>
        <vt:lpwstr/>
      </vt:variant>
      <vt:variant>
        <vt:lpwstr>_Toc421715107</vt:lpwstr>
      </vt:variant>
      <vt:variant>
        <vt:i4>1507381</vt:i4>
      </vt:variant>
      <vt:variant>
        <vt:i4>113</vt:i4>
      </vt:variant>
      <vt:variant>
        <vt:i4>0</vt:i4>
      </vt:variant>
      <vt:variant>
        <vt:i4>5</vt:i4>
      </vt:variant>
      <vt:variant>
        <vt:lpwstr/>
      </vt:variant>
      <vt:variant>
        <vt:lpwstr>_Toc421715106</vt:lpwstr>
      </vt:variant>
      <vt:variant>
        <vt:i4>1507381</vt:i4>
      </vt:variant>
      <vt:variant>
        <vt:i4>107</vt:i4>
      </vt:variant>
      <vt:variant>
        <vt:i4>0</vt:i4>
      </vt:variant>
      <vt:variant>
        <vt:i4>5</vt:i4>
      </vt:variant>
      <vt:variant>
        <vt:lpwstr/>
      </vt:variant>
      <vt:variant>
        <vt:lpwstr>_Toc421715105</vt:lpwstr>
      </vt:variant>
      <vt:variant>
        <vt:i4>1507381</vt:i4>
      </vt:variant>
      <vt:variant>
        <vt:i4>101</vt:i4>
      </vt:variant>
      <vt:variant>
        <vt:i4>0</vt:i4>
      </vt:variant>
      <vt:variant>
        <vt:i4>5</vt:i4>
      </vt:variant>
      <vt:variant>
        <vt:lpwstr/>
      </vt:variant>
      <vt:variant>
        <vt:lpwstr>_Toc421715104</vt:lpwstr>
      </vt:variant>
      <vt:variant>
        <vt:i4>1507381</vt:i4>
      </vt:variant>
      <vt:variant>
        <vt:i4>95</vt:i4>
      </vt:variant>
      <vt:variant>
        <vt:i4>0</vt:i4>
      </vt:variant>
      <vt:variant>
        <vt:i4>5</vt:i4>
      </vt:variant>
      <vt:variant>
        <vt:lpwstr/>
      </vt:variant>
      <vt:variant>
        <vt:lpwstr>_Toc421715103</vt:lpwstr>
      </vt:variant>
      <vt:variant>
        <vt:i4>1507381</vt:i4>
      </vt:variant>
      <vt:variant>
        <vt:i4>89</vt:i4>
      </vt:variant>
      <vt:variant>
        <vt:i4>0</vt:i4>
      </vt:variant>
      <vt:variant>
        <vt:i4>5</vt:i4>
      </vt:variant>
      <vt:variant>
        <vt:lpwstr/>
      </vt:variant>
      <vt:variant>
        <vt:lpwstr>_Toc421715102</vt:lpwstr>
      </vt:variant>
      <vt:variant>
        <vt:i4>1507381</vt:i4>
      </vt:variant>
      <vt:variant>
        <vt:i4>83</vt:i4>
      </vt:variant>
      <vt:variant>
        <vt:i4>0</vt:i4>
      </vt:variant>
      <vt:variant>
        <vt:i4>5</vt:i4>
      </vt:variant>
      <vt:variant>
        <vt:lpwstr/>
      </vt:variant>
      <vt:variant>
        <vt:lpwstr>_Toc421715101</vt:lpwstr>
      </vt:variant>
      <vt:variant>
        <vt:i4>1507381</vt:i4>
      </vt:variant>
      <vt:variant>
        <vt:i4>77</vt:i4>
      </vt:variant>
      <vt:variant>
        <vt:i4>0</vt:i4>
      </vt:variant>
      <vt:variant>
        <vt:i4>5</vt:i4>
      </vt:variant>
      <vt:variant>
        <vt:lpwstr/>
      </vt:variant>
      <vt:variant>
        <vt:lpwstr>_Toc421715100</vt:lpwstr>
      </vt:variant>
      <vt:variant>
        <vt:i4>1966132</vt:i4>
      </vt:variant>
      <vt:variant>
        <vt:i4>71</vt:i4>
      </vt:variant>
      <vt:variant>
        <vt:i4>0</vt:i4>
      </vt:variant>
      <vt:variant>
        <vt:i4>5</vt:i4>
      </vt:variant>
      <vt:variant>
        <vt:lpwstr/>
      </vt:variant>
      <vt:variant>
        <vt:lpwstr>_Toc421715099</vt:lpwstr>
      </vt:variant>
      <vt:variant>
        <vt:i4>1966132</vt:i4>
      </vt:variant>
      <vt:variant>
        <vt:i4>65</vt:i4>
      </vt:variant>
      <vt:variant>
        <vt:i4>0</vt:i4>
      </vt:variant>
      <vt:variant>
        <vt:i4>5</vt:i4>
      </vt:variant>
      <vt:variant>
        <vt:lpwstr/>
      </vt:variant>
      <vt:variant>
        <vt:lpwstr>_Toc421715098</vt:lpwstr>
      </vt:variant>
      <vt:variant>
        <vt:i4>1966132</vt:i4>
      </vt:variant>
      <vt:variant>
        <vt:i4>59</vt:i4>
      </vt:variant>
      <vt:variant>
        <vt:i4>0</vt:i4>
      </vt:variant>
      <vt:variant>
        <vt:i4>5</vt:i4>
      </vt:variant>
      <vt:variant>
        <vt:lpwstr/>
      </vt:variant>
      <vt:variant>
        <vt:lpwstr>_Toc421715097</vt:lpwstr>
      </vt:variant>
      <vt:variant>
        <vt:i4>1966132</vt:i4>
      </vt:variant>
      <vt:variant>
        <vt:i4>53</vt:i4>
      </vt:variant>
      <vt:variant>
        <vt:i4>0</vt:i4>
      </vt:variant>
      <vt:variant>
        <vt:i4>5</vt:i4>
      </vt:variant>
      <vt:variant>
        <vt:lpwstr/>
      </vt:variant>
      <vt:variant>
        <vt:lpwstr>_Toc421715096</vt:lpwstr>
      </vt:variant>
      <vt:variant>
        <vt:i4>1966132</vt:i4>
      </vt:variant>
      <vt:variant>
        <vt:i4>47</vt:i4>
      </vt:variant>
      <vt:variant>
        <vt:i4>0</vt:i4>
      </vt:variant>
      <vt:variant>
        <vt:i4>5</vt:i4>
      </vt:variant>
      <vt:variant>
        <vt:lpwstr/>
      </vt:variant>
      <vt:variant>
        <vt:lpwstr>_Toc421715095</vt:lpwstr>
      </vt:variant>
      <vt:variant>
        <vt:i4>1966132</vt:i4>
      </vt:variant>
      <vt:variant>
        <vt:i4>41</vt:i4>
      </vt:variant>
      <vt:variant>
        <vt:i4>0</vt:i4>
      </vt:variant>
      <vt:variant>
        <vt:i4>5</vt:i4>
      </vt:variant>
      <vt:variant>
        <vt:lpwstr/>
      </vt:variant>
      <vt:variant>
        <vt:lpwstr>_Toc421715094</vt:lpwstr>
      </vt:variant>
      <vt:variant>
        <vt:i4>1966132</vt:i4>
      </vt:variant>
      <vt:variant>
        <vt:i4>35</vt:i4>
      </vt:variant>
      <vt:variant>
        <vt:i4>0</vt:i4>
      </vt:variant>
      <vt:variant>
        <vt:i4>5</vt:i4>
      </vt:variant>
      <vt:variant>
        <vt:lpwstr/>
      </vt:variant>
      <vt:variant>
        <vt:lpwstr>_Toc421715093</vt:lpwstr>
      </vt:variant>
      <vt:variant>
        <vt:i4>1966132</vt:i4>
      </vt:variant>
      <vt:variant>
        <vt:i4>29</vt:i4>
      </vt:variant>
      <vt:variant>
        <vt:i4>0</vt:i4>
      </vt:variant>
      <vt:variant>
        <vt:i4>5</vt:i4>
      </vt:variant>
      <vt:variant>
        <vt:lpwstr/>
      </vt:variant>
      <vt:variant>
        <vt:lpwstr>_Toc421715092</vt:lpwstr>
      </vt:variant>
      <vt:variant>
        <vt:i4>1966132</vt:i4>
      </vt:variant>
      <vt:variant>
        <vt:i4>23</vt:i4>
      </vt:variant>
      <vt:variant>
        <vt:i4>0</vt:i4>
      </vt:variant>
      <vt:variant>
        <vt:i4>5</vt:i4>
      </vt:variant>
      <vt:variant>
        <vt:lpwstr/>
      </vt:variant>
      <vt:variant>
        <vt:lpwstr>_Toc421715091</vt:lpwstr>
      </vt:variant>
      <vt:variant>
        <vt:i4>1966132</vt:i4>
      </vt:variant>
      <vt:variant>
        <vt:i4>17</vt:i4>
      </vt:variant>
      <vt:variant>
        <vt:i4>0</vt:i4>
      </vt:variant>
      <vt:variant>
        <vt:i4>5</vt:i4>
      </vt:variant>
      <vt:variant>
        <vt:lpwstr/>
      </vt:variant>
      <vt:variant>
        <vt:lpwstr>_Toc421715090</vt:lpwstr>
      </vt:variant>
      <vt:variant>
        <vt:i4>2031668</vt:i4>
      </vt:variant>
      <vt:variant>
        <vt:i4>11</vt:i4>
      </vt:variant>
      <vt:variant>
        <vt:i4>0</vt:i4>
      </vt:variant>
      <vt:variant>
        <vt:i4>5</vt:i4>
      </vt:variant>
      <vt:variant>
        <vt:lpwstr/>
      </vt:variant>
      <vt:variant>
        <vt:lpwstr>_Toc421715089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ADI Study Watch USB BLE Communication</dc:title>
  <dc:creator>R.V</dc:creator>
  <cp:lastModifiedBy>V, Rajesh</cp:lastModifiedBy>
  <cp:revision>13</cp:revision>
  <cp:lastPrinted>2020-10-03T18:22:00Z</cp:lastPrinted>
  <dcterms:created xsi:type="dcterms:W3CDTF">2021-03-11T04:17:00Z</dcterms:created>
  <dcterms:modified xsi:type="dcterms:W3CDTF">2021-03-11T04:47:00Z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number">
    <vt:lpwstr>REV 1.0.0</vt:lpwstr>
  </property>
  <property fmtid="{D5CDD505-2E9C-101B-9397-08002B2CF9AE}" pid="3" name="Publication Date">
    <vt:lpwstr>MAR 2021</vt:lpwstr>
  </property>
  <property fmtid="{D5CDD505-2E9C-101B-9397-08002B2CF9AE}" pid="4" name="Copyright Year">
    <vt:lpwstr>2021</vt:lpwstr>
  </property>
  <property fmtid="{D5CDD505-2E9C-101B-9397-08002B2CF9AE}" pid="5" name="Product Release Number">
    <vt:lpwstr>1.0.0</vt:lpwstr>
  </property>
  <property fmtid="{D5CDD505-2E9C-101B-9397-08002B2CF9AE}" pid="6" name="Product Name">
    <vt:lpwstr>Study Watch</vt:lpwstr>
  </property>
</Properties>
</file>